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BF161" w14:textId="77777777" w:rsidR="00683CF1" w:rsidRPr="00B875B4" w:rsidRDefault="00BB0B9F" w:rsidP="00B875B4">
      <w:pPr>
        <w:pStyle w:val="Title"/>
        <w:jc w:val="center"/>
        <w:rPr>
          <w:sz w:val="40"/>
          <w:szCs w:val="40"/>
        </w:rPr>
      </w:pPr>
      <w:sdt>
        <w:sdtPr>
          <w:rPr>
            <w:sz w:val="40"/>
            <w:szCs w:val="40"/>
          </w:rPr>
          <w:alias w:val="Title:"/>
          <w:tag w:val="Title:"/>
          <w:id w:val="726351117"/>
          <w:placeholder>
            <w:docPart w:val="D72B6F3AC0A64322AD384FC59FD0C02F"/>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7E21D0">
            <w:rPr>
              <w:sz w:val="40"/>
              <w:szCs w:val="40"/>
            </w:rPr>
            <w:t>Monitoring and Evaluation</w:t>
          </w:r>
        </w:sdtContent>
      </w:sdt>
    </w:p>
    <w:p w14:paraId="0997DB1A" w14:textId="77777777" w:rsidR="00B823AA" w:rsidRPr="00864801" w:rsidRDefault="00F35CE0" w:rsidP="00B823AA">
      <w:pPr>
        <w:pStyle w:val="Title2"/>
        <w:rPr>
          <w:sz w:val="28"/>
          <w:szCs w:val="28"/>
        </w:rPr>
      </w:pPr>
      <w:r w:rsidRPr="00864801">
        <w:rPr>
          <w:sz w:val="28"/>
          <w:szCs w:val="28"/>
        </w:rPr>
        <w:t xml:space="preserve">Team </w:t>
      </w:r>
      <w:r w:rsidR="004606B4">
        <w:rPr>
          <w:sz w:val="28"/>
          <w:szCs w:val="28"/>
        </w:rPr>
        <w:t>Neo</w:t>
      </w:r>
    </w:p>
    <w:p w14:paraId="21BD3C27" w14:textId="77777777" w:rsidR="00E81978" w:rsidRPr="00DB57E4" w:rsidRDefault="00F35CE0" w:rsidP="00DB57E4">
      <w:pPr>
        <w:pStyle w:val="Title2"/>
        <w:rPr>
          <w:sz w:val="28"/>
          <w:szCs w:val="28"/>
        </w:rPr>
      </w:pPr>
      <w:r w:rsidRPr="00864801">
        <w:rPr>
          <w:sz w:val="28"/>
          <w:szCs w:val="28"/>
        </w:rPr>
        <w:t>EBAC (Mixed Group), Institute of Systems Science, NUS</w:t>
      </w:r>
    </w:p>
    <w:p w14:paraId="73B9777C" w14:textId="77777777" w:rsidR="00C8246F" w:rsidRPr="00B875B4" w:rsidRDefault="00C8246F" w:rsidP="005929B1">
      <w:r w:rsidRPr="00B875B4">
        <w:t>[Aastha Arora (A0178188L), Anusuya Manickavasagam (A0163300Y), Chetna Gupta (A0178260A), Kesavan Sridhar (A0163207M), Muni Ranjan (A0163382E), Pradeep</w:t>
      </w:r>
      <w:r w:rsidR="00B875B4" w:rsidRPr="00B875B4">
        <w:t xml:space="preserve"> Kumar (A0163453H)</w:t>
      </w:r>
      <w:r w:rsidRPr="00B875B4">
        <w:t>]</w:t>
      </w:r>
    </w:p>
    <w:sdt>
      <w:sdtPr>
        <w:alias w:val="Abstract:"/>
        <w:tag w:val="Abstract:"/>
        <w:id w:val="202146031"/>
        <w:placeholder>
          <w:docPart w:val="95BB8AF2C78549939DC55C484E018593"/>
        </w:placeholder>
        <w:temporary/>
        <w:showingPlcHdr/>
      </w:sdtPr>
      <w:sdtEndPr/>
      <w:sdtContent>
        <w:p w14:paraId="2D29CFA7" w14:textId="77777777" w:rsidR="005929B1" w:rsidRPr="005929B1" w:rsidRDefault="005929B1" w:rsidP="005929B1">
          <w:r w:rsidRPr="00AA4BF1">
            <w:rPr>
              <w:rFonts w:asciiTheme="majorHAnsi" w:eastAsiaTheme="majorEastAsia" w:hAnsiTheme="majorHAnsi" w:cstheme="majorBidi"/>
              <w:b/>
              <w:color w:val="000000" w:themeColor="text1"/>
              <w:sz w:val="28"/>
              <w:szCs w:val="28"/>
            </w:rPr>
            <w:t>Abstract</w:t>
          </w:r>
        </w:p>
      </w:sdtContent>
    </w:sdt>
    <w:p w14:paraId="380FFA08" w14:textId="77777777" w:rsidR="005929B1" w:rsidRDefault="005929B1" w:rsidP="005929B1">
      <w:pPr>
        <w:rPr>
          <w:rFonts w:ascii="Calibri" w:hAnsi="Calibri"/>
          <w:i/>
        </w:rPr>
      </w:pPr>
      <w:r w:rsidRPr="00E12E6D">
        <w:rPr>
          <w:rFonts w:ascii="Calibri" w:hAnsi="Calibri"/>
          <w:i/>
        </w:rPr>
        <w:t xml:space="preserve">This work is part of assignment to </w:t>
      </w:r>
      <w:r w:rsidR="0001312C">
        <w:rPr>
          <w:rFonts w:ascii="Calibri" w:hAnsi="Calibri"/>
          <w:i/>
        </w:rPr>
        <w:t xml:space="preserve">evaluate the On-Demand Service announced by LTA last year. The first phase award was given to Via Transportation and Ministry of Movement Pte Ltd (SWAT). Upon successful demonstration of dynamic routing algorithm, the second phase of contract has been awarded to the same companies. Currently LTA has decided to run the tests for 6 months. By December 2018, they would like to pilot the tests with 3 areas namely </w:t>
      </w:r>
      <w:proofErr w:type="spellStart"/>
      <w:r w:rsidR="0001312C">
        <w:rPr>
          <w:rFonts w:ascii="Calibri" w:hAnsi="Calibri"/>
          <w:i/>
        </w:rPr>
        <w:t>Joo</w:t>
      </w:r>
      <w:proofErr w:type="spellEnd"/>
      <w:r w:rsidR="0001312C">
        <w:rPr>
          <w:rFonts w:ascii="Calibri" w:hAnsi="Calibri"/>
          <w:i/>
        </w:rPr>
        <w:t xml:space="preserve"> Koon, Marina/Shenton, Punggol</w:t>
      </w:r>
      <w:r w:rsidR="0086535E">
        <w:rPr>
          <w:rFonts w:ascii="Calibri" w:hAnsi="Calibri"/>
          <w:i/>
        </w:rPr>
        <w:t xml:space="preserve">. </w:t>
      </w:r>
    </w:p>
    <w:p w14:paraId="57F7DFDE" w14:textId="77777777" w:rsidR="0086535E" w:rsidRPr="00E12E6D" w:rsidRDefault="0086535E" w:rsidP="005929B1">
      <w:pPr>
        <w:rPr>
          <w:rFonts w:ascii="Calibri" w:hAnsi="Calibri"/>
          <w:i/>
        </w:rPr>
      </w:pPr>
      <w:r>
        <w:rPr>
          <w:rFonts w:ascii="Calibri" w:hAnsi="Calibri"/>
          <w:i/>
        </w:rPr>
        <w:t xml:space="preserve">As a problem statement, we would like to develop and propose a monitoring and evaluation framework </w:t>
      </w:r>
      <w:r w:rsidR="00FF42C0">
        <w:rPr>
          <w:rFonts w:ascii="Calibri" w:hAnsi="Calibri"/>
          <w:i/>
        </w:rPr>
        <w:t>to help LTA evaluate the impact of the service and establish limits of viability.</w:t>
      </w:r>
    </w:p>
    <w:p w14:paraId="5B54351E" w14:textId="77777777" w:rsidR="00457334" w:rsidRDefault="00457334" w:rsidP="00134754">
      <w:pPr>
        <w:pStyle w:val="Heading1"/>
        <w:spacing w:line="360" w:lineRule="auto"/>
        <w:rPr>
          <w:sz w:val="28"/>
          <w:szCs w:val="28"/>
        </w:rPr>
      </w:pPr>
      <w:r>
        <w:rPr>
          <w:sz w:val="28"/>
          <w:szCs w:val="28"/>
        </w:rPr>
        <w:t>Abbreviation</w:t>
      </w:r>
    </w:p>
    <w:p w14:paraId="4886A833" w14:textId="77777777" w:rsidR="00FF42C0" w:rsidRPr="00FF42C0" w:rsidRDefault="00FF42C0" w:rsidP="00FF42C0">
      <w:r w:rsidRPr="00FF42C0">
        <w:rPr>
          <w:b/>
        </w:rPr>
        <w:t>ODPB</w:t>
      </w:r>
      <w:r>
        <w:rPr>
          <w:b/>
        </w:rPr>
        <w:t xml:space="preserve"> – </w:t>
      </w:r>
      <w:r>
        <w:t>On demand public bus</w:t>
      </w:r>
    </w:p>
    <w:p w14:paraId="70EF805F" w14:textId="77777777" w:rsidR="00E81978" w:rsidRPr="006B4A2D" w:rsidRDefault="00F767D9" w:rsidP="00134754">
      <w:pPr>
        <w:pStyle w:val="Heading1"/>
        <w:spacing w:line="360" w:lineRule="auto"/>
        <w:rPr>
          <w:sz w:val="28"/>
          <w:szCs w:val="28"/>
        </w:rPr>
      </w:pPr>
      <w:r w:rsidRPr="006B4A2D">
        <w:rPr>
          <w:sz w:val="28"/>
          <w:szCs w:val="28"/>
        </w:rPr>
        <w:t>Executive Summary</w:t>
      </w:r>
    </w:p>
    <w:p w14:paraId="2F1CA02B" w14:textId="77777777" w:rsidR="00D91F0A" w:rsidRPr="009B3EF4" w:rsidRDefault="00FD2C50" w:rsidP="009B3EF4">
      <w:pPr>
        <w:widowControl w:val="0"/>
        <w:suppressLineNumbers/>
        <w:spacing w:line="240" w:lineRule="auto"/>
        <w:mirrorIndents/>
        <w:rPr>
          <w:rFonts w:ascii="Calibri" w:hAnsi="Calibri"/>
        </w:rPr>
      </w:pPr>
      <w:r>
        <w:rPr>
          <w:rFonts w:ascii="Calibri" w:hAnsi="Calibri"/>
        </w:rPr>
        <w:t xml:space="preserve"> </w:t>
      </w:r>
    </w:p>
    <w:p w14:paraId="78395B92" w14:textId="77777777" w:rsidR="009541A5" w:rsidRDefault="00E71A50" w:rsidP="009541A5">
      <w:pPr>
        <w:pStyle w:val="Heading1"/>
        <w:spacing w:line="360" w:lineRule="auto"/>
        <w:rPr>
          <w:sz w:val="28"/>
          <w:szCs w:val="28"/>
        </w:rPr>
      </w:pPr>
      <w:r>
        <w:rPr>
          <w:sz w:val="28"/>
          <w:szCs w:val="28"/>
        </w:rPr>
        <w:t>KPIs, Data Features, Data Gathering</w:t>
      </w:r>
    </w:p>
    <w:tbl>
      <w:tblPr>
        <w:tblStyle w:val="TableGrid"/>
        <w:tblW w:w="0" w:type="auto"/>
        <w:tblLook w:val="04A0" w:firstRow="1" w:lastRow="0" w:firstColumn="1" w:lastColumn="0" w:noHBand="0" w:noVBand="1"/>
      </w:tblPr>
      <w:tblGrid>
        <w:gridCol w:w="4675"/>
        <w:gridCol w:w="4675"/>
      </w:tblGrid>
      <w:tr w:rsidR="0043489C" w14:paraId="6A55D9A8" w14:textId="77777777" w:rsidTr="0043489C">
        <w:tc>
          <w:tcPr>
            <w:tcW w:w="4675" w:type="dxa"/>
          </w:tcPr>
          <w:p w14:paraId="4B7AFAF5" w14:textId="77777777" w:rsidR="0043489C" w:rsidRDefault="0043489C" w:rsidP="007D515A"/>
        </w:tc>
        <w:tc>
          <w:tcPr>
            <w:tcW w:w="4675" w:type="dxa"/>
          </w:tcPr>
          <w:p w14:paraId="47FA59DA" w14:textId="77777777" w:rsidR="0043489C" w:rsidRDefault="0043489C" w:rsidP="007D515A"/>
        </w:tc>
      </w:tr>
      <w:tr w:rsidR="007E21D0" w14:paraId="0D1EF4C4" w14:textId="77777777" w:rsidTr="0043489C">
        <w:tc>
          <w:tcPr>
            <w:tcW w:w="4675" w:type="dxa"/>
          </w:tcPr>
          <w:p w14:paraId="7A8BFD96" w14:textId="77777777" w:rsidR="007E21D0" w:rsidRDefault="007E21D0" w:rsidP="007D515A">
            <w:r>
              <w:t>MTTP (Mean time to Pick</w:t>
            </w:r>
            <w:r w:rsidR="009413FB">
              <w:t xml:space="preserve"> up</w:t>
            </w:r>
            <w:r>
              <w:t>)</w:t>
            </w:r>
          </w:p>
        </w:tc>
        <w:tc>
          <w:tcPr>
            <w:tcW w:w="4675" w:type="dxa"/>
          </w:tcPr>
          <w:p w14:paraId="678C517C" w14:textId="77777777" w:rsidR="007E21D0" w:rsidRDefault="009413FB" w:rsidP="007D515A">
            <w:r>
              <w:t>MTTP (old)</w:t>
            </w:r>
          </w:p>
        </w:tc>
      </w:tr>
      <w:tr w:rsidR="009413FB" w14:paraId="5AA1E26D" w14:textId="77777777" w:rsidTr="0043489C">
        <w:tc>
          <w:tcPr>
            <w:tcW w:w="4675" w:type="dxa"/>
          </w:tcPr>
          <w:p w14:paraId="77A0BA33" w14:textId="77777777" w:rsidR="009413FB" w:rsidRDefault="009413FB" w:rsidP="007D515A">
            <w:r>
              <w:t>MTTT (Mean time to travel for any A-&gt;B)</w:t>
            </w:r>
          </w:p>
        </w:tc>
        <w:tc>
          <w:tcPr>
            <w:tcW w:w="4675" w:type="dxa"/>
          </w:tcPr>
          <w:p w14:paraId="6C141CCD" w14:textId="77777777" w:rsidR="009413FB" w:rsidRDefault="009413FB" w:rsidP="007D515A">
            <w:r>
              <w:t>MTTT (Mean time to travel for any A-&gt;B)</w:t>
            </w:r>
          </w:p>
        </w:tc>
      </w:tr>
      <w:tr w:rsidR="009413FB" w14:paraId="37E9DECA" w14:textId="77777777" w:rsidTr="0043489C">
        <w:tc>
          <w:tcPr>
            <w:tcW w:w="4675" w:type="dxa"/>
          </w:tcPr>
          <w:p w14:paraId="0F78567A" w14:textId="77777777" w:rsidR="009413FB" w:rsidRDefault="009413FB" w:rsidP="009413FB">
            <w:r>
              <w:t>Average Vehicle miles run/day before</w:t>
            </w:r>
          </w:p>
        </w:tc>
        <w:tc>
          <w:tcPr>
            <w:tcW w:w="4675" w:type="dxa"/>
          </w:tcPr>
          <w:p w14:paraId="169A48DC" w14:textId="77777777" w:rsidR="009413FB" w:rsidRDefault="009413FB" w:rsidP="009413FB">
            <w:r>
              <w:t>Average Vehicle miles/day after</w:t>
            </w:r>
          </w:p>
        </w:tc>
      </w:tr>
      <w:tr w:rsidR="009413FB" w14:paraId="1547AB6A" w14:textId="77777777" w:rsidTr="0043489C">
        <w:tc>
          <w:tcPr>
            <w:tcW w:w="4675" w:type="dxa"/>
          </w:tcPr>
          <w:p w14:paraId="2214AE12" w14:textId="77777777" w:rsidR="009413FB" w:rsidRDefault="009413FB" w:rsidP="009413FB"/>
        </w:tc>
        <w:tc>
          <w:tcPr>
            <w:tcW w:w="4675" w:type="dxa"/>
          </w:tcPr>
          <w:p w14:paraId="0E66B558" w14:textId="77777777" w:rsidR="009413FB" w:rsidRDefault="009413FB" w:rsidP="009413FB"/>
        </w:tc>
      </w:tr>
      <w:tr w:rsidR="009413FB" w14:paraId="4DBBA4D5" w14:textId="77777777" w:rsidTr="0043489C">
        <w:tc>
          <w:tcPr>
            <w:tcW w:w="4675" w:type="dxa"/>
          </w:tcPr>
          <w:p w14:paraId="7987CF0E" w14:textId="77777777" w:rsidR="009413FB" w:rsidRDefault="009413FB" w:rsidP="009413FB">
            <w:r>
              <w:t>Average Cancellation/day</w:t>
            </w:r>
          </w:p>
        </w:tc>
        <w:tc>
          <w:tcPr>
            <w:tcW w:w="4675" w:type="dxa"/>
          </w:tcPr>
          <w:p w14:paraId="6A1F4C36" w14:textId="77777777" w:rsidR="009413FB" w:rsidRDefault="009413FB" w:rsidP="009413FB">
            <w:r>
              <w:t>Na</w:t>
            </w:r>
          </w:p>
        </w:tc>
      </w:tr>
      <w:tr w:rsidR="009413FB" w14:paraId="79CB2625" w14:textId="77777777" w:rsidTr="0043489C">
        <w:tc>
          <w:tcPr>
            <w:tcW w:w="4675" w:type="dxa"/>
          </w:tcPr>
          <w:p w14:paraId="32AF6AD4" w14:textId="77777777" w:rsidR="009413FB" w:rsidRDefault="009413FB" w:rsidP="009413FB">
            <w:r>
              <w:t>Customer smiley feedback</w:t>
            </w:r>
          </w:p>
        </w:tc>
        <w:tc>
          <w:tcPr>
            <w:tcW w:w="4675" w:type="dxa"/>
          </w:tcPr>
          <w:p w14:paraId="0EA20CA1" w14:textId="77777777" w:rsidR="009413FB" w:rsidRDefault="005D7C59" w:rsidP="009413FB">
            <w:r>
              <w:t>Na</w:t>
            </w:r>
          </w:p>
        </w:tc>
      </w:tr>
      <w:tr w:rsidR="009413FB" w14:paraId="6128F8BB" w14:textId="77777777" w:rsidTr="0043489C">
        <w:tc>
          <w:tcPr>
            <w:tcW w:w="4675" w:type="dxa"/>
          </w:tcPr>
          <w:p w14:paraId="01835959" w14:textId="77777777" w:rsidR="009413FB" w:rsidRDefault="009413FB" w:rsidP="009413FB">
            <w:r>
              <w:t>Proportion demand/total</w:t>
            </w:r>
          </w:p>
        </w:tc>
        <w:tc>
          <w:tcPr>
            <w:tcW w:w="4675" w:type="dxa"/>
          </w:tcPr>
          <w:p w14:paraId="27076135" w14:textId="77777777" w:rsidR="009413FB" w:rsidRDefault="009413FB" w:rsidP="009413FB"/>
        </w:tc>
      </w:tr>
      <w:tr w:rsidR="00EB7E36" w14:paraId="1132D8A8" w14:textId="77777777" w:rsidTr="0043489C">
        <w:tc>
          <w:tcPr>
            <w:tcW w:w="4675" w:type="dxa"/>
          </w:tcPr>
          <w:p w14:paraId="7BDB1867" w14:textId="77777777" w:rsidR="00EB7E36" w:rsidRDefault="00EB7E36" w:rsidP="009413FB"/>
        </w:tc>
        <w:tc>
          <w:tcPr>
            <w:tcW w:w="4675" w:type="dxa"/>
          </w:tcPr>
          <w:p w14:paraId="1F441052" w14:textId="77777777" w:rsidR="00EB7E36" w:rsidRDefault="00EB7E36" w:rsidP="009413FB"/>
        </w:tc>
      </w:tr>
      <w:tr w:rsidR="009413FB" w14:paraId="30E3FCC0" w14:textId="77777777" w:rsidTr="0043489C">
        <w:tc>
          <w:tcPr>
            <w:tcW w:w="4675" w:type="dxa"/>
          </w:tcPr>
          <w:p w14:paraId="66AE67B7" w14:textId="77777777" w:rsidR="009413FB" w:rsidRDefault="009413FB" w:rsidP="009413FB">
            <w:r>
              <w:t>Average load per day in the regular service</w:t>
            </w:r>
          </w:p>
        </w:tc>
        <w:tc>
          <w:tcPr>
            <w:tcW w:w="4675" w:type="dxa"/>
          </w:tcPr>
          <w:p w14:paraId="4BCDCAA5" w14:textId="77777777" w:rsidR="009413FB" w:rsidRDefault="009413FB" w:rsidP="009413FB"/>
        </w:tc>
      </w:tr>
      <w:tr w:rsidR="009413FB" w14:paraId="09366B5E" w14:textId="77777777" w:rsidTr="0043489C">
        <w:tc>
          <w:tcPr>
            <w:tcW w:w="4675" w:type="dxa"/>
          </w:tcPr>
          <w:p w14:paraId="35641F4D" w14:textId="77777777" w:rsidR="009413FB" w:rsidRDefault="005D7C59" w:rsidP="009413FB">
            <w:r>
              <w:lastRenderedPageBreak/>
              <w:t>Traveler volume on demand</w:t>
            </w:r>
          </w:p>
        </w:tc>
        <w:tc>
          <w:tcPr>
            <w:tcW w:w="4675" w:type="dxa"/>
          </w:tcPr>
          <w:p w14:paraId="5D11A6BC" w14:textId="77777777" w:rsidR="009413FB" w:rsidRDefault="005D7C59" w:rsidP="009413FB">
            <w:r>
              <w:t>Traveler volume regular</w:t>
            </w:r>
          </w:p>
        </w:tc>
      </w:tr>
      <w:tr w:rsidR="009413FB" w14:paraId="713A5723" w14:textId="77777777" w:rsidTr="0043489C">
        <w:tc>
          <w:tcPr>
            <w:tcW w:w="4675" w:type="dxa"/>
          </w:tcPr>
          <w:p w14:paraId="07C1AC4D" w14:textId="77777777" w:rsidR="009413FB" w:rsidRDefault="009413FB" w:rsidP="009413FB">
            <w:r>
              <w:t xml:space="preserve">Average </w:t>
            </w:r>
            <w:r w:rsidR="005D7C59">
              <w:t>expense</w:t>
            </w:r>
            <w:r>
              <w:t>/traveler</w:t>
            </w:r>
          </w:p>
        </w:tc>
        <w:tc>
          <w:tcPr>
            <w:tcW w:w="4675" w:type="dxa"/>
          </w:tcPr>
          <w:p w14:paraId="2BFBAD76" w14:textId="77777777" w:rsidR="009413FB" w:rsidRDefault="005D7C59" w:rsidP="009413FB">
            <w:r>
              <w:t>Average expense/traveler</w:t>
            </w:r>
          </w:p>
        </w:tc>
      </w:tr>
      <w:tr w:rsidR="009413FB" w14:paraId="5BD03F6A" w14:textId="77777777" w:rsidTr="0043489C">
        <w:tc>
          <w:tcPr>
            <w:tcW w:w="4675" w:type="dxa"/>
          </w:tcPr>
          <w:p w14:paraId="662DE0A9" w14:textId="77777777" w:rsidR="009413FB" w:rsidRDefault="009413FB" w:rsidP="009413FB">
            <w:r>
              <w:t>Average revenue/traveler</w:t>
            </w:r>
          </w:p>
        </w:tc>
        <w:tc>
          <w:tcPr>
            <w:tcW w:w="4675" w:type="dxa"/>
          </w:tcPr>
          <w:p w14:paraId="0910927B" w14:textId="77777777" w:rsidR="009413FB" w:rsidRDefault="005D7C59" w:rsidP="009413FB">
            <w:r>
              <w:t>Average revenue/traveler</w:t>
            </w:r>
          </w:p>
        </w:tc>
      </w:tr>
      <w:tr w:rsidR="009413FB" w14:paraId="6525A483" w14:textId="77777777" w:rsidTr="0043489C">
        <w:tc>
          <w:tcPr>
            <w:tcW w:w="4675" w:type="dxa"/>
          </w:tcPr>
          <w:p w14:paraId="5F1DB154" w14:textId="77777777" w:rsidR="009413FB" w:rsidRDefault="009413FB" w:rsidP="009413FB">
            <w:r>
              <w:t>Old average cost/traveler</w:t>
            </w:r>
          </w:p>
        </w:tc>
        <w:tc>
          <w:tcPr>
            <w:tcW w:w="4675" w:type="dxa"/>
          </w:tcPr>
          <w:p w14:paraId="1128CBF8" w14:textId="77777777" w:rsidR="009413FB" w:rsidRDefault="009413FB" w:rsidP="009413FB"/>
        </w:tc>
      </w:tr>
      <w:tr w:rsidR="009413FB" w14:paraId="742A9004" w14:textId="77777777" w:rsidTr="0043489C">
        <w:tc>
          <w:tcPr>
            <w:tcW w:w="4675" w:type="dxa"/>
          </w:tcPr>
          <w:p w14:paraId="70251100" w14:textId="77777777" w:rsidR="009413FB" w:rsidRDefault="009413FB" w:rsidP="009413FB"/>
        </w:tc>
        <w:tc>
          <w:tcPr>
            <w:tcW w:w="4675" w:type="dxa"/>
          </w:tcPr>
          <w:p w14:paraId="590A1DEA" w14:textId="77777777" w:rsidR="009413FB" w:rsidRDefault="009413FB" w:rsidP="009413FB"/>
        </w:tc>
      </w:tr>
      <w:tr w:rsidR="009413FB" w14:paraId="457992D2" w14:textId="77777777" w:rsidTr="0043489C">
        <w:tc>
          <w:tcPr>
            <w:tcW w:w="4675" w:type="dxa"/>
          </w:tcPr>
          <w:p w14:paraId="1FE3ECE1" w14:textId="77777777" w:rsidR="009413FB" w:rsidRDefault="009413FB" w:rsidP="009413FB"/>
        </w:tc>
        <w:tc>
          <w:tcPr>
            <w:tcW w:w="4675" w:type="dxa"/>
          </w:tcPr>
          <w:p w14:paraId="06033E4C" w14:textId="77777777" w:rsidR="009413FB" w:rsidRDefault="009413FB" w:rsidP="009413FB"/>
        </w:tc>
      </w:tr>
      <w:tr w:rsidR="009413FB" w14:paraId="71919140" w14:textId="77777777" w:rsidTr="0043489C">
        <w:tc>
          <w:tcPr>
            <w:tcW w:w="4675" w:type="dxa"/>
          </w:tcPr>
          <w:p w14:paraId="64025861" w14:textId="77777777" w:rsidR="009413FB" w:rsidRDefault="005D7C59" w:rsidP="009413FB">
            <w:r>
              <w:t>MTTB</w:t>
            </w:r>
            <w:r w:rsidR="00290E80">
              <w:t xml:space="preserve"> (Mean Time to booking)</w:t>
            </w:r>
          </w:p>
        </w:tc>
        <w:tc>
          <w:tcPr>
            <w:tcW w:w="4675" w:type="dxa"/>
          </w:tcPr>
          <w:p w14:paraId="49057620" w14:textId="77777777" w:rsidR="009413FB" w:rsidRDefault="00290E80" w:rsidP="009413FB">
            <w:r>
              <w:t>n/a</w:t>
            </w:r>
          </w:p>
        </w:tc>
      </w:tr>
      <w:tr w:rsidR="009413FB" w14:paraId="0AAE2A0E" w14:textId="77777777" w:rsidTr="0043489C">
        <w:tc>
          <w:tcPr>
            <w:tcW w:w="4675" w:type="dxa"/>
          </w:tcPr>
          <w:p w14:paraId="787E261A" w14:textId="77777777" w:rsidR="009413FB" w:rsidRDefault="003D5E8F" w:rsidP="009413FB">
            <w:r>
              <w:t>MTTW (Mean Time to wait)</w:t>
            </w:r>
          </w:p>
        </w:tc>
        <w:tc>
          <w:tcPr>
            <w:tcW w:w="4675" w:type="dxa"/>
          </w:tcPr>
          <w:p w14:paraId="1A88BC58" w14:textId="77777777" w:rsidR="009413FB" w:rsidRDefault="003D5E8F" w:rsidP="009413FB">
            <w:r>
              <w:t>n/a</w:t>
            </w:r>
          </w:p>
        </w:tc>
      </w:tr>
      <w:tr w:rsidR="009413FB" w14:paraId="2624AA3B" w14:textId="77777777" w:rsidTr="0043489C">
        <w:tc>
          <w:tcPr>
            <w:tcW w:w="4675" w:type="dxa"/>
          </w:tcPr>
          <w:p w14:paraId="56900365" w14:textId="77777777" w:rsidR="009413FB" w:rsidRDefault="009413FB" w:rsidP="009413FB"/>
        </w:tc>
        <w:tc>
          <w:tcPr>
            <w:tcW w:w="4675" w:type="dxa"/>
          </w:tcPr>
          <w:p w14:paraId="6DDF2F40" w14:textId="77777777" w:rsidR="009413FB" w:rsidRDefault="009413FB" w:rsidP="009413FB"/>
        </w:tc>
      </w:tr>
    </w:tbl>
    <w:p w14:paraId="67A35633" w14:textId="77777777" w:rsidR="007D515A" w:rsidRDefault="007D515A" w:rsidP="007D515A"/>
    <w:p w14:paraId="002EC849" w14:textId="7892537D" w:rsidR="00EF05DE" w:rsidRDefault="00EF05DE" w:rsidP="007D515A">
      <w:r w:rsidRPr="00433100">
        <w:rPr>
          <w:b/>
        </w:rPr>
        <w:t>Tap in passengers regular:</w:t>
      </w:r>
      <w:r>
        <w:t xml:space="preserve"> Tap in details of passengers of passengers in Bus stops near Punggol area were taken. The distribution of the of arrival time was found to be Poisson distribution. </w:t>
      </w:r>
      <w:proofErr w:type="gramStart"/>
      <w:r>
        <w:t>So</w:t>
      </w:r>
      <w:proofErr w:type="gramEnd"/>
      <w:r>
        <w:t xml:space="preserve"> a similar dataset of 1000 data points was simulated using the Poisson Distribution in R.</w:t>
      </w:r>
    </w:p>
    <w:p w14:paraId="2099E1CA" w14:textId="62303A28" w:rsidR="00EF05DE" w:rsidRDefault="006051FD" w:rsidP="007D515A">
      <w:r w:rsidRPr="00433100">
        <w:rPr>
          <w:b/>
        </w:rPr>
        <w:t>Tap in passengers for regular (absolute):</w:t>
      </w:r>
      <w:r>
        <w:t xml:space="preserve"> The integer value of the column “</w:t>
      </w:r>
      <w:r w:rsidRPr="00EF05DE">
        <w:t>Tap in passengers regular</w:t>
      </w:r>
      <w:r>
        <w:t>”</w:t>
      </w:r>
    </w:p>
    <w:p w14:paraId="6F340963" w14:textId="6FB34A6F" w:rsidR="006051FD" w:rsidRDefault="008473DA" w:rsidP="007D515A">
      <w:r w:rsidRPr="00433100">
        <w:rPr>
          <w:b/>
        </w:rPr>
        <w:t>Traveler Volume On demand:</w:t>
      </w:r>
      <w:r>
        <w:t xml:space="preserve"> The ‘</w:t>
      </w:r>
      <w:r w:rsidRPr="008473DA">
        <w:t>Traveler Volume On demand</w:t>
      </w:r>
      <w:r>
        <w:t xml:space="preserve">’ is assumed to be 30% of the Regular Passengers. </w:t>
      </w:r>
    </w:p>
    <w:p w14:paraId="4C3B7CF5" w14:textId="17F3423E" w:rsidR="008473DA" w:rsidRDefault="008473DA" w:rsidP="007D515A">
      <w:r w:rsidRPr="00433100">
        <w:rPr>
          <w:b/>
        </w:rPr>
        <w:t>Traveler Volume On demand(absolute):</w:t>
      </w:r>
      <w:r>
        <w:t xml:space="preserve"> The integer value of the column </w:t>
      </w:r>
      <w:r w:rsidRPr="008473DA">
        <w:t>Traveler Volume On deman</w:t>
      </w:r>
      <w:r>
        <w:t>d is taken.</w:t>
      </w:r>
    </w:p>
    <w:p w14:paraId="6A4114FF" w14:textId="41D5E93D" w:rsidR="008473DA" w:rsidRDefault="00E961C8" w:rsidP="007D515A">
      <w:r w:rsidRPr="00433100">
        <w:rPr>
          <w:b/>
        </w:rPr>
        <w:t xml:space="preserve">Mean time of travel between 2 stops: </w:t>
      </w:r>
      <w:r>
        <w:t>Based on the personal experience the minimum time of travel between 2 stops is assumed to be between 40 seconds and 2 minutes and data was generated.</w:t>
      </w:r>
    </w:p>
    <w:p w14:paraId="46619477" w14:textId="6F77573F" w:rsidR="00E961C8" w:rsidRDefault="001E61D7" w:rsidP="007D515A">
      <w:proofErr w:type="gramStart"/>
      <w:r w:rsidRPr="00433100">
        <w:rPr>
          <w:b/>
        </w:rPr>
        <w:t>MTTP(</w:t>
      </w:r>
      <w:proofErr w:type="gramEnd"/>
      <w:r w:rsidRPr="00433100">
        <w:rPr>
          <w:b/>
        </w:rPr>
        <w:t xml:space="preserve">Mean time to </w:t>
      </w:r>
      <w:proofErr w:type="spellStart"/>
      <w:r w:rsidRPr="00433100">
        <w:rPr>
          <w:b/>
        </w:rPr>
        <w:t>pickup</w:t>
      </w:r>
      <w:proofErr w:type="spellEnd"/>
      <w:r w:rsidRPr="00433100">
        <w:rPr>
          <w:b/>
        </w:rPr>
        <w:t>):</w:t>
      </w:r>
      <w:r>
        <w:t xml:space="preserve"> Based on the data gathered, inter time bus arrivals between two buses, the least interarrival time is 7 minutes. </w:t>
      </w:r>
      <w:proofErr w:type="gramStart"/>
      <w:r>
        <w:t>So</w:t>
      </w:r>
      <w:proofErr w:type="gramEnd"/>
      <w:r>
        <w:t xml:space="preserve"> the mean time to pickup is assumed to be between 2 to 7 minutes.</w:t>
      </w:r>
    </w:p>
    <w:p w14:paraId="505B0B57" w14:textId="14A6E9B5" w:rsidR="001E61D7" w:rsidRDefault="0082496F" w:rsidP="007D515A">
      <w:r w:rsidRPr="00433100">
        <w:rPr>
          <w:b/>
        </w:rPr>
        <w:t>KM traveled-</w:t>
      </w:r>
      <w:r>
        <w:t xml:space="preserve"> </w:t>
      </w:r>
      <w:r w:rsidR="006F6E4E">
        <w:t xml:space="preserve">Since our </w:t>
      </w:r>
      <w:proofErr w:type="gramStart"/>
      <w:r w:rsidR="006F6E4E">
        <w:t>on demand</w:t>
      </w:r>
      <w:proofErr w:type="gramEnd"/>
      <w:r w:rsidR="006F6E4E">
        <w:t xml:space="preserve"> bus service caters to transport between 2 or 3 bus stops we took the distance each passenger could travel to be between 0.4 to 2.5 KM.</w:t>
      </w:r>
    </w:p>
    <w:p w14:paraId="449A8D5C" w14:textId="6275B145" w:rsidR="0082496F" w:rsidRDefault="008342AA" w:rsidP="007D515A">
      <w:r w:rsidRPr="00433100">
        <w:rPr>
          <w:b/>
        </w:rPr>
        <w:t>Cancellation rate:</w:t>
      </w:r>
      <w:r>
        <w:t xml:space="preserve"> Based on information analyzed, </w:t>
      </w:r>
      <w:r w:rsidR="00B82A78">
        <w:t>we have kept the cancellation rate to be between 5 to 7%</w:t>
      </w:r>
    </w:p>
    <w:p w14:paraId="581E95A8" w14:textId="6576B703" w:rsidR="00B82A78" w:rsidRDefault="00634C24" w:rsidP="007D515A">
      <w:r w:rsidRPr="00433100">
        <w:rPr>
          <w:b/>
        </w:rPr>
        <w:t>Average cancellation per day:</w:t>
      </w:r>
      <w:r>
        <w:t xml:space="preserve"> </w:t>
      </w:r>
      <w:r w:rsidRPr="00634C24">
        <w:t>Average cancellation per day</w:t>
      </w:r>
      <w:r>
        <w:t xml:space="preserve"> is calculated by (</w:t>
      </w:r>
      <w:r w:rsidRPr="008473DA">
        <w:t>Traveler Volume On demand(absolute</w:t>
      </w:r>
      <w:proofErr w:type="gramStart"/>
      <w:r w:rsidRPr="008473DA">
        <w:t>)</w:t>
      </w:r>
      <w:r>
        <w:t>)*</w:t>
      </w:r>
      <w:proofErr w:type="gramEnd"/>
      <w:r w:rsidRPr="00634C24">
        <w:t xml:space="preserve"> </w:t>
      </w:r>
      <w:r>
        <w:t>Cancellation rate</w:t>
      </w:r>
    </w:p>
    <w:p w14:paraId="1657E392" w14:textId="24E787AF" w:rsidR="00634C24" w:rsidRDefault="00B62EEF" w:rsidP="007D515A">
      <w:r w:rsidRPr="00433100">
        <w:rPr>
          <w:b/>
        </w:rPr>
        <w:t>Average cancellation(absolute):</w:t>
      </w:r>
      <w:r>
        <w:t xml:space="preserve"> This is obtained by taking the integer value of </w:t>
      </w:r>
      <w:r w:rsidRPr="00B62EEF">
        <w:t>Average cancellation</w:t>
      </w:r>
      <w:r>
        <w:t xml:space="preserve"> per day.</w:t>
      </w:r>
    </w:p>
    <w:p w14:paraId="614D034A" w14:textId="1D959905" w:rsidR="00B548C0" w:rsidRDefault="00B548C0" w:rsidP="007D515A">
      <w:r w:rsidRPr="00433100">
        <w:rPr>
          <w:b/>
        </w:rPr>
        <w:t xml:space="preserve">Proportion demand/total: </w:t>
      </w:r>
      <w:r>
        <w:t xml:space="preserve">This is obtained by </w:t>
      </w:r>
      <w:r w:rsidRPr="008473DA">
        <w:t>Traveler Volume On demand(absolute)</w:t>
      </w:r>
      <w:proofErr w:type="gramStart"/>
      <w:r>
        <w:t>/(</w:t>
      </w:r>
      <w:r w:rsidRPr="00B548C0">
        <w:t xml:space="preserve"> </w:t>
      </w:r>
      <w:r w:rsidRPr="008473DA">
        <w:t>Traveler</w:t>
      </w:r>
      <w:proofErr w:type="gramEnd"/>
      <w:r w:rsidRPr="008473DA">
        <w:t xml:space="preserve"> Volume On demand(absolute)</w:t>
      </w:r>
      <w:r>
        <w:t>+</w:t>
      </w:r>
      <w:r w:rsidRPr="00B548C0">
        <w:t xml:space="preserve"> </w:t>
      </w:r>
      <w:r w:rsidRPr="006051FD">
        <w:t>Tap in passengers for regular (absolute)</w:t>
      </w:r>
      <w:r>
        <w:t>)</w:t>
      </w:r>
    </w:p>
    <w:p w14:paraId="0F1C18C8" w14:textId="080B05BB" w:rsidR="00B548C0" w:rsidRDefault="003222C8" w:rsidP="007D515A">
      <w:r w:rsidRPr="00433100">
        <w:rPr>
          <w:b/>
        </w:rPr>
        <w:t>Average expense /traveler:</w:t>
      </w:r>
      <w:r>
        <w:t xml:space="preserve"> This is assumed to be a constant figure of ……</w:t>
      </w:r>
    </w:p>
    <w:p w14:paraId="29E788EA" w14:textId="7A1DC119" w:rsidR="003222C8" w:rsidRDefault="00E46F8B" w:rsidP="007D515A">
      <w:r w:rsidRPr="00433100">
        <w:rPr>
          <w:b/>
        </w:rPr>
        <w:t>MTTB:</w:t>
      </w:r>
      <w:r>
        <w:t xml:space="preserve"> Mean time for Booking is assumed to be between 30 seconds to 6 minutes</w:t>
      </w:r>
    </w:p>
    <w:p w14:paraId="6285D08E" w14:textId="4E288D58" w:rsidR="00E46F8B" w:rsidRDefault="00A93CD2" w:rsidP="007D515A">
      <w:r w:rsidRPr="00433100">
        <w:rPr>
          <w:b/>
        </w:rPr>
        <w:lastRenderedPageBreak/>
        <w:t>MTTW:</w:t>
      </w:r>
      <w:r>
        <w:t xml:space="preserve"> Mean time to wait is assumed to be between 30 seconds and 7 </w:t>
      </w:r>
      <w:proofErr w:type="gramStart"/>
      <w:r>
        <w:t>minutes( 7</w:t>
      </w:r>
      <w:proofErr w:type="gramEnd"/>
      <w:r>
        <w:t xml:space="preserve"> minutes is the minimum interarrival time of regular buses)</w:t>
      </w:r>
    </w:p>
    <w:p w14:paraId="04C349A1" w14:textId="52EC651A" w:rsidR="00D1639D" w:rsidRDefault="00D1639D" w:rsidP="007D515A"/>
    <w:p w14:paraId="51EF7873" w14:textId="27431A45" w:rsidR="00D1639D" w:rsidRDefault="00D1639D" w:rsidP="007D515A">
      <w:r>
        <w:t>The following metrics and assumptions were done to arrive at the customer satisfaction index</w:t>
      </w:r>
    </w:p>
    <w:tbl>
      <w:tblPr>
        <w:tblStyle w:val="TableGrid"/>
        <w:tblW w:w="0" w:type="auto"/>
        <w:tblLook w:val="04A0" w:firstRow="1" w:lastRow="0" w:firstColumn="1" w:lastColumn="0" w:noHBand="0" w:noVBand="1"/>
      </w:tblPr>
      <w:tblGrid>
        <w:gridCol w:w="4675"/>
        <w:gridCol w:w="4675"/>
      </w:tblGrid>
      <w:tr w:rsidR="00D1639D" w14:paraId="13650D81" w14:textId="77777777" w:rsidTr="00D1639D">
        <w:tc>
          <w:tcPr>
            <w:tcW w:w="4675" w:type="dxa"/>
          </w:tcPr>
          <w:p w14:paraId="79A08EBD" w14:textId="36898C30" w:rsidR="00D1639D" w:rsidRPr="0067398E" w:rsidRDefault="00D1639D" w:rsidP="007D515A">
            <w:pPr>
              <w:rPr>
                <w:b/>
              </w:rPr>
            </w:pPr>
            <w:r w:rsidRPr="0067398E">
              <w:rPr>
                <w:b/>
              </w:rPr>
              <w:t>Metrics</w:t>
            </w:r>
          </w:p>
        </w:tc>
        <w:tc>
          <w:tcPr>
            <w:tcW w:w="4675" w:type="dxa"/>
          </w:tcPr>
          <w:p w14:paraId="1F90DC6D" w14:textId="65BA54D7" w:rsidR="00D1639D" w:rsidRPr="0067398E" w:rsidRDefault="00D1639D" w:rsidP="007D515A">
            <w:pPr>
              <w:rPr>
                <w:b/>
              </w:rPr>
            </w:pPr>
            <w:r w:rsidRPr="0067398E">
              <w:rPr>
                <w:b/>
              </w:rPr>
              <w:t>Assumption</w:t>
            </w:r>
          </w:p>
        </w:tc>
      </w:tr>
      <w:tr w:rsidR="00D1639D" w14:paraId="2C73FF13" w14:textId="77777777" w:rsidTr="00D1639D">
        <w:tc>
          <w:tcPr>
            <w:tcW w:w="4675" w:type="dxa"/>
          </w:tcPr>
          <w:p w14:paraId="26C3C16A" w14:textId="0D9A537D" w:rsidR="00D1639D" w:rsidRPr="0067398E" w:rsidRDefault="00EC0B71" w:rsidP="007D515A">
            <w:r w:rsidRPr="0067398E">
              <w:t>Traveler Volume On demand(absolute)</w:t>
            </w:r>
          </w:p>
        </w:tc>
        <w:tc>
          <w:tcPr>
            <w:tcW w:w="4675" w:type="dxa"/>
          </w:tcPr>
          <w:p w14:paraId="3EDFD826" w14:textId="2D8C1D49" w:rsidR="00D1639D" w:rsidRDefault="004261D1" w:rsidP="007D515A">
            <w:r>
              <w:t>Can’t be taken for Customer satisfaction</w:t>
            </w:r>
          </w:p>
        </w:tc>
      </w:tr>
      <w:tr w:rsidR="00D1639D" w14:paraId="4B1A1974" w14:textId="77777777" w:rsidTr="00D1639D">
        <w:tc>
          <w:tcPr>
            <w:tcW w:w="4675" w:type="dxa"/>
          </w:tcPr>
          <w:p w14:paraId="790D4A80" w14:textId="38E42710" w:rsidR="00D1639D" w:rsidRPr="0067398E" w:rsidRDefault="00EC0B71" w:rsidP="007D515A">
            <w:r w:rsidRPr="0067398E">
              <w:t>Mean time of travel between 2 stops:</w:t>
            </w:r>
          </w:p>
        </w:tc>
        <w:tc>
          <w:tcPr>
            <w:tcW w:w="4675" w:type="dxa"/>
          </w:tcPr>
          <w:p w14:paraId="2358EA80" w14:textId="77777777" w:rsidR="00D1639D" w:rsidRDefault="00055879" w:rsidP="007D515A">
            <w:r>
              <w:t>40 seconds to 1 minute: Satisfied</w:t>
            </w:r>
          </w:p>
          <w:p w14:paraId="0DEFFF19" w14:textId="7485CE12" w:rsidR="00055879" w:rsidRDefault="00055879" w:rsidP="007D515A">
            <w:r>
              <w:t>1 to 2 minutes: Not satisfied</w:t>
            </w:r>
          </w:p>
        </w:tc>
      </w:tr>
      <w:tr w:rsidR="00D1639D" w14:paraId="52E4A9F0" w14:textId="77777777" w:rsidTr="00D1639D">
        <w:tc>
          <w:tcPr>
            <w:tcW w:w="4675" w:type="dxa"/>
          </w:tcPr>
          <w:p w14:paraId="434F59E5" w14:textId="6224D2AA" w:rsidR="00D1639D" w:rsidRPr="0067398E" w:rsidRDefault="00EC0B71" w:rsidP="007D515A">
            <w:proofErr w:type="gramStart"/>
            <w:r w:rsidRPr="0067398E">
              <w:t>MTTP(</w:t>
            </w:r>
            <w:proofErr w:type="gramEnd"/>
            <w:r w:rsidRPr="0067398E">
              <w:t xml:space="preserve">Mean time to </w:t>
            </w:r>
            <w:proofErr w:type="spellStart"/>
            <w:r w:rsidRPr="0067398E">
              <w:t>pickup</w:t>
            </w:r>
            <w:proofErr w:type="spellEnd"/>
            <w:r w:rsidRPr="0067398E">
              <w:t>):</w:t>
            </w:r>
          </w:p>
        </w:tc>
        <w:tc>
          <w:tcPr>
            <w:tcW w:w="4675" w:type="dxa"/>
          </w:tcPr>
          <w:p w14:paraId="7454DC1F" w14:textId="1BA6D813" w:rsidR="00D1639D" w:rsidRDefault="00D33B39" w:rsidP="007D515A">
            <w:r>
              <w:t>2 minutes to 4 minutes: Satisfied</w:t>
            </w:r>
          </w:p>
          <w:p w14:paraId="56388F77" w14:textId="652DD09C" w:rsidR="00D33B39" w:rsidRDefault="00D33B39" w:rsidP="007D515A">
            <w:r>
              <w:t>4 to 7 minutes: Not satisfied</w:t>
            </w:r>
          </w:p>
        </w:tc>
      </w:tr>
      <w:tr w:rsidR="00D1639D" w14:paraId="5A655B3E" w14:textId="77777777" w:rsidTr="00D1639D">
        <w:tc>
          <w:tcPr>
            <w:tcW w:w="4675" w:type="dxa"/>
          </w:tcPr>
          <w:p w14:paraId="295830A2" w14:textId="51E51E54" w:rsidR="00D1639D" w:rsidRPr="0067398E" w:rsidRDefault="00EC0B71" w:rsidP="007D515A">
            <w:r w:rsidRPr="0067398E">
              <w:t>KM traveled</w:t>
            </w:r>
          </w:p>
        </w:tc>
        <w:tc>
          <w:tcPr>
            <w:tcW w:w="4675" w:type="dxa"/>
          </w:tcPr>
          <w:p w14:paraId="3B986B02" w14:textId="77777777" w:rsidR="00D1639D" w:rsidRDefault="00FF36DA" w:rsidP="007D515A">
            <w:r>
              <w:t>0.4 to 1.5 KM: Satisfied</w:t>
            </w:r>
          </w:p>
          <w:p w14:paraId="374E8587" w14:textId="21DE5D84" w:rsidR="00FF36DA" w:rsidRDefault="00FF36DA" w:rsidP="007D515A">
            <w:r>
              <w:t xml:space="preserve">1.5 to 2.5 </w:t>
            </w:r>
            <w:proofErr w:type="gramStart"/>
            <w:r>
              <w:t>KM :</w:t>
            </w:r>
            <w:proofErr w:type="gramEnd"/>
            <w:r>
              <w:t xml:space="preserve"> Not satisfied</w:t>
            </w:r>
          </w:p>
        </w:tc>
      </w:tr>
      <w:tr w:rsidR="00D1639D" w14:paraId="0EB24C4D" w14:textId="77777777" w:rsidTr="00D1639D">
        <w:tc>
          <w:tcPr>
            <w:tcW w:w="4675" w:type="dxa"/>
          </w:tcPr>
          <w:p w14:paraId="7D6A3322" w14:textId="1021979E" w:rsidR="00D1639D" w:rsidRPr="0067398E" w:rsidRDefault="00EC0B71" w:rsidP="007D515A">
            <w:r w:rsidRPr="0067398E">
              <w:t>Average cancellation per day(absolute):</w:t>
            </w:r>
          </w:p>
        </w:tc>
        <w:tc>
          <w:tcPr>
            <w:tcW w:w="4675" w:type="dxa"/>
          </w:tcPr>
          <w:p w14:paraId="0F989607" w14:textId="77777777" w:rsidR="00D1639D" w:rsidRDefault="004153F4" w:rsidP="007D515A">
            <w:r>
              <w:t xml:space="preserve">0 to </w:t>
            </w:r>
            <w:proofErr w:type="gramStart"/>
            <w:r>
              <w:t>10 :Satisfied</w:t>
            </w:r>
            <w:proofErr w:type="gramEnd"/>
          </w:p>
          <w:p w14:paraId="6E38A8D8" w14:textId="4E20E851" w:rsidR="004153F4" w:rsidRDefault="004153F4" w:rsidP="007D515A">
            <w:r>
              <w:t>10 to 28: Not satisfied</w:t>
            </w:r>
          </w:p>
        </w:tc>
      </w:tr>
      <w:tr w:rsidR="00D1639D" w14:paraId="14FBBF7B" w14:textId="77777777" w:rsidTr="00D1639D">
        <w:tc>
          <w:tcPr>
            <w:tcW w:w="4675" w:type="dxa"/>
          </w:tcPr>
          <w:p w14:paraId="6925D3C0" w14:textId="48EBFB59" w:rsidR="00D1639D" w:rsidRPr="0067398E" w:rsidRDefault="00EC0B71" w:rsidP="007D515A">
            <w:r w:rsidRPr="0067398E">
              <w:t>Proportion demand/total</w:t>
            </w:r>
          </w:p>
        </w:tc>
        <w:tc>
          <w:tcPr>
            <w:tcW w:w="4675" w:type="dxa"/>
          </w:tcPr>
          <w:p w14:paraId="5E893E93" w14:textId="77777777" w:rsidR="00D1639D" w:rsidRDefault="00481901" w:rsidP="007D515A">
            <w:r>
              <w:t>0 to 0.1: Not satisfied</w:t>
            </w:r>
          </w:p>
          <w:p w14:paraId="6B396C47" w14:textId="71F6ACF3" w:rsidR="00481901" w:rsidRDefault="00481901" w:rsidP="007D515A">
            <w:r>
              <w:t>0.1 to 0.25 Satisfied</w:t>
            </w:r>
          </w:p>
        </w:tc>
      </w:tr>
      <w:tr w:rsidR="00EC0B71" w14:paraId="26494D8F" w14:textId="77777777" w:rsidTr="00D1639D">
        <w:tc>
          <w:tcPr>
            <w:tcW w:w="4675" w:type="dxa"/>
          </w:tcPr>
          <w:p w14:paraId="1D6C54E2" w14:textId="131FC75D" w:rsidR="00EC0B71" w:rsidRPr="0067398E" w:rsidRDefault="00EC0B71" w:rsidP="007D515A">
            <w:r w:rsidRPr="0067398E">
              <w:t>MTTB:</w:t>
            </w:r>
          </w:p>
        </w:tc>
        <w:tc>
          <w:tcPr>
            <w:tcW w:w="4675" w:type="dxa"/>
          </w:tcPr>
          <w:p w14:paraId="63DEF559" w14:textId="77777777" w:rsidR="00EC0B71" w:rsidRDefault="001F11F8" w:rsidP="007D515A">
            <w:r>
              <w:t>0.3 to 3 minutes: Satisfied</w:t>
            </w:r>
          </w:p>
          <w:p w14:paraId="60012084" w14:textId="276D6BA2" w:rsidR="001F11F8" w:rsidRDefault="001F11F8" w:rsidP="007D515A">
            <w:r>
              <w:t>3 to 6 minutes: Not satisfied</w:t>
            </w:r>
          </w:p>
        </w:tc>
      </w:tr>
      <w:tr w:rsidR="00D1639D" w14:paraId="702B4578" w14:textId="77777777" w:rsidTr="00D1639D">
        <w:tc>
          <w:tcPr>
            <w:tcW w:w="4675" w:type="dxa"/>
          </w:tcPr>
          <w:p w14:paraId="18ED8383" w14:textId="3BB96370" w:rsidR="00D1639D" w:rsidRPr="0067398E" w:rsidRDefault="00EC0B71" w:rsidP="007D515A">
            <w:r w:rsidRPr="0067398E">
              <w:t>MTTW:</w:t>
            </w:r>
          </w:p>
        </w:tc>
        <w:tc>
          <w:tcPr>
            <w:tcW w:w="4675" w:type="dxa"/>
          </w:tcPr>
          <w:p w14:paraId="09F432CC" w14:textId="77777777" w:rsidR="00D1639D" w:rsidRDefault="00FE5244" w:rsidP="007D515A">
            <w:r>
              <w:t xml:space="preserve">0.3 to 3 </w:t>
            </w:r>
            <w:proofErr w:type="gramStart"/>
            <w:r>
              <w:t>minutes :</w:t>
            </w:r>
            <w:proofErr w:type="gramEnd"/>
            <w:r>
              <w:t xml:space="preserve"> Satisfied</w:t>
            </w:r>
          </w:p>
          <w:p w14:paraId="6ADB0A69" w14:textId="71331139" w:rsidR="00FE5244" w:rsidRDefault="00FE5244" w:rsidP="007D515A">
            <w:r>
              <w:t xml:space="preserve">3 to 7 minutes: Not </w:t>
            </w:r>
            <w:proofErr w:type="spellStart"/>
            <w:r>
              <w:t>satisifed</w:t>
            </w:r>
            <w:proofErr w:type="spellEnd"/>
          </w:p>
        </w:tc>
      </w:tr>
      <w:tr w:rsidR="00574009" w14:paraId="38A15D40" w14:textId="77777777" w:rsidTr="00D1639D">
        <w:tc>
          <w:tcPr>
            <w:tcW w:w="4675" w:type="dxa"/>
          </w:tcPr>
          <w:p w14:paraId="3697E5B3" w14:textId="37ADA095" w:rsidR="00574009" w:rsidRPr="0067398E" w:rsidRDefault="00574009" w:rsidP="007D515A">
            <w:r>
              <w:t>Customer satisfaction index</w:t>
            </w:r>
          </w:p>
        </w:tc>
        <w:tc>
          <w:tcPr>
            <w:tcW w:w="4675" w:type="dxa"/>
          </w:tcPr>
          <w:p w14:paraId="7702CA4A" w14:textId="0D4FB043" w:rsidR="00574009" w:rsidRDefault="00574009" w:rsidP="007D515A">
            <w:r>
              <w:t xml:space="preserve">0 or 1 </w:t>
            </w:r>
            <w:r w:rsidR="00AD3939">
              <w:t xml:space="preserve">Metrics </w:t>
            </w:r>
            <w:r>
              <w:t>Satisfied: rating 1</w:t>
            </w:r>
          </w:p>
          <w:p w14:paraId="265109DC" w14:textId="0588B6AC" w:rsidR="00574009" w:rsidRDefault="00574009" w:rsidP="007D515A">
            <w:r>
              <w:t>2 Satisfied: rating 2</w:t>
            </w:r>
          </w:p>
          <w:p w14:paraId="68D48706" w14:textId="69590805" w:rsidR="00574009" w:rsidRDefault="00574009" w:rsidP="007D515A">
            <w:r>
              <w:t>3</w:t>
            </w:r>
            <w:r w:rsidR="0014242D">
              <w:t xml:space="preserve"> or 4</w:t>
            </w:r>
            <w:r>
              <w:t xml:space="preserve"> Satisfied: rating 3</w:t>
            </w:r>
          </w:p>
          <w:p w14:paraId="7A058D00" w14:textId="7A517677" w:rsidR="00574009" w:rsidRDefault="0014242D" w:rsidP="007D515A">
            <w:r>
              <w:t>5</w:t>
            </w:r>
            <w:r w:rsidR="00574009">
              <w:t xml:space="preserve"> or </w:t>
            </w:r>
            <w:r>
              <w:t>6</w:t>
            </w:r>
            <w:r w:rsidR="00574009">
              <w:t xml:space="preserve"> </w:t>
            </w:r>
            <w:proofErr w:type="gramStart"/>
            <w:r w:rsidR="00574009">
              <w:t>Satisfied :</w:t>
            </w:r>
            <w:proofErr w:type="gramEnd"/>
            <w:r w:rsidR="00574009">
              <w:t xml:space="preserve"> rating </w:t>
            </w:r>
            <w:r>
              <w:t>4</w:t>
            </w:r>
          </w:p>
          <w:p w14:paraId="2921A8F0" w14:textId="420DCEF8" w:rsidR="00574009" w:rsidRDefault="0014242D" w:rsidP="007D515A">
            <w:r>
              <w:t>7</w:t>
            </w:r>
            <w:r w:rsidR="00574009">
              <w:t xml:space="preserve"> Satisfied: rating 5</w:t>
            </w:r>
          </w:p>
          <w:p w14:paraId="7C53DF10" w14:textId="1AF6540A" w:rsidR="00574009" w:rsidRDefault="00574009" w:rsidP="007D515A"/>
        </w:tc>
      </w:tr>
    </w:tbl>
    <w:p w14:paraId="54539604" w14:textId="77777777" w:rsidR="00D1639D" w:rsidRDefault="00D1639D" w:rsidP="007D515A"/>
    <w:p w14:paraId="5961BBC7" w14:textId="65C08E6E" w:rsidR="002477EC" w:rsidRPr="007D515A" w:rsidRDefault="002477EC" w:rsidP="007D515A"/>
    <w:p w14:paraId="1DC63F43" w14:textId="1190C52D" w:rsidR="00FA32F5" w:rsidRDefault="00C476DB" w:rsidP="0066237A">
      <w:pPr>
        <w:pStyle w:val="Heading2"/>
        <w:numPr>
          <w:ilvl w:val="0"/>
          <w:numId w:val="0"/>
        </w:numPr>
      </w:pPr>
      <w:bookmarkStart w:id="0" w:name="_GoBack"/>
      <w:bookmarkEnd w:id="0"/>
      <w:r>
        <w:t>Framework</w:t>
      </w:r>
    </w:p>
    <w:p w14:paraId="39DB7347" w14:textId="77777777" w:rsidR="0066237A" w:rsidRPr="007A4C90" w:rsidRDefault="0066237A" w:rsidP="0066237A">
      <w:r>
        <w:t xml:space="preserve">What will be evaluated? (i.e. what is "the program" and in what context does it exist) • What aspects of the program will be considered when judging program performance? • What standards must be reached </w:t>
      </w:r>
      <w:r>
        <w:lastRenderedPageBreak/>
        <w:t>for the program to be considered successful? • What evidence will be used to indicate how the program has performed? • What conclusions regarding program performance are justified by comparing the available evidence to the selected standards? • How will lessons learned from the inquiry be used to improve program effectiveness?</w:t>
      </w:r>
    </w:p>
    <w:p w14:paraId="00CEBE48" w14:textId="77777777" w:rsidR="0066237A" w:rsidRPr="0066237A" w:rsidRDefault="0066237A" w:rsidP="0066237A"/>
    <w:p w14:paraId="59759D4B" w14:textId="77777777" w:rsidR="00B13B8A" w:rsidRPr="006B4A2D" w:rsidRDefault="00B13B8A" w:rsidP="00B13B8A">
      <w:pPr>
        <w:pStyle w:val="Heading2"/>
        <w:numPr>
          <w:ilvl w:val="0"/>
          <w:numId w:val="0"/>
        </w:numPr>
      </w:pPr>
      <w:r>
        <w:t>3.</w:t>
      </w:r>
      <w:r w:rsidR="0016552C">
        <w:t>2</w:t>
      </w:r>
      <w:r w:rsidR="0016552C">
        <w:tab/>
      </w:r>
      <w:r>
        <w:t>Tools</w:t>
      </w:r>
    </w:p>
    <w:p w14:paraId="10203811" w14:textId="77777777" w:rsidR="00205439" w:rsidRPr="00187ECB" w:rsidRDefault="00205439" w:rsidP="00187ECB">
      <w:pPr>
        <w:rPr>
          <w:rFonts w:asciiTheme="majorHAnsi" w:hAnsiTheme="majorHAnsi" w:cstheme="majorHAnsi"/>
        </w:rPr>
      </w:pPr>
    </w:p>
    <w:p w14:paraId="3F139448" w14:textId="77777777" w:rsidR="00051EC4" w:rsidRDefault="004423F3" w:rsidP="004423F3">
      <w:pPr>
        <w:pStyle w:val="Heading2"/>
        <w:numPr>
          <w:ilvl w:val="0"/>
          <w:numId w:val="0"/>
        </w:numPr>
        <w:spacing w:line="360" w:lineRule="auto"/>
      </w:pPr>
      <w:r>
        <w:t>3.</w:t>
      </w:r>
      <w:r w:rsidR="00DA405C">
        <w:t>3</w:t>
      </w:r>
      <w:r>
        <w:tab/>
      </w:r>
      <w:r w:rsidR="008C5111">
        <w:t>Data Processing</w:t>
      </w:r>
    </w:p>
    <w:p w14:paraId="6D2C5928" w14:textId="77777777" w:rsidR="0097796D" w:rsidRPr="006B4A2D" w:rsidRDefault="0097796D" w:rsidP="0097796D">
      <w:pPr>
        <w:pStyle w:val="Heading1"/>
        <w:spacing w:line="360" w:lineRule="auto"/>
        <w:rPr>
          <w:sz w:val="28"/>
          <w:szCs w:val="28"/>
        </w:rPr>
      </w:pPr>
      <w:r>
        <w:rPr>
          <w:sz w:val="28"/>
          <w:szCs w:val="28"/>
        </w:rPr>
        <w:t>Model Building</w:t>
      </w:r>
    </w:p>
    <w:p w14:paraId="59654CEA" w14:textId="77777777" w:rsidR="009D5E2B" w:rsidRPr="00CD7CF4" w:rsidRDefault="009D5E2B" w:rsidP="00187ECB"/>
    <w:p w14:paraId="1E4490BD" w14:textId="77777777" w:rsidR="00E02C21" w:rsidRPr="00A45BF0" w:rsidRDefault="00E02C21" w:rsidP="00A45BF0">
      <w:pPr>
        <w:pStyle w:val="Heading1"/>
        <w:spacing w:line="360" w:lineRule="auto"/>
        <w:rPr>
          <w:sz w:val="28"/>
          <w:szCs w:val="28"/>
        </w:rPr>
      </w:pPr>
      <w:r w:rsidRPr="00A45BF0">
        <w:rPr>
          <w:sz w:val="28"/>
          <w:szCs w:val="28"/>
        </w:rPr>
        <w:t>Model Performance</w:t>
      </w:r>
    </w:p>
    <w:p w14:paraId="4771736F" w14:textId="77777777" w:rsidR="00F865D9" w:rsidRDefault="00F865D9" w:rsidP="00F865D9">
      <w:pPr>
        <w:pStyle w:val="Heading1"/>
        <w:spacing w:line="360" w:lineRule="auto"/>
        <w:rPr>
          <w:sz w:val="28"/>
          <w:szCs w:val="28"/>
        </w:rPr>
      </w:pPr>
      <w:bookmarkStart w:id="1" w:name="_Appendix"/>
      <w:bookmarkEnd w:id="1"/>
      <w:r>
        <w:rPr>
          <w:sz w:val="28"/>
          <w:szCs w:val="28"/>
        </w:rPr>
        <w:t>Appendix</w:t>
      </w:r>
    </w:p>
    <w:p w14:paraId="66663BD1" w14:textId="77777777" w:rsidR="00D24D96" w:rsidRPr="00D24D96" w:rsidRDefault="00D24D96" w:rsidP="00D24D96">
      <w:pPr>
        <w:pStyle w:val="Heading3"/>
        <w:numPr>
          <w:ilvl w:val="0"/>
          <w:numId w:val="0"/>
        </w:numPr>
        <w:ind w:left="720" w:hanging="720"/>
        <w:rPr>
          <w:vertAlign w:val="subscript"/>
        </w:rPr>
      </w:pPr>
      <w:bookmarkStart w:id="2" w:name="_Figure_2_–"/>
      <w:bookmarkStart w:id="3" w:name="_Figure_1_–"/>
      <w:bookmarkEnd w:id="2"/>
      <w:bookmarkEnd w:id="3"/>
    </w:p>
    <w:p w14:paraId="7B11C09A" w14:textId="77777777" w:rsidR="00E71ECB" w:rsidRDefault="00F865D9" w:rsidP="00181454">
      <w:pPr>
        <w:pStyle w:val="Heading1"/>
        <w:spacing w:line="360" w:lineRule="auto"/>
        <w:rPr>
          <w:sz w:val="28"/>
          <w:szCs w:val="28"/>
        </w:rPr>
      </w:pPr>
      <w:r>
        <w:rPr>
          <w:sz w:val="28"/>
          <w:szCs w:val="28"/>
        </w:rPr>
        <w:t>References</w:t>
      </w:r>
    </w:p>
    <w:p w14:paraId="7316C190" w14:textId="77777777" w:rsidR="00B14A41" w:rsidRDefault="00B14A41" w:rsidP="00E472FE">
      <w:pPr>
        <w:pStyle w:val="ListParagraph"/>
        <w:numPr>
          <w:ilvl w:val="0"/>
          <w:numId w:val="15"/>
        </w:numPr>
      </w:pPr>
      <w:r>
        <w:t>IVLE Notes</w:t>
      </w:r>
    </w:p>
    <w:p w14:paraId="4B0CA7A0" w14:textId="77777777" w:rsidR="002C6D7C" w:rsidRPr="00B14A41" w:rsidRDefault="002C6D7C" w:rsidP="002C6D7C">
      <w:pPr>
        <w:pStyle w:val="ListParagraph"/>
      </w:pPr>
    </w:p>
    <w:sectPr w:rsidR="002C6D7C" w:rsidRPr="00B14A41">
      <w:headerReference w:type="default" r:id="rId9"/>
      <w:headerReference w:type="first" r:id="rId10"/>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633659" w14:textId="77777777" w:rsidR="00BB0B9F" w:rsidRDefault="00BB0B9F">
      <w:pPr>
        <w:spacing w:line="240" w:lineRule="auto"/>
      </w:pPr>
      <w:r>
        <w:separator/>
      </w:r>
    </w:p>
    <w:p w14:paraId="4428C0FC" w14:textId="77777777" w:rsidR="00BB0B9F" w:rsidRDefault="00BB0B9F"/>
  </w:endnote>
  <w:endnote w:type="continuationSeparator" w:id="0">
    <w:p w14:paraId="58801CAA" w14:textId="77777777" w:rsidR="00BB0B9F" w:rsidRDefault="00BB0B9F">
      <w:pPr>
        <w:spacing w:line="240" w:lineRule="auto"/>
      </w:pPr>
      <w:r>
        <w:continuationSeparator/>
      </w:r>
    </w:p>
    <w:p w14:paraId="45D87EC6" w14:textId="77777777" w:rsidR="00BB0B9F" w:rsidRDefault="00BB0B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5138F" w14:textId="77777777" w:rsidR="00BB0B9F" w:rsidRDefault="00BB0B9F">
      <w:pPr>
        <w:spacing w:line="240" w:lineRule="auto"/>
      </w:pPr>
      <w:r>
        <w:separator/>
      </w:r>
    </w:p>
    <w:p w14:paraId="5C0C0979" w14:textId="77777777" w:rsidR="00BB0B9F" w:rsidRDefault="00BB0B9F"/>
  </w:footnote>
  <w:footnote w:type="continuationSeparator" w:id="0">
    <w:p w14:paraId="6FAC6DEC" w14:textId="77777777" w:rsidR="00BB0B9F" w:rsidRDefault="00BB0B9F">
      <w:pPr>
        <w:spacing w:line="240" w:lineRule="auto"/>
      </w:pPr>
      <w:r>
        <w:continuationSeparator/>
      </w:r>
    </w:p>
    <w:p w14:paraId="4501F091" w14:textId="77777777" w:rsidR="00BB0B9F" w:rsidRDefault="00BB0B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20F62" w14:textId="77777777" w:rsidR="00B531D3" w:rsidRPr="006E6FC5" w:rsidRDefault="006E6FC5" w:rsidP="006E6FC5">
    <w:pPr>
      <w:pStyle w:val="Header"/>
      <w:rPr>
        <w:b/>
        <w:bCs/>
        <w:color w:val="000000" w:themeColor="text1"/>
      </w:rPr>
    </w:pPr>
    <w:r>
      <w:t xml:space="preserve">Team Neo: </w:t>
    </w:r>
    <w:r w:rsidRPr="00123EA2">
      <w:t>Aastha</w:t>
    </w:r>
    <w:r>
      <w:t>, Anu, Chetna, Muni, Pradeep, Sridhar, Zaira</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rPr>
      <w:t>1</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C6CCC" w14:textId="77777777" w:rsidR="00B531D3" w:rsidRPr="003070EB" w:rsidRDefault="003070EB" w:rsidP="003070EB">
    <w:pPr>
      <w:pStyle w:val="Header"/>
      <w:rPr>
        <w:rStyle w:val="Strong"/>
      </w:rPr>
    </w:pPr>
    <w:r>
      <w:t xml:space="preserve">Team Neo: </w:t>
    </w:r>
    <w:r w:rsidRPr="00123EA2">
      <w:t>Aastha</w:t>
    </w:r>
    <w:r>
      <w:t xml:space="preserve">, Anu, </w:t>
    </w:r>
    <w:r w:rsidR="001C57D9">
      <w:t>Chetna, Muni, Pradeep, Sridhar</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0EE2D03"/>
    <w:multiLevelType w:val="hybridMultilevel"/>
    <w:tmpl w:val="64C09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37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4DDC437F"/>
    <w:multiLevelType w:val="hybridMultilevel"/>
    <w:tmpl w:val="4B28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752EB8"/>
    <w:multiLevelType w:val="hybridMultilevel"/>
    <w:tmpl w:val="FD565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8B7111"/>
    <w:multiLevelType w:val="hybridMultilevel"/>
    <w:tmpl w:val="000A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0"/>
  </w:num>
  <w:num w:numId="14">
    <w:abstractNumId w:val="12"/>
  </w:num>
  <w:num w:numId="15">
    <w:abstractNumId w:val="13"/>
  </w:num>
  <w:num w:numId="16">
    <w:abstractNumId w:val="11"/>
  </w:num>
  <w:num w:numId="17">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A1NjQ3AVJGxuYm5ko6SsGpxcWZ+XkgBYa1AMJcr3IsAAAA"/>
  </w:docVars>
  <w:rsids>
    <w:rsidRoot w:val="00F35CE0"/>
    <w:rsid w:val="00000E89"/>
    <w:rsid w:val="00003A27"/>
    <w:rsid w:val="0000628A"/>
    <w:rsid w:val="00012138"/>
    <w:rsid w:val="0001312C"/>
    <w:rsid w:val="0001372D"/>
    <w:rsid w:val="00017B2D"/>
    <w:rsid w:val="00021F34"/>
    <w:rsid w:val="00022620"/>
    <w:rsid w:val="00031F95"/>
    <w:rsid w:val="000406F3"/>
    <w:rsid w:val="00043CCC"/>
    <w:rsid w:val="00045AC0"/>
    <w:rsid w:val="00046AA2"/>
    <w:rsid w:val="000516B1"/>
    <w:rsid w:val="00051EC4"/>
    <w:rsid w:val="000524F0"/>
    <w:rsid w:val="00055879"/>
    <w:rsid w:val="000615E5"/>
    <w:rsid w:val="00067FC2"/>
    <w:rsid w:val="00073F4E"/>
    <w:rsid w:val="00074C58"/>
    <w:rsid w:val="000758EA"/>
    <w:rsid w:val="00075E7F"/>
    <w:rsid w:val="00080BA1"/>
    <w:rsid w:val="00090A72"/>
    <w:rsid w:val="00093897"/>
    <w:rsid w:val="00094979"/>
    <w:rsid w:val="00094F4C"/>
    <w:rsid w:val="0009599A"/>
    <w:rsid w:val="000A06CC"/>
    <w:rsid w:val="000A21AF"/>
    <w:rsid w:val="000A3076"/>
    <w:rsid w:val="000A4336"/>
    <w:rsid w:val="000A723D"/>
    <w:rsid w:val="000A7C66"/>
    <w:rsid w:val="000B0F06"/>
    <w:rsid w:val="000B1466"/>
    <w:rsid w:val="000B7BFA"/>
    <w:rsid w:val="000C0A7B"/>
    <w:rsid w:val="000C1CB2"/>
    <w:rsid w:val="000C355A"/>
    <w:rsid w:val="000D03BF"/>
    <w:rsid w:val="000D24DA"/>
    <w:rsid w:val="000D3F41"/>
    <w:rsid w:val="000D54D8"/>
    <w:rsid w:val="000E0763"/>
    <w:rsid w:val="000E3B0E"/>
    <w:rsid w:val="000F3E81"/>
    <w:rsid w:val="000F74E4"/>
    <w:rsid w:val="00104042"/>
    <w:rsid w:val="00105681"/>
    <w:rsid w:val="00110DAD"/>
    <w:rsid w:val="001110F5"/>
    <w:rsid w:val="001141A8"/>
    <w:rsid w:val="00114620"/>
    <w:rsid w:val="00120C57"/>
    <w:rsid w:val="0012312E"/>
    <w:rsid w:val="00126E02"/>
    <w:rsid w:val="00126E4A"/>
    <w:rsid w:val="00132205"/>
    <w:rsid w:val="00133747"/>
    <w:rsid w:val="00134754"/>
    <w:rsid w:val="0014149F"/>
    <w:rsid w:val="00141BD6"/>
    <w:rsid w:val="0014242D"/>
    <w:rsid w:val="001467B8"/>
    <w:rsid w:val="00150C33"/>
    <w:rsid w:val="00151515"/>
    <w:rsid w:val="0015289C"/>
    <w:rsid w:val="0015417A"/>
    <w:rsid w:val="00155FD2"/>
    <w:rsid w:val="00164306"/>
    <w:rsid w:val="0016499F"/>
    <w:rsid w:val="0016552C"/>
    <w:rsid w:val="00167426"/>
    <w:rsid w:val="00167516"/>
    <w:rsid w:val="00167611"/>
    <w:rsid w:val="00180218"/>
    <w:rsid w:val="00181454"/>
    <w:rsid w:val="00184D4D"/>
    <w:rsid w:val="00187ECB"/>
    <w:rsid w:val="00191965"/>
    <w:rsid w:val="00193EC7"/>
    <w:rsid w:val="00194759"/>
    <w:rsid w:val="00197F7D"/>
    <w:rsid w:val="001A545D"/>
    <w:rsid w:val="001A6D01"/>
    <w:rsid w:val="001B5B73"/>
    <w:rsid w:val="001C3AEC"/>
    <w:rsid w:val="001C57D9"/>
    <w:rsid w:val="001D10BE"/>
    <w:rsid w:val="001D2368"/>
    <w:rsid w:val="001D24AB"/>
    <w:rsid w:val="001D3526"/>
    <w:rsid w:val="001E514B"/>
    <w:rsid w:val="001E61D7"/>
    <w:rsid w:val="001E7211"/>
    <w:rsid w:val="001F11F8"/>
    <w:rsid w:val="001F30F9"/>
    <w:rsid w:val="002039AB"/>
    <w:rsid w:val="00204B0C"/>
    <w:rsid w:val="00205439"/>
    <w:rsid w:val="00226736"/>
    <w:rsid w:val="00232DA1"/>
    <w:rsid w:val="0024052F"/>
    <w:rsid w:val="00240DF5"/>
    <w:rsid w:val="00242431"/>
    <w:rsid w:val="0024387B"/>
    <w:rsid w:val="002440F9"/>
    <w:rsid w:val="00245EF5"/>
    <w:rsid w:val="002477EC"/>
    <w:rsid w:val="00250963"/>
    <w:rsid w:val="00251A08"/>
    <w:rsid w:val="00253CF2"/>
    <w:rsid w:val="00260EC7"/>
    <w:rsid w:val="00262D27"/>
    <w:rsid w:val="002712A1"/>
    <w:rsid w:val="00273B07"/>
    <w:rsid w:val="00276135"/>
    <w:rsid w:val="00276689"/>
    <w:rsid w:val="00281B3F"/>
    <w:rsid w:val="00281CCE"/>
    <w:rsid w:val="002843A6"/>
    <w:rsid w:val="002858EC"/>
    <w:rsid w:val="00290E80"/>
    <w:rsid w:val="002A7FAF"/>
    <w:rsid w:val="002B29D1"/>
    <w:rsid w:val="002B3A9B"/>
    <w:rsid w:val="002B4FC6"/>
    <w:rsid w:val="002C036B"/>
    <w:rsid w:val="002C18C9"/>
    <w:rsid w:val="002C1AB1"/>
    <w:rsid w:val="002C4881"/>
    <w:rsid w:val="002C6D7C"/>
    <w:rsid w:val="002D0A89"/>
    <w:rsid w:val="002D2E37"/>
    <w:rsid w:val="002D777B"/>
    <w:rsid w:val="002D7E15"/>
    <w:rsid w:val="002E081E"/>
    <w:rsid w:val="002E34DC"/>
    <w:rsid w:val="002E34E9"/>
    <w:rsid w:val="002F60DE"/>
    <w:rsid w:val="00303FA7"/>
    <w:rsid w:val="00306271"/>
    <w:rsid w:val="003070EB"/>
    <w:rsid w:val="0031780F"/>
    <w:rsid w:val="0032225D"/>
    <w:rsid w:val="003222C8"/>
    <w:rsid w:val="00323603"/>
    <w:rsid w:val="00324034"/>
    <w:rsid w:val="00324F06"/>
    <w:rsid w:val="003257BF"/>
    <w:rsid w:val="00325BB6"/>
    <w:rsid w:val="0032647B"/>
    <w:rsid w:val="00332AE8"/>
    <w:rsid w:val="00346878"/>
    <w:rsid w:val="00352303"/>
    <w:rsid w:val="003540B5"/>
    <w:rsid w:val="00355DCA"/>
    <w:rsid w:val="00363202"/>
    <w:rsid w:val="00364E6E"/>
    <w:rsid w:val="003718C3"/>
    <w:rsid w:val="00374570"/>
    <w:rsid w:val="00375BAF"/>
    <w:rsid w:val="00375F7C"/>
    <w:rsid w:val="0038182C"/>
    <w:rsid w:val="00381BBB"/>
    <w:rsid w:val="00390041"/>
    <w:rsid w:val="0039537A"/>
    <w:rsid w:val="003A0BEC"/>
    <w:rsid w:val="003A198F"/>
    <w:rsid w:val="003A30E3"/>
    <w:rsid w:val="003B427C"/>
    <w:rsid w:val="003C4194"/>
    <w:rsid w:val="003D04C1"/>
    <w:rsid w:val="003D385A"/>
    <w:rsid w:val="003D5E8F"/>
    <w:rsid w:val="003E059C"/>
    <w:rsid w:val="003E0924"/>
    <w:rsid w:val="003E459D"/>
    <w:rsid w:val="003F0EED"/>
    <w:rsid w:val="003F1D4E"/>
    <w:rsid w:val="003F203B"/>
    <w:rsid w:val="003F3B4A"/>
    <w:rsid w:val="003F779D"/>
    <w:rsid w:val="004041AC"/>
    <w:rsid w:val="00410BFB"/>
    <w:rsid w:val="004153F4"/>
    <w:rsid w:val="00416BD9"/>
    <w:rsid w:val="00420BCC"/>
    <w:rsid w:val="004261D1"/>
    <w:rsid w:val="00431B9E"/>
    <w:rsid w:val="00431CB4"/>
    <w:rsid w:val="00433100"/>
    <w:rsid w:val="0043489C"/>
    <w:rsid w:val="00435770"/>
    <w:rsid w:val="004423F3"/>
    <w:rsid w:val="004439C2"/>
    <w:rsid w:val="00444394"/>
    <w:rsid w:val="00445202"/>
    <w:rsid w:val="00445AF8"/>
    <w:rsid w:val="00445B59"/>
    <w:rsid w:val="00453E32"/>
    <w:rsid w:val="00457334"/>
    <w:rsid w:val="004606B4"/>
    <w:rsid w:val="00460754"/>
    <w:rsid w:val="00463AB0"/>
    <w:rsid w:val="004668D4"/>
    <w:rsid w:val="00467243"/>
    <w:rsid w:val="00472904"/>
    <w:rsid w:val="00475AA3"/>
    <w:rsid w:val="00481901"/>
    <w:rsid w:val="004846C9"/>
    <w:rsid w:val="004851CC"/>
    <w:rsid w:val="004857AE"/>
    <w:rsid w:val="004913B3"/>
    <w:rsid w:val="0049685A"/>
    <w:rsid w:val="0049718E"/>
    <w:rsid w:val="004A0960"/>
    <w:rsid w:val="004A20D6"/>
    <w:rsid w:val="004A7606"/>
    <w:rsid w:val="004A7DD3"/>
    <w:rsid w:val="004A7E71"/>
    <w:rsid w:val="004B1E22"/>
    <w:rsid w:val="004B3B66"/>
    <w:rsid w:val="004B4AFF"/>
    <w:rsid w:val="004C05D4"/>
    <w:rsid w:val="004C5788"/>
    <w:rsid w:val="004C59C3"/>
    <w:rsid w:val="004C5A5D"/>
    <w:rsid w:val="004C6E5E"/>
    <w:rsid w:val="004D1760"/>
    <w:rsid w:val="004D1843"/>
    <w:rsid w:val="004D310C"/>
    <w:rsid w:val="004D605C"/>
    <w:rsid w:val="004E3296"/>
    <w:rsid w:val="004E329B"/>
    <w:rsid w:val="004F01FF"/>
    <w:rsid w:val="004F0297"/>
    <w:rsid w:val="004F0FB1"/>
    <w:rsid w:val="004F1936"/>
    <w:rsid w:val="004F2B7D"/>
    <w:rsid w:val="004F68D3"/>
    <w:rsid w:val="00514256"/>
    <w:rsid w:val="00514DB8"/>
    <w:rsid w:val="00515849"/>
    <w:rsid w:val="005200C7"/>
    <w:rsid w:val="0052176F"/>
    <w:rsid w:val="0053136B"/>
    <w:rsid w:val="0053407B"/>
    <w:rsid w:val="00535632"/>
    <w:rsid w:val="00535832"/>
    <w:rsid w:val="00536268"/>
    <w:rsid w:val="00541DE7"/>
    <w:rsid w:val="00542048"/>
    <w:rsid w:val="005423BB"/>
    <w:rsid w:val="00542F4C"/>
    <w:rsid w:val="00544020"/>
    <w:rsid w:val="00544EC0"/>
    <w:rsid w:val="00551A02"/>
    <w:rsid w:val="00552BBB"/>
    <w:rsid w:val="005534FA"/>
    <w:rsid w:val="00555F5B"/>
    <w:rsid w:val="00560ABA"/>
    <w:rsid w:val="00563478"/>
    <w:rsid w:val="005722B3"/>
    <w:rsid w:val="005723DA"/>
    <w:rsid w:val="0057278C"/>
    <w:rsid w:val="00574009"/>
    <w:rsid w:val="00574A26"/>
    <w:rsid w:val="0057518A"/>
    <w:rsid w:val="005805B0"/>
    <w:rsid w:val="00581940"/>
    <w:rsid w:val="0059083A"/>
    <w:rsid w:val="005929B1"/>
    <w:rsid w:val="00595B3E"/>
    <w:rsid w:val="005A2006"/>
    <w:rsid w:val="005A524D"/>
    <w:rsid w:val="005A6A9B"/>
    <w:rsid w:val="005B5754"/>
    <w:rsid w:val="005B70FC"/>
    <w:rsid w:val="005C54DC"/>
    <w:rsid w:val="005C60A3"/>
    <w:rsid w:val="005D0F18"/>
    <w:rsid w:val="005D3601"/>
    <w:rsid w:val="005D3A03"/>
    <w:rsid w:val="005D5EEA"/>
    <w:rsid w:val="005D660E"/>
    <w:rsid w:val="005D7C59"/>
    <w:rsid w:val="005E1AC9"/>
    <w:rsid w:val="005E3BAD"/>
    <w:rsid w:val="005E5544"/>
    <w:rsid w:val="005F1E0E"/>
    <w:rsid w:val="005F396F"/>
    <w:rsid w:val="005F5EF2"/>
    <w:rsid w:val="005F7B96"/>
    <w:rsid w:val="00602E3A"/>
    <w:rsid w:val="00602F13"/>
    <w:rsid w:val="00603724"/>
    <w:rsid w:val="006051FD"/>
    <w:rsid w:val="00607A56"/>
    <w:rsid w:val="00610C6E"/>
    <w:rsid w:val="006116B0"/>
    <w:rsid w:val="00613A23"/>
    <w:rsid w:val="00614479"/>
    <w:rsid w:val="00620613"/>
    <w:rsid w:val="006227A6"/>
    <w:rsid w:val="0062511B"/>
    <w:rsid w:val="00630BB5"/>
    <w:rsid w:val="006325D9"/>
    <w:rsid w:val="00634ADB"/>
    <w:rsid w:val="00634C24"/>
    <w:rsid w:val="00642107"/>
    <w:rsid w:val="00644207"/>
    <w:rsid w:val="00644DEF"/>
    <w:rsid w:val="006475DA"/>
    <w:rsid w:val="00650A93"/>
    <w:rsid w:val="00652D9B"/>
    <w:rsid w:val="00655F22"/>
    <w:rsid w:val="00660A49"/>
    <w:rsid w:val="00660DC4"/>
    <w:rsid w:val="0066237A"/>
    <w:rsid w:val="00662B66"/>
    <w:rsid w:val="00666DA2"/>
    <w:rsid w:val="00670FB3"/>
    <w:rsid w:val="0067229F"/>
    <w:rsid w:val="006725BA"/>
    <w:rsid w:val="0067398E"/>
    <w:rsid w:val="00677790"/>
    <w:rsid w:val="00682C16"/>
    <w:rsid w:val="00683CF1"/>
    <w:rsid w:val="00684793"/>
    <w:rsid w:val="0068539D"/>
    <w:rsid w:val="0069069E"/>
    <w:rsid w:val="006960ED"/>
    <w:rsid w:val="006B1E17"/>
    <w:rsid w:val="006B4A2D"/>
    <w:rsid w:val="006B4FDB"/>
    <w:rsid w:val="006C586B"/>
    <w:rsid w:val="006D0CDC"/>
    <w:rsid w:val="006D5099"/>
    <w:rsid w:val="006E0998"/>
    <w:rsid w:val="006E3DE6"/>
    <w:rsid w:val="006E6FC5"/>
    <w:rsid w:val="006E79C8"/>
    <w:rsid w:val="006E7D06"/>
    <w:rsid w:val="006F6E4E"/>
    <w:rsid w:val="00700904"/>
    <w:rsid w:val="00705198"/>
    <w:rsid w:val="00705566"/>
    <w:rsid w:val="00712EBF"/>
    <w:rsid w:val="00714197"/>
    <w:rsid w:val="00714F52"/>
    <w:rsid w:val="00715140"/>
    <w:rsid w:val="00715D93"/>
    <w:rsid w:val="00721288"/>
    <w:rsid w:val="0072654C"/>
    <w:rsid w:val="00732BE4"/>
    <w:rsid w:val="0073387D"/>
    <w:rsid w:val="007419F8"/>
    <w:rsid w:val="00744779"/>
    <w:rsid w:val="007448E9"/>
    <w:rsid w:val="00746134"/>
    <w:rsid w:val="007511AD"/>
    <w:rsid w:val="0075273C"/>
    <w:rsid w:val="00754B70"/>
    <w:rsid w:val="0075664A"/>
    <w:rsid w:val="007579E6"/>
    <w:rsid w:val="0076009A"/>
    <w:rsid w:val="007661E7"/>
    <w:rsid w:val="007673FF"/>
    <w:rsid w:val="00770567"/>
    <w:rsid w:val="00772B1B"/>
    <w:rsid w:val="00780035"/>
    <w:rsid w:val="0078035A"/>
    <w:rsid w:val="0078566B"/>
    <w:rsid w:val="00785D35"/>
    <w:rsid w:val="00786FF2"/>
    <w:rsid w:val="00787EA9"/>
    <w:rsid w:val="00791620"/>
    <w:rsid w:val="00792356"/>
    <w:rsid w:val="00792707"/>
    <w:rsid w:val="007A58C3"/>
    <w:rsid w:val="007A60A7"/>
    <w:rsid w:val="007B20AB"/>
    <w:rsid w:val="007B7B06"/>
    <w:rsid w:val="007C25E7"/>
    <w:rsid w:val="007C45A8"/>
    <w:rsid w:val="007C6735"/>
    <w:rsid w:val="007D2776"/>
    <w:rsid w:val="007D367C"/>
    <w:rsid w:val="007D4AD1"/>
    <w:rsid w:val="007D515A"/>
    <w:rsid w:val="007E21D0"/>
    <w:rsid w:val="007E25D4"/>
    <w:rsid w:val="007E30D2"/>
    <w:rsid w:val="007E3C68"/>
    <w:rsid w:val="007E5181"/>
    <w:rsid w:val="007F7C80"/>
    <w:rsid w:val="008002C0"/>
    <w:rsid w:val="00800B65"/>
    <w:rsid w:val="0080213C"/>
    <w:rsid w:val="00803436"/>
    <w:rsid w:val="00806D28"/>
    <w:rsid w:val="0080788F"/>
    <w:rsid w:val="00811A9C"/>
    <w:rsid w:val="0081491E"/>
    <w:rsid w:val="0081560B"/>
    <w:rsid w:val="00816753"/>
    <w:rsid w:val="00817C1B"/>
    <w:rsid w:val="008210B1"/>
    <w:rsid w:val="0082258F"/>
    <w:rsid w:val="00823AA9"/>
    <w:rsid w:val="008243E6"/>
    <w:rsid w:val="0082496F"/>
    <w:rsid w:val="00826090"/>
    <w:rsid w:val="008342AA"/>
    <w:rsid w:val="00834F9D"/>
    <w:rsid w:val="00837339"/>
    <w:rsid w:val="008407F0"/>
    <w:rsid w:val="0084456D"/>
    <w:rsid w:val="00846FE0"/>
    <w:rsid w:val="008473DA"/>
    <w:rsid w:val="008478C2"/>
    <w:rsid w:val="00852590"/>
    <w:rsid w:val="00852C52"/>
    <w:rsid w:val="00853DAA"/>
    <w:rsid w:val="008631B6"/>
    <w:rsid w:val="00864801"/>
    <w:rsid w:val="0086535E"/>
    <w:rsid w:val="008663DF"/>
    <w:rsid w:val="008703DA"/>
    <w:rsid w:val="00875CF4"/>
    <w:rsid w:val="008828F2"/>
    <w:rsid w:val="008859C6"/>
    <w:rsid w:val="0088604D"/>
    <w:rsid w:val="0088656A"/>
    <w:rsid w:val="00886F23"/>
    <w:rsid w:val="00893EB6"/>
    <w:rsid w:val="008946BD"/>
    <w:rsid w:val="008972AB"/>
    <w:rsid w:val="00897DB7"/>
    <w:rsid w:val="008A21F4"/>
    <w:rsid w:val="008A526B"/>
    <w:rsid w:val="008B007B"/>
    <w:rsid w:val="008B06DD"/>
    <w:rsid w:val="008B5ED7"/>
    <w:rsid w:val="008C5111"/>
    <w:rsid w:val="008C5323"/>
    <w:rsid w:val="008C6699"/>
    <w:rsid w:val="008D2DA6"/>
    <w:rsid w:val="008E781B"/>
    <w:rsid w:val="008F1D63"/>
    <w:rsid w:val="008F410E"/>
    <w:rsid w:val="008F7224"/>
    <w:rsid w:val="009007B7"/>
    <w:rsid w:val="009021EE"/>
    <w:rsid w:val="009048AA"/>
    <w:rsid w:val="00905312"/>
    <w:rsid w:val="00906EBF"/>
    <w:rsid w:val="009126A4"/>
    <w:rsid w:val="00913900"/>
    <w:rsid w:val="00917429"/>
    <w:rsid w:val="00917B6E"/>
    <w:rsid w:val="00920A91"/>
    <w:rsid w:val="00924C80"/>
    <w:rsid w:val="0092717C"/>
    <w:rsid w:val="00933182"/>
    <w:rsid w:val="009349FF"/>
    <w:rsid w:val="009413FB"/>
    <w:rsid w:val="00946023"/>
    <w:rsid w:val="00952290"/>
    <w:rsid w:val="00952A13"/>
    <w:rsid w:val="009541A5"/>
    <w:rsid w:val="00963FD3"/>
    <w:rsid w:val="009655D0"/>
    <w:rsid w:val="00965D5A"/>
    <w:rsid w:val="00973C27"/>
    <w:rsid w:val="009753B7"/>
    <w:rsid w:val="0097796D"/>
    <w:rsid w:val="00977DDD"/>
    <w:rsid w:val="00980153"/>
    <w:rsid w:val="009808E5"/>
    <w:rsid w:val="00981D7C"/>
    <w:rsid w:val="009847AB"/>
    <w:rsid w:val="00985A10"/>
    <w:rsid w:val="00987033"/>
    <w:rsid w:val="00992931"/>
    <w:rsid w:val="00995462"/>
    <w:rsid w:val="009A2F50"/>
    <w:rsid w:val="009A6A3B"/>
    <w:rsid w:val="009A7019"/>
    <w:rsid w:val="009B0BFF"/>
    <w:rsid w:val="009B3EF4"/>
    <w:rsid w:val="009C03B2"/>
    <w:rsid w:val="009C0775"/>
    <w:rsid w:val="009C0ED1"/>
    <w:rsid w:val="009C32AE"/>
    <w:rsid w:val="009C425A"/>
    <w:rsid w:val="009C4C5C"/>
    <w:rsid w:val="009D384C"/>
    <w:rsid w:val="009D3A2F"/>
    <w:rsid w:val="009D3B76"/>
    <w:rsid w:val="009D5E2B"/>
    <w:rsid w:val="009E018E"/>
    <w:rsid w:val="009E0973"/>
    <w:rsid w:val="00A01E6F"/>
    <w:rsid w:val="00A02B39"/>
    <w:rsid w:val="00A05CEC"/>
    <w:rsid w:val="00A070F9"/>
    <w:rsid w:val="00A16206"/>
    <w:rsid w:val="00A25D63"/>
    <w:rsid w:val="00A27DBA"/>
    <w:rsid w:val="00A37588"/>
    <w:rsid w:val="00A41BBE"/>
    <w:rsid w:val="00A45BF0"/>
    <w:rsid w:val="00A5123E"/>
    <w:rsid w:val="00A53598"/>
    <w:rsid w:val="00A61159"/>
    <w:rsid w:val="00A61FD9"/>
    <w:rsid w:val="00A6261F"/>
    <w:rsid w:val="00A63DAC"/>
    <w:rsid w:val="00A65B94"/>
    <w:rsid w:val="00A67B25"/>
    <w:rsid w:val="00A73AC4"/>
    <w:rsid w:val="00A815C6"/>
    <w:rsid w:val="00A82F50"/>
    <w:rsid w:val="00A835FF"/>
    <w:rsid w:val="00A852E0"/>
    <w:rsid w:val="00A876C2"/>
    <w:rsid w:val="00A93CD2"/>
    <w:rsid w:val="00AA3CA0"/>
    <w:rsid w:val="00AA4118"/>
    <w:rsid w:val="00AA4BF1"/>
    <w:rsid w:val="00AA7FD0"/>
    <w:rsid w:val="00AB07E5"/>
    <w:rsid w:val="00AB2C2A"/>
    <w:rsid w:val="00AB311B"/>
    <w:rsid w:val="00AB59FE"/>
    <w:rsid w:val="00AB5F07"/>
    <w:rsid w:val="00AB6814"/>
    <w:rsid w:val="00AC0D57"/>
    <w:rsid w:val="00AC3514"/>
    <w:rsid w:val="00AD3293"/>
    <w:rsid w:val="00AD3939"/>
    <w:rsid w:val="00AD4BE7"/>
    <w:rsid w:val="00AD62C4"/>
    <w:rsid w:val="00AD7F44"/>
    <w:rsid w:val="00AE306C"/>
    <w:rsid w:val="00AE7B0C"/>
    <w:rsid w:val="00AF62A0"/>
    <w:rsid w:val="00B044D1"/>
    <w:rsid w:val="00B07A22"/>
    <w:rsid w:val="00B132F3"/>
    <w:rsid w:val="00B13B8A"/>
    <w:rsid w:val="00B148E7"/>
    <w:rsid w:val="00B14A41"/>
    <w:rsid w:val="00B21231"/>
    <w:rsid w:val="00B21B97"/>
    <w:rsid w:val="00B25C3E"/>
    <w:rsid w:val="00B25E5B"/>
    <w:rsid w:val="00B26082"/>
    <w:rsid w:val="00B26D40"/>
    <w:rsid w:val="00B27217"/>
    <w:rsid w:val="00B335F4"/>
    <w:rsid w:val="00B33F1A"/>
    <w:rsid w:val="00B44699"/>
    <w:rsid w:val="00B50946"/>
    <w:rsid w:val="00B531D3"/>
    <w:rsid w:val="00B5430E"/>
    <w:rsid w:val="00B548C0"/>
    <w:rsid w:val="00B5585F"/>
    <w:rsid w:val="00B57605"/>
    <w:rsid w:val="00B62EEF"/>
    <w:rsid w:val="00B65804"/>
    <w:rsid w:val="00B66EC3"/>
    <w:rsid w:val="00B7757A"/>
    <w:rsid w:val="00B823AA"/>
    <w:rsid w:val="00B82A78"/>
    <w:rsid w:val="00B84136"/>
    <w:rsid w:val="00B869AE"/>
    <w:rsid w:val="00B875B4"/>
    <w:rsid w:val="00B87DF4"/>
    <w:rsid w:val="00B92034"/>
    <w:rsid w:val="00B9267C"/>
    <w:rsid w:val="00B92FE6"/>
    <w:rsid w:val="00B9778A"/>
    <w:rsid w:val="00BA45DB"/>
    <w:rsid w:val="00BB070A"/>
    <w:rsid w:val="00BB0B9F"/>
    <w:rsid w:val="00BB7638"/>
    <w:rsid w:val="00BC7115"/>
    <w:rsid w:val="00BC766A"/>
    <w:rsid w:val="00BC7B89"/>
    <w:rsid w:val="00BF18EE"/>
    <w:rsid w:val="00BF4184"/>
    <w:rsid w:val="00BF551E"/>
    <w:rsid w:val="00BF553F"/>
    <w:rsid w:val="00C02B2F"/>
    <w:rsid w:val="00C0601E"/>
    <w:rsid w:val="00C11720"/>
    <w:rsid w:val="00C12A11"/>
    <w:rsid w:val="00C13DA1"/>
    <w:rsid w:val="00C1525F"/>
    <w:rsid w:val="00C16663"/>
    <w:rsid w:val="00C246EF"/>
    <w:rsid w:val="00C25D7B"/>
    <w:rsid w:val="00C26531"/>
    <w:rsid w:val="00C3184F"/>
    <w:rsid w:val="00C31D30"/>
    <w:rsid w:val="00C34DA5"/>
    <w:rsid w:val="00C377C3"/>
    <w:rsid w:val="00C428B2"/>
    <w:rsid w:val="00C42BAB"/>
    <w:rsid w:val="00C46267"/>
    <w:rsid w:val="00C476DB"/>
    <w:rsid w:val="00C5134F"/>
    <w:rsid w:val="00C56FB0"/>
    <w:rsid w:val="00C574D7"/>
    <w:rsid w:val="00C57D7D"/>
    <w:rsid w:val="00C63145"/>
    <w:rsid w:val="00C70639"/>
    <w:rsid w:val="00C7190D"/>
    <w:rsid w:val="00C75A5E"/>
    <w:rsid w:val="00C76020"/>
    <w:rsid w:val="00C76843"/>
    <w:rsid w:val="00C76A83"/>
    <w:rsid w:val="00C8011B"/>
    <w:rsid w:val="00C8048B"/>
    <w:rsid w:val="00C8246F"/>
    <w:rsid w:val="00C831CD"/>
    <w:rsid w:val="00C84432"/>
    <w:rsid w:val="00C93CD0"/>
    <w:rsid w:val="00C9746D"/>
    <w:rsid w:val="00CA0FD6"/>
    <w:rsid w:val="00CA6340"/>
    <w:rsid w:val="00CB00CB"/>
    <w:rsid w:val="00CB49C2"/>
    <w:rsid w:val="00CC0751"/>
    <w:rsid w:val="00CC40D4"/>
    <w:rsid w:val="00CD0BCA"/>
    <w:rsid w:val="00CD52F1"/>
    <w:rsid w:val="00CD6E39"/>
    <w:rsid w:val="00CD7CF4"/>
    <w:rsid w:val="00CD7E65"/>
    <w:rsid w:val="00CE66B2"/>
    <w:rsid w:val="00CE72D0"/>
    <w:rsid w:val="00CE7490"/>
    <w:rsid w:val="00CF2627"/>
    <w:rsid w:val="00CF6E91"/>
    <w:rsid w:val="00D06895"/>
    <w:rsid w:val="00D100CC"/>
    <w:rsid w:val="00D1639D"/>
    <w:rsid w:val="00D2052C"/>
    <w:rsid w:val="00D24D96"/>
    <w:rsid w:val="00D24EF8"/>
    <w:rsid w:val="00D31641"/>
    <w:rsid w:val="00D320AE"/>
    <w:rsid w:val="00D336F7"/>
    <w:rsid w:val="00D33B39"/>
    <w:rsid w:val="00D36D07"/>
    <w:rsid w:val="00D41B7B"/>
    <w:rsid w:val="00D47D86"/>
    <w:rsid w:val="00D5022E"/>
    <w:rsid w:val="00D51126"/>
    <w:rsid w:val="00D52D13"/>
    <w:rsid w:val="00D56184"/>
    <w:rsid w:val="00D61CB1"/>
    <w:rsid w:val="00D661E0"/>
    <w:rsid w:val="00D66B14"/>
    <w:rsid w:val="00D70D1E"/>
    <w:rsid w:val="00D738E1"/>
    <w:rsid w:val="00D74183"/>
    <w:rsid w:val="00D754C2"/>
    <w:rsid w:val="00D76F1F"/>
    <w:rsid w:val="00D76F48"/>
    <w:rsid w:val="00D85B68"/>
    <w:rsid w:val="00D91F0A"/>
    <w:rsid w:val="00D95472"/>
    <w:rsid w:val="00D95E62"/>
    <w:rsid w:val="00D97B7D"/>
    <w:rsid w:val="00DA0B5B"/>
    <w:rsid w:val="00DA204E"/>
    <w:rsid w:val="00DA405C"/>
    <w:rsid w:val="00DB23E7"/>
    <w:rsid w:val="00DB2E71"/>
    <w:rsid w:val="00DB2FA9"/>
    <w:rsid w:val="00DB57E4"/>
    <w:rsid w:val="00DB689C"/>
    <w:rsid w:val="00DC3961"/>
    <w:rsid w:val="00DC5DFF"/>
    <w:rsid w:val="00DD50F1"/>
    <w:rsid w:val="00DD6025"/>
    <w:rsid w:val="00DD715D"/>
    <w:rsid w:val="00DE07B1"/>
    <w:rsid w:val="00DE6565"/>
    <w:rsid w:val="00DF5ED3"/>
    <w:rsid w:val="00E02C21"/>
    <w:rsid w:val="00E04860"/>
    <w:rsid w:val="00E05513"/>
    <w:rsid w:val="00E12E6D"/>
    <w:rsid w:val="00E1309B"/>
    <w:rsid w:val="00E17120"/>
    <w:rsid w:val="00E21CCE"/>
    <w:rsid w:val="00E32767"/>
    <w:rsid w:val="00E337FD"/>
    <w:rsid w:val="00E40145"/>
    <w:rsid w:val="00E40C76"/>
    <w:rsid w:val="00E4190E"/>
    <w:rsid w:val="00E435EE"/>
    <w:rsid w:val="00E45713"/>
    <w:rsid w:val="00E466F8"/>
    <w:rsid w:val="00E46F8B"/>
    <w:rsid w:val="00E472FE"/>
    <w:rsid w:val="00E503AB"/>
    <w:rsid w:val="00E5676E"/>
    <w:rsid w:val="00E6004D"/>
    <w:rsid w:val="00E605B9"/>
    <w:rsid w:val="00E65DBB"/>
    <w:rsid w:val="00E66671"/>
    <w:rsid w:val="00E71A50"/>
    <w:rsid w:val="00E71ECB"/>
    <w:rsid w:val="00E76A5B"/>
    <w:rsid w:val="00E801A2"/>
    <w:rsid w:val="00E81978"/>
    <w:rsid w:val="00E82BB3"/>
    <w:rsid w:val="00E83ACB"/>
    <w:rsid w:val="00E848A3"/>
    <w:rsid w:val="00E84D2A"/>
    <w:rsid w:val="00E856AC"/>
    <w:rsid w:val="00E85D24"/>
    <w:rsid w:val="00E91FBF"/>
    <w:rsid w:val="00E9402B"/>
    <w:rsid w:val="00E94513"/>
    <w:rsid w:val="00E94E9D"/>
    <w:rsid w:val="00E961C8"/>
    <w:rsid w:val="00E966B0"/>
    <w:rsid w:val="00E9738E"/>
    <w:rsid w:val="00EA20DB"/>
    <w:rsid w:val="00EA4256"/>
    <w:rsid w:val="00EB7E36"/>
    <w:rsid w:val="00EC0B71"/>
    <w:rsid w:val="00ED5A6B"/>
    <w:rsid w:val="00ED6CD5"/>
    <w:rsid w:val="00ED73BE"/>
    <w:rsid w:val="00EE1849"/>
    <w:rsid w:val="00EE22B3"/>
    <w:rsid w:val="00EE2771"/>
    <w:rsid w:val="00EE2F72"/>
    <w:rsid w:val="00EE3A87"/>
    <w:rsid w:val="00EE5E3A"/>
    <w:rsid w:val="00EF05DE"/>
    <w:rsid w:val="00EF1CDD"/>
    <w:rsid w:val="00EF1E6F"/>
    <w:rsid w:val="00EF4839"/>
    <w:rsid w:val="00EF75B9"/>
    <w:rsid w:val="00F025BF"/>
    <w:rsid w:val="00F0471E"/>
    <w:rsid w:val="00F075F4"/>
    <w:rsid w:val="00F119C6"/>
    <w:rsid w:val="00F1398C"/>
    <w:rsid w:val="00F13C3E"/>
    <w:rsid w:val="00F14847"/>
    <w:rsid w:val="00F14C7A"/>
    <w:rsid w:val="00F202D7"/>
    <w:rsid w:val="00F240B8"/>
    <w:rsid w:val="00F25C52"/>
    <w:rsid w:val="00F2679A"/>
    <w:rsid w:val="00F27D0D"/>
    <w:rsid w:val="00F35CE0"/>
    <w:rsid w:val="00F37758"/>
    <w:rsid w:val="00F379B7"/>
    <w:rsid w:val="00F425C4"/>
    <w:rsid w:val="00F45ACC"/>
    <w:rsid w:val="00F50374"/>
    <w:rsid w:val="00F525FA"/>
    <w:rsid w:val="00F53240"/>
    <w:rsid w:val="00F55950"/>
    <w:rsid w:val="00F60021"/>
    <w:rsid w:val="00F629F9"/>
    <w:rsid w:val="00F66C79"/>
    <w:rsid w:val="00F70A43"/>
    <w:rsid w:val="00F713D0"/>
    <w:rsid w:val="00F72879"/>
    <w:rsid w:val="00F7559D"/>
    <w:rsid w:val="00F767D9"/>
    <w:rsid w:val="00F865D9"/>
    <w:rsid w:val="00F87D75"/>
    <w:rsid w:val="00F92F6E"/>
    <w:rsid w:val="00F94860"/>
    <w:rsid w:val="00F95F33"/>
    <w:rsid w:val="00F9692F"/>
    <w:rsid w:val="00FA32F5"/>
    <w:rsid w:val="00FA6B2B"/>
    <w:rsid w:val="00FB1512"/>
    <w:rsid w:val="00FB7F86"/>
    <w:rsid w:val="00FC28A4"/>
    <w:rsid w:val="00FD09CF"/>
    <w:rsid w:val="00FD2C50"/>
    <w:rsid w:val="00FE2666"/>
    <w:rsid w:val="00FE2E99"/>
    <w:rsid w:val="00FE38E8"/>
    <w:rsid w:val="00FE5244"/>
    <w:rsid w:val="00FE65A5"/>
    <w:rsid w:val="00FF2002"/>
    <w:rsid w:val="00FF36DA"/>
    <w:rsid w:val="00FF42C0"/>
    <w:rsid w:val="00FF4BB5"/>
    <w:rsid w:val="00FF6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9D4D2"/>
  <w15:docId w15:val="{B5B2817E-A940-4510-B975-36043F138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29B1"/>
  </w:style>
  <w:style w:type="paragraph" w:styleId="Heading1">
    <w:name w:val="heading 1"/>
    <w:basedOn w:val="Normal"/>
    <w:next w:val="Normal"/>
    <w:link w:val="Heading1Char"/>
    <w:uiPriority w:val="9"/>
    <w:qFormat/>
    <w:rsid w:val="005929B1"/>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929B1"/>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929B1"/>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929B1"/>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5929B1"/>
    <w:pPr>
      <w:keepNext/>
      <w:keepLines/>
      <w:numPr>
        <w:ilvl w:val="4"/>
        <w:numId w:val="1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5929B1"/>
    <w:pPr>
      <w:keepNext/>
      <w:keepLines/>
      <w:numPr>
        <w:ilvl w:val="5"/>
        <w:numId w:val="1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5929B1"/>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929B1"/>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929B1"/>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qFormat/>
    <w:rsid w:val="005929B1"/>
    <w:rPr>
      <w:b/>
      <w:bCs/>
      <w:color w:val="000000" w:themeColor="text1"/>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1"/>
    <w:qFormat/>
    <w:rsid w:val="005929B1"/>
    <w:pPr>
      <w:spacing w:after="0" w:line="240" w:lineRule="auto"/>
    </w:pPr>
  </w:style>
  <w:style w:type="character" w:customStyle="1" w:styleId="Heading1Char">
    <w:name w:val="Heading 1 Char"/>
    <w:basedOn w:val="DefaultParagraphFont"/>
    <w:link w:val="Heading1"/>
    <w:uiPriority w:val="9"/>
    <w:rsid w:val="005929B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929B1"/>
    <w:rPr>
      <w:rFonts w:asciiTheme="majorHAnsi" w:eastAsiaTheme="majorEastAsia" w:hAnsiTheme="majorHAnsi" w:cstheme="majorBidi"/>
      <w:b/>
      <w:bCs/>
      <w:smallCaps/>
      <w:color w:val="000000" w:themeColor="text1"/>
      <w:sz w:val="28"/>
      <w:szCs w:val="28"/>
    </w:rPr>
  </w:style>
  <w:style w:type="paragraph" w:styleId="Title">
    <w:name w:val="Title"/>
    <w:basedOn w:val="Normal"/>
    <w:next w:val="Normal"/>
    <w:link w:val="TitleChar"/>
    <w:uiPriority w:val="10"/>
    <w:qFormat/>
    <w:rsid w:val="005929B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929B1"/>
    <w:rPr>
      <w:rFonts w:asciiTheme="majorHAnsi" w:eastAsiaTheme="majorEastAsia" w:hAnsiTheme="majorHAnsi" w:cstheme="majorBidi"/>
      <w:color w:val="000000" w:themeColor="text1"/>
      <w:sz w:val="56"/>
      <w:szCs w:val="56"/>
    </w:rPr>
  </w:style>
  <w:style w:type="character" w:styleId="Emphasis">
    <w:name w:val="Emphasis"/>
    <w:basedOn w:val="DefaultParagraphFont"/>
    <w:uiPriority w:val="20"/>
    <w:qFormat/>
    <w:rsid w:val="005929B1"/>
    <w:rPr>
      <w:i/>
      <w:iCs/>
      <w:color w:val="auto"/>
    </w:rPr>
  </w:style>
  <w:style w:type="character" w:customStyle="1" w:styleId="Heading3Char">
    <w:name w:val="Heading 3 Char"/>
    <w:basedOn w:val="DefaultParagraphFont"/>
    <w:link w:val="Heading3"/>
    <w:uiPriority w:val="9"/>
    <w:rsid w:val="005929B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929B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5929B1"/>
    <w:rPr>
      <w:rFonts w:asciiTheme="majorHAnsi" w:eastAsiaTheme="majorEastAsia" w:hAnsiTheme="majorHAnsi" w:cstheme="majorBidi"/>
      <w:color w:val="000000" w:themeColor="text2" w:themeShade="BF"/>
    </w:rPr>
  </w:style>
  <w:style w:type="paragraph" w:styleId="BalloonText">
    <w:name w:val="Balloon Text"/>
    <w:basedOn w:val="Normal"/>
    <w:link w:val="BalloonTextChar"/>
    <w:uiPriority w:val="99"/>
    <w:semiHidden/>
    <w:unhideWhenUsed/>
    <w:rsid w:val="00FF2002"/>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pPr>
    <w:rPr>
      <w:i/>
      <w:iCs/>
      <w:color w:val="595959" w:themeColor="text1" w:themeTint="A6"/>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pPr>
    <w:rPr>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pPr>
    <w:rPr>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5929B1"/>
    <w:pPr>
      <w:spacing w:after="200" w:line="240" w:lineRule="auto"/>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pPr>
    <w:rPr>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pPr>
    <w:rPr>
      <w:rFonts w:asciiTheme="majorHAnsi" w:eastAsiaTheme="majorEastAsia" w:hAnsiTheme="majorHAnsi" w:cstheme="majorBidi"/>
      <w:szCs w:val="20"/>
    </w:rPr>
  </w:style>
  <w:style w:type="paragraph" w:styleId="Footer">
    <w:name w:val="footer"/>
    <w:basedOn w:val="Normal"/>
    <w:link w:val="FooterChar"/>
    <w:uiPriority w:val="99"/>
    <w:unhideWhenUsed/>
    <w:rsid w:val="008002C0"/>
    <w:pPr>
      <w:spacing w:line="240" w:lineRule="auto"/>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sid w:val="005929B1"/>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5929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929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929B1"/>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pPr>
      <w:spacing w:line="240" w:lineRule="auto"/>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pPr>
  </w:style>
  <w:style w:type="paragraph" w:styleId="Index2">
    <w:name w:val="index 2"/>
    <w:basedOn w:val="Normal"/>
    <w:next w:val="Normal"/>
    <w:autoRedefine/>
    <w:uiPriority w:val="99"/>
    <w:semiHidden/>
    <w:unhideWhenUsed/>
    <w:pPr>
      <w:spacing w:line="240" w:lineRule="auto"/>
      <w:ind w:left="480"/>
    </w:pPr>
  </w:style>
  <w:style w:type="paragraph" w:styleId="Index3">
    <w:name w:val="index 3"/>
    <w:basedOn w:val="Normal"/>
    <w:next w:val="Normal"/>
    <w:autoRedefine/>
    <w:uiPriority w:val="99"/>
    <w:semiHidden/>
    <w:unhideWhenUsed/>
    <w:pPr>
      <w:spacing w:line="240" w:lineRule="auto"/>
      <w:ind w:left="720"/>
    </w:pPr>
  </w:style>
  <w:style w:type="paragraph" w:styleId="Index4">
    <w:name w:val="index 4"/>
    <w:basedOn w:val="Normal"/>
    <w:next w:val="Normal"/>
    <w:autoRedefine/>
    <w:uiPriority w:val="99"/>
    <w:semiHidden/>
    <w:unhideWhenUsed/>
    <w:pPr>
      <w:spacing w:line="240" w:lineRule="auto"/>
      <w:ind w:left="960"/>
    </w:pPr>
  </w:style>
  <w:style w:type="paragraph" w:styleId="Index5">
    <w:name w:val="index 5"/>
    <w:basedOn w:val="Normal"/>
    <w:next w:val="Normal"/>
    <w:autoRedefine/>
    <w:uiPriority w:val="99"/>
    <w:semiHidden/>
    <w:unhideWhenUsed/>
    <w:pPr>
      <w:spacing w:line="240" w:lineRule="auto"/>
      <w:ind w:left="1200"/>
    </w:pPr>
  </w:style>
  <w:style w:type="paragraph" w:styleId="Index6">
    <w:name w:val="index 6"/>
    <w:basedOn w:val="Normal"/>
    <w:next w:val="Normal"/>
    <w:autoRedefine/>
    <w:uiPriority w:val="99"/>
    <w:semiHidden/>
    <w:unhideWhenUsed/>
    <w:pPr>
      <w:spacing w:line="240" w:lineRule="auto"/>
      <w:ind w:left="1440"/>
    </w:pPr>
  </w:style>
  <w:style w:type="paragraph" w:styleId="Index7">
    <w:name w:val="index 7"/>
    <w:basedOn w:val="Normal"/>
    <w:next w:val="Normal"/>
    <w:autoRedefine/>
    <w:uiPriority w:val="99"/>
    <w:semiHidden/>
    <w:unhideWhenUsed/>
    <w:pPr>
      <w:spacing w:line="240" w:lineRule="auto"/>
      <w:ind w:left="1680"/>
    </w:pPr>
  </w:style>
  <w:style w:type="paragraph" w:styleId="Index8">
    <w:name w:val="index 8"/>
    <w:basedOn w:val="Normal"/>
    <w:next w:val="Normal"/>
    <w:autoRedefine/>
    <w:uiPriority w:val="99"/>
    <w:semiHidden/>
    <w:unhideWhenUsed/>
    <w:pPr>
      <w:spacing w:line="240" w:lineRule="auto"/>
      <w:ind w:left="1920"/>
    </w:pPr>
  </w:style>
  <w:style w:type="paragraph" w:styleId="Index9">
    <w:name w:val="index 9"/>
    <w:basedOn w:val="Normal"/>
    <w:next w:val="Normal"/>
    <w:autoRedefine/>
    <w:uiPriority w:val="99"/>
    <w:semiHidden/>
    <w:unhideWhenUsed/>
    <w:pPr>
      <w:spacing w:line="240" w:lineRule="auto"/>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5929B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929B1"/>
    <w:rPr>
      <w:color w:val="000000" w:themeColor="text1"/>
      <w:shd w:val="clear" w:color="auto" w:fill="F2F2F2" w:themeFill="background1" w:themeFillShade="F2"/>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
    <w:unhideWhenUsed/>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qFormat/>
    <w:pPr>
      <w:ind w:left="72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4"/>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line="240" w:lineRule="auto"/>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qFormat/>
    <w:rsid w:val="005929B1"/>
    <w:pPr>
      <w:spacing w:before="160"/>
      <w:ind w:left="720" w:right="720"/>
    </w:pPr>
    <w:rPr>
      <w:i/>
      <w:iCs/>
      <w:color w:val="000000" w:themeColor="text1"/>
    </w:rPr>
  </w:style>
  <w:style w:type="character" w:customStyle="1" w:styleId="QuoteChar">
    <w:name w:val="Quote Char"/>
    <w:basedOn w:val="DefaultParagraphFont"/>
    <w:link w:val="Quote"/>
    <w:uiPriority w:val="29"/>
    <w:rsid w:val="005929B1"/>
    <w:rPr>
      <w:i/>
      <w:iCs/>
      <w:color w:val="000000" w:themeColor="text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rPr>
      <w:vertAlign w:val="superscript"/>
    </w:rPr>
  </w:style>
  <w:style w:type="table" w:customStyle="1" w:styleId="APAReport">
    <w:name w:val="APA Report"/>
    <w:basedOn w:val="TableNormal"/>
    <w:uiPriority w:val="99"/>
    <w:rsid w:val="00BF4184"/>
    <w:pPr>
      <w:spacing w:line="240" w:lineRule="auto"/>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pPr>
      <w:spacing w:before="240"/>
      <w:contextualSpacing/>
    </w:pPr>
  </w:style>
  <w:style w:type="table" w:customStyle="1" w:styleId="PlainTable11">
    <w:name w:val="Plain Table 1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rsid w:val="00FF2002"/>
    <w:pPr>
      <w:spacing w:line="240" w:lineRule="auto"/>
    </w:pPr>
    <w:rPr>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qFormat/>
    <w:rsid w:val="005929B1"/>
    <w:rPr>
      <w:b/>
      <w:bCs/>
      <w:i/>
      <w:iCs/>
      <w:caps/>
    </w:rPr>
  </w:style>
  <w:style w:type="character" w:styleId="IntenseReference">
    <w:name w:val="Intense Reference"/>
    <w:basedOn w:val="DefaultParagraphFont"/>
    <w:uiPriority w:val="32"/>
    <w:qFormat/>
    <w:rsid w:val="005929B1"/>
    <w:rPr>
      <w:b/>
      <w:bCs/>
      <w:smallCaps/>
      <w:u w:val="single"/>
    </w:rPr>
  </w:style>
  <w:style w:type="paragraph" w:styleId="TOCHeading">
    <w:name w:val="TOC Heading"/>
    <w:basedOn w:val="Heading1"/>
    <w:next w:val="Normal"/>
    <w:uiPriority w:val="39"/>
    <w:semiHidden/>
    <w:unhideWhenUsed/>
    <w:qFormat/>
    <w:rsid w:val="005929B1"/>
    <w:pPr>
      <w:outlineLvl w:val="9"/>
    </w:p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rsid w:val="00B823AA"/>
    <w:pPr>
      <w:jc w:val="center"/>
    </w:pPr>
  </w:style>
  <w:style w:type="paragraph" w:styleId="Subtitle">
    <w:name w:val="Subtitle"/>
    <w:basedOn w:val="Normal"/>
    <w:next w:val="Normal"/>
    <w:link w:val="SubtitleChar"/>
    <w:uiPriority w:val="11"/>
    <w:qFormat/>
    <w:rsid w:val="005929B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929B1"/>
    <w:rPr>
      <w:color w:val="5A5A5A" w:themeColor="text1" w:themeTint="A5"/>
      <w:spacing w:val="10"/>
    </w:rPr>
  </w:style>
  <w:style w:type="character" w:styleId="SubtleEmphasis">
    <w:name w:val="Subtle Emphasis"/>
    <w:basedOn w:val="DefaultParagraphFont"/>
    <w:uiPriority w:val="19"/>
    <w:qFormat/>
    <w:rsid w:val="005929B1"/>
    <w:rPr>
      <w:i/>
      <w:iCs/>
      <w:color w:val="404040" w:themeColor="text1" w:themeTint="BF"/>
    </w:rPr>
  </w:style>
  <w:style w:type="character" w:styleId="SubtleReference">
    <w:name w:val="Subtle Reference"/>
    <w:basedOn w:val="DefaultParagraphFont"/>
    <w:uiPriority w:val="31"/>
    <w:qFormat/>
    <w:rsid w:val="005929B1"/>
    <w:rPr>
      <w:smallCaps/>
      <w:color w:val="404040" w:themeColor="text1" w:themeTint="BF"/>
      <w:u w:val="single" w:color="7F7F7F" w:themeColor="text1" w:themeTint="80"/>
    </w:rPr>
  </w:style>
  <w:style w:type="character" w:styleId="BookTitle">
    <w:name w:val="Book Title"/>
    <w:basedOn w:val="DefaultParagraphFont"/>
    <w:uiPriority w:val="33"/>
    <w:qFormat/>
    <w:rsid w:val="005929B1"/>
    <w:rPr>
      <w:b w:val="0"/>
      <w:bCs w:val="0"/>
      <w:smallCaps/>
      <w:spacing w:val="5"/>
    </w:rPr>
  </w:style>
  <w:style w:type="character" w:customStyle="1" w:styleId="hscoswrapper">
    <w:name w:val="hs_cos_wrapper"/>
    <w:basedOn w:val="DefaultParagraphFont"/>
    <w:rsid w:val="004846C9"/>
  </w:style>
  <w:style w:type="table" w:customStyle="1" w:styleId="GridTable4-Accent21">
    <w:name w:val="Grid Table 4 - Accent 21"/>
    <w:basedOn w:val="TableNormal"/>
    <w:uiPriority w:val="49"/>
    <w:rsid w:val="00B26D40"/>
    <w:pPr>
      <w:spacing w:after="0"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GridTable1Light1">
    <w:name w:val="Grid Table 1 Light1"/>
    <w:basedOn w:val="TableNormal"/>
    <w:uiPriority w:val="46"/>
    <w:rsid w:val="00C166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ListTable3-Accent11">
    <w:name w:val="List Table 3 - Accent 11"/>
    <w:basedOn w:val="TableNormal"/>
    <w:uiPriority w:val="48"/>
    <w:rsid w:val="001D2368"/>
    <w:pPr>
      <w:spacing w:after="0" w:line="240" w:lineRule="auto"/>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customStyle="1" w:styleId="GridTable6Colorful-Accent11">
    <w:name w:val="Grid Table 6 Colorful - Accent 11"/>
    <w:basedOn w:val="TableNormal"/>
    <w:uiPriority w:val="51"/>
    <w:rsid w:val="001D2368"/>
    <w:pPr>
      <w:spacing w:after="0"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6Colorful-Accent51">
    <w:name w:val="Grid Table 6 Colorful - Accent 51"/>
    <w:basedOn w:val="TableNormal"/>
    <w:uiPriority w:val="51"/>
    <w:rsid w:val="00D56184"/>
    <w:pPr>
      <w:spacing w:after="0"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GridTable6Colorful-Accent41">
    <w:name w:val="Grid Table 6 Colorful - Accent 41"/>
    <w:basedOn w:val="TableNormal"/>
    <w:uiPriority w:val="51"/>
    <w:rsid w:val="00D56184"/>
    <w:pPr>
      <w:spacing w:after="0"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Hyperlink">
    <w:name w:val="Hyperlink"/>
    <w:basedOn w:val="DefaultParagraphFont"/>
    <w:uiPriority w:val="99"/>
    <w:unhideWhenUsed/>
    <w:rsid w:val="00EF75B9"/>
    <w:rPr>
      <w:color w:val="0000FF"/>
      <w:u w:val="single"/>
    </w:rPr>
  </w:style>
  <w:style w:type="character" w:customStyle="1" w:styleId="Mention1">
    <w:name w:val="Mention1"/>
    <w:basedOn w:val="DefaultParagraphFont"/>
    <w:uiPriority w:val="99"/>
    <w:semiHidden/>
    <w:unhideWhenUsed/>
    <w:rsid w:val="008859C6"/>
    <w:rPr>
      <w:color w:val="2B579A"/>
      <w:shd w:val="clear" w:color="auto" w:fill="E6E6E6"/>
    </w:rPr>
  </w:style>
  <w:style w:type="table" w:customStyle="1" w:styleId="GridTable1Light-Accent31">
    <w:name w:val="Grid Table 1 Light - Accent 31"/>
    <w:basedOn w:val="TableNormal"/>
    <w:uiPriority w:val="46"/>
    <w:rsid w:val="00837339"/>
    <w:pPr>
      <w:spacing w:after="0" w:line="240" w:lineRule="auto"/>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5188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014651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8552849">
      <w:bodyDiv w:val="1"/>
      <w:marLeft w:val="0"/>
      <w:marRight w:val="0"/>
      <w:marTop w:val="0"/>
      <w:marBottom w:val="0"/>
      <w:divBdr>
        <w:top w:val="none" w:sz="0" w:space="0" w:color="auto"/>
        <w:left w:val="none" w:sz="0" w:space="0" w:color="auto"/>
        <w:bottom w:val="none" w:sz="0" w:space="0" w:color="auto"/>
        <w:right w:val="none" w:sz="0" w:space="0" w:color="auto"/>
      </w:divBdr>
    </w:div>
    <w:div w:id="43347914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69816266">
      <w:bodyDiv w:val="1"/>
      <w:marLeft w:val="0"/>
      <w:marRight w:val="0"/>
      <w:marTop w:val="0"/>
      <w:marBottom w:val="0"/>
      <w:divBdr>
        <w:top w:val="none" w:sz="0" w:space="0" w:color="auto"/>
        <w:left w:val="none" w:sz="0" w:space="0" w:color="auto"/>
        <w:bottom w:val="none" w:sz="0" w:space="0" w:color="auto"/>
        <w:right w:val="none" w:sz="0" w:space="0" w:color="auto"/>
      </w:divBdr>
    </w:div>
    <w:div w:id="954094413">
      <w:bodyDiv w:val="1"/>
      <w:marLeft w:val="0"/>
      <w:marRight w:val="0"/>
      <w:marTop w:val="0"/>
      <w:marBottom w:val="0"/>
      <w:divBdr>
        <w:top w:val="none" w:sz="0" w:space="0" w:color="auto"/>
        <w:left w:val="none" w:sz="0" w:space="0" w:color="auto"/>
        <w:bottom w:val="none" w:sz="0" w:space="0" w:color="auto"/>
        <w:right w:val="none" w:sz="0" w:space="0" w:color="auto"/>
      </w:divBdr>
    </w:div>
    <w:div w:id="984041641">
      <w:bodyDiv w:val="1"/>
      <w:marLeft w:val="0"/>
      <w:marRight w:val="0"/>
      <w:marTop w:val="0"/>
      <w:marBottom w:val="0"/>
      <w:divBdr>
        <w:top w:val="none" w:sz="0" w:space="0" w:color="auto"/>
        <w:left w:val="none" w:sz="0" w:space="0" w:color="auto"/>
        <w:bottom w:val="none" w:sz="0" w:space="0" w:color="auto"/>
        <w:right w:val="none" w:sz="0" w:space="0" w:color="auto"/>
      </w:divBdr>
    </w:div>
    <w:div w:id="10250115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457952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33338989">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2036106">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7364986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marp\Downloads\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2B6F3AC0A64322AD384FC59FD0C02F"/>
        <w:category>
          <w:name w:val="General"/>
          <w:gallery w:val="placeholder"/>
        </w:category>
        <w:types>
          <w:type w:val="bbPlcHdr"/>
        </w:types>
        <w:behaviors>
          <w:behavior w:val="content"/>
        </w:behaviors>
        <w:guid w:val="{2ADF4C84-0649-4D15-AE9E-E959668627E1}"/>
      </w:docPartPr>
      <w:docPartBody>
        <w:p w:rsidR="00863276" w:rsidRDefault="005935D2">
          <w:pPr>
            <w:pStyle w:val="D72B6F3AC0A64322AD384FC59FD0C02F"/>
          </w:pPr>
          <w:r>
            <w:t>[Title Here, up to 12 Words, on One to Two Lines]</w:t>
          </w:r>
        </w:p>
      </w:docPartBody>
    </w:docPart>
    <w:docPart>
      <w:docPartPr>
        <w:name w:val="95BB8AF2C78549939DC55C484E018593"/>
        <w:category>
          <w:name w:val="General"/>
          <w:gallery w:val="placeholder"/>
        </w:category>
        <w:types>
          <w:type w:val="bbPlcHdr"/>
        </w:types>
        <w:behaviors>
          <w:behavior w:val="content"/>
        </w:behaviors>
        <w:guid w:val="{0B230C2A-D689-4490-9F7A-ABCBE24E1BE6}"/>
      </w:docPartPr>
      <w:docPartBody>
        <w:p w:rsidR="00EE1AE2" w:rsidRDefault="00EE1AE2" w:rsidP="00EE1AE2">
          <w:pPr>
            <w:pStyle w:val="95BB8AF2C78549939DC55C484E018593"/>
          </w:pPr>
          <w: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7CAA"/>
    <w:rsid w:val="00005F53"/>
    <w:rsid w:val="002602D5"/>
    <w:rsid w:val="00317CAA"/>
    <w:rsid w:val="00370CD4"/>
    <w:rsid w:val="003A525C"/>
    <w:rsid w:val="00426A50"/>
    <w:rsid w:val="005935D2"/>
    <w:rsid w:val="006107F3"/>
    <w:rsid w:val="006C3AD5"/>
    <w:rsid w:val="006D63BB"/>
    <w:rsid w:val="00702E36"/>
    <w:rsid w:val="007E3987"/>
    <w:rsid w:val="00847624"/>
    <w:rsid w:val="00863276"/>
    <w:rsid w:val="00971231"/>
    <w:rsid w:val="00994D0A"/>
    <w:rsid w:val="00A76437"/>
    <w:rsid w:val="00A91E85"/>
    <w:rsid w:val="00DC7EB5"/>
    <w:rsid w:val="00EE1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2B6F3AC0A64322AD384FC59FD0C02F">
    <w:name w:val="D72B6F3AC0A64322AD384FC59FD0C02F"/>
  </w:style>
  <w:style w:type="paragraph" w:customStyle="1" w:styleId="44A2BAC1699846D496663E52AF195A1F">
    <w:name w:val="44A2BAC1699846D496663E52AF195A1F"/>
  </w:style>
  <w:style w:type="paragraph" w:customStyle="1" w:styleId="B9E4274819FC4AED94C73421CF60A76F">
    <w:name w:val="B9E4274819FC4AED94C73421CF60A76F"/>
  </w:style>
  <w:style w:type="paragraph" w:customStyle="1" w:styleId="9023F8633C9842078B9C912BC02E19D5">
    <w:name w:val="9023F8633C9842078B9C912BC02E19D5"/>
  </w:style>
  <w:style w:type="paragraph" w:customStyle="1" w:styleId="780BA72184E3424897BE91DD62E34CEE">
    <w:name w:val="780BA72184E3424897BE91DD62E34CEE"/>
  </w:style>
  <w:style w:type="paragraph" w:customStyle="1" w:styleId="AF193A2565D44097BC2A7647B26CA322">
    <w:name w:val="AF193A2565D44097BC2A7647B26CA322"/>
  </w:style>
  <w:style w:type="character" w:styleId="Emphasis">
    <w:name w:val="Emphasis"/>
    <w:basedOn w:val="DefaultParagraphFont"/>
    <w:uiPriority w:val="4"/>
    <w:unhideWhenUsed/>
    <w:qFormat/>
    <w:rsid w:val="00317CAA"/>
    <w:rPr>
      <w:i/>
      <w:iCs/>
    </w:rPr>
  </w:style>
  <w:style w:type="paragraph" w:customStyle="1" w:styleId="DB540DAB94214340AA281882749EC0CF">
    <w:name w:val="DB540DAB94214340AA281882749EC0CF"/>
  </w:style>
  <w:style w:type="paragraph" w:customStyle="1" w:styleId="0F1361855AA54DCE9C6F567B3CC305F6">
    <w:name w:val="0F1361855AA54DCE9C6F567B3CC305F6"/>
  </w:style>
  <w:style w:type="paragraph" w:customStyle="1" w:styleId="F28090B3C5CB428CAC64A0D6E7C16D29">
    <w:name w:val="F28090B3C5CB428CAC64A0D6E7C16D29"/>
  </w:style>
  <w:style w:type="paragraph" w:customStyle="1" w:styleId="4E4A2699960F48A3B2A4327841018314">
    <w:name w:val="4E4A2699960F48A3B2A4327841018314"/>
  </w:style>
  <w:style w:type="paragraph" w:customStyle="1" w:styleId="807E7F1EA88C453ABDDCBCDCA13873F7">
    <w:name w:val="807E7F1EA88C453ABDDCBCDCA13873F7"/>
  </w:style>
  <w:style w:type="paragraph" w:customStyle="1" w:styleId="3FDD5AA2EB964AC48AA9157EDBBD04CA">
    <w:name w:val="3FDD5AA2EB964AC48AA9157EDBBD04CA"/>
  </w:style>
  <w:style w:type="paragraph" w:customStyle="1" w:styleId="FF7C7A8807EB4492B35B284A2D1B5070">
    <w:name w:val="FF7C7A8807EB4492B35B284A2D1B5070"/>
  </w:style>
  <w:style w:type="paragraph" w:customStyle="1" w:styleId="5E9FB437EFF143D682241B9024A6DAD0">
    <w:name w:val="5E9FB437EFF143D682241B9024A6DAD0"/>
  </w:style>
  <w:style w:type="paragraph" w:customStyle="1" w:styleId="D5035B8B95A94D89A8D9CE23850EC3A7">
    <w:name w:val="D5035B8B95A94D89A8D9CE23850EC3A7"/>
  </w:style>
  <w:style w:type="paragraph" w:customStyle="1" w:styleId="207F09C456FA4591B990E85EA3EBD665">
    <w:name w:val="207F09C456FA4591B990E85EA3EBD665"/>
  </w:style>
  <w:style w:type="paragraph" w:customStyle="1" w:styleId="6A54829F03534A30802146F29D91F515">
    <w:name w:val="6A54829F03534A30802146F29D91F515"/>
  </w:style>
  <w:style w:type="paragraph" w:customStyle="1" w:styleId="DC2DF48F421640BE9C3F3CCE3EFF8C31">
    <w:name w:val="DC2DF48F421640BE9C3F3CCE3EFF8C31"/>
  </w:style>
  <w:style w:type="paragraph" w:customStyle="1" w:styleId="04E444AEF49744E8ABA32595F06BE10B">
    <w:name w:val="04E444AEF49744E8ABA32595F06BE10B"/>
  </w:style>
  <w:style w:type="paragraph" w:customStyle="1" w:styleId="2794D4BF51424D1FB71418F10E4F1287">
    <w:name w:val="2794D4BF51424D1FB71418F10E4F1287"/>
  </w:style>
  <w:style w:type="paragraph" w:customStyle="1" w:styleId="8B825D4FDCAD47B2A08AD422A0514B75">
    <w:name w:val="8B825D4FDCAD47B2A08AD422A0514B75"/>
  </w:style>
  <w:style w:type="paragraph" w:customStyle="1" w:styleId="BB35D323E16049CE9D2BDE4466D691EF">
    <w:name w:val="BB35D323E16049CE9D2BDE4466D691EF"/>
  </w:style>
  <w:style w:type="paragraph" w:customStyle="1" w:styleId="82644670352C42FF91A34D4669072D2B">
    <w:name w:val="82644670352C42FF91A34D4669072D2B"/>
  </w:style>
  <w:style w:type="paragraph" w:customStyle="1" w:styleId="FD95BE7FD8674CCBAAEC00AEB56497AB">
    <w:name w:val="FD95BE7FD8674CCBAAEC00AEB56497AB"/>
  </w:style>
  <w:style w:type="paragraph" w:customStyle="1" w:styleId="E981BD4850714A63AD60B728FC7933FF">
    <w:name w:val="E981BD4850714A63AD60B728FC7933FF"/>
  </w:style>
  <w:style w:type="paragraph" w:customStyle="1" w:styleId="B47F17ED4A564D0FA6609E22BD5CC8D1">
    <w:name w:val="B47F17ED4A564D0FA6609E22BD5CC8D1"/>
  </w:style>
  <w:style w:type="paragraph" w:customStyle="1" w:styleId="3C499FA552414A8AAAF98513AE850292">
    <w:name w:val="3C499FA552414A8AAAF98513AE850292"/>
  </w:style>
  <w:style w:type="paragraph" w:customStyle="1" w:styleId="6CAEDBCA4D054869BA9B4B84E360959F">
    <w:name w:val="6CAEDBCA4D054869BA9B4B84E360959F"/>
  </w:style>
  <w:style w:type="paragraph" w:customStyle="1" w:styleId="F79C0AAD635D4FDA8410298B33F8F1EA">
    <w:name w:val="F79C0AAD635D4FDA8410298B33F8F1EA"/>
  </w:style>
  <w:style w:type="paragraph" w:customStyle="1" w:styleId="88C138F79DF14417B74CE71190542804">
    <w:name w:val="88C138F79DF14417B74CE71190542804"/>
  </w:style>
  <w:style w:type="paragraph" w:customStyle="1" w:styleId="33F0E91766DF4DB48B589BAF6F31A6FD">
    <w:name w:val="33F0E91766DF4DB48B589BAF6F31A6FD"/>
  </w:style>
  <w:style w:type="paragraph" w:customStyle="1" w:styleId="72BD6CDB715740A7BCB1FE0341E11736">
    <w:name w:val="72BD6CDB715740A7BCB1FE0341E11736"/>
  </w:style>
  <w:style w:type="paragraph" w:customStyle="1" w:styleId="A6837D4199714F02ACED5C2C5658DACD">
    <w:name w:val="A6837D4199714F02ACED5C2C5658DACD"/>
  </w:style>
  <w:style w:type="paragraph" w:customStyle="1" w:styleId="7FD0D3A422DA4D26AA15FBF04E568F02">
    <w:name w:val="7FD0D3A422DA4D26AA15FBF04E568F02"/>
  </w:style>
  <w:style w:type="paragraph" w:customStyle="1" w:styleId="BFB2EE0D4F1B4B5496C22FC55695FC97">
    <w:name w:val="BFB2EE0D4F1B4B5496C22FC55695FC97"/>
  </w:style>
  <w:style w:type="paragraph" w:customStyle="1" w:styleId="A4975554A59E49CBAC207D3D2450795A">
    <w:name w:val="A4975554A59E49CBAC207D3D2450795A"/>
  </w:style>
  <w:style w:type="paragraph" w:customStyle="1" w:styleId="987AD7DA3B27415CB1B0EE327CECECAA">
    <w:name w:val="987AD7DA3B27415CB1B0EE327CECECAA"/>
  </w:style>
  <w:style w:type="paragraph" w:customStyle="1" w:styleId="BCF5422F97DB4A9394AD6F5800BC79A3">
    <w:name w:val="BCF5422F97DB4A9394AD6F5800BC79A3"/>
  </w:style>
  <w:style w:type="paragraph" w:customStyle="1" w:styleId="4EB7D62BAC4248D082EA5EF14490EAD1">
    <w:name w:val="4EB7D62BAC4248D082EA5EF14490EAD1"/>
  </w:style>
  <w:style w:type="paragraph" w:customStyle="1" w:styleId="FF7E7D378F9B4D868238FFE841A419E8">
    <w:name w:val="FF7E7D378F9B4D868238FFE841A419E8"/>
  </w:style>
  <w:style w:type="paragraph" w:customStyle="1" w:styleId="CD84A8E4FC7F4705B77B97CADAF5C821">
    <w:name w:val="CD84A8E4FC7F4705B77B97CADAF5C821"/>
  </w:style>
  <w:style w:type="paragraph" w:customStyle="1" w:styleId="AD70C2C5EF894926BFFBE917001AF242">
    <w:name w:val="AD70C2C5EF894926BFFBE917001AF242"/>
  </w:style>
  <w:style w:type="paragraph" w:customStyle="1" w:styleId="FCCECEAEC3394FB0B4F79A81379AA0E4">
    <w:name w:val="FCCECEAEC3394FB0B4F79A81379AA0E4"/>
  </w:style>
  <w:style w:type="paragraph" w:customStyle="1" w:styleId="FAE4FF3DC7214C50AFDB123243C0B51D">
    <w:name w:val="FAE4FF3DC7214C50AFDB123243C0B51D"/>
  </w:style>
  <w:style w:type="paragraph" w:customStyle="1" w:styleId="999E54BB72644D0980B8A72D3EFC37B6">
    <w:name w:val="999E54BB72644D0980B8A72D3EFC37B6"/>
  </w:style>
  <w:style w:type="paragraph" w:customStyle="1" w:styleId="AA4D74C5A78E4A288E1C4B51AF5817B7">
    <w:name w:val="AA4D74C5A78E4A288E1C4B51AF5817B7"/>
  </w:style>
  <w:style w:type="paragraph" w:customStyle="1" w:styleId="EB9ABA3769EC44E59DB8C0ED4A89E9DC">
    <w:name w:val="EB9ABA3769EC44E59DB8C0ED4A89E9DC"/>
  </w:style>
  <w:style w:type="paragraph" w:customStyle="1" w:styleId="29F9706938CE44C9B24905F3BA0C47C9">
    <w:name w:val="29F9706938CE44C9B24905F3BA0C47C9"/>
  </w:style>
  <w:style w:type="paragraph" w:customStyle="1" w:styleId="5F81C589212C4BE6B23D1AD0B7E56C03">
    <w:name w:val="5F81C589212C4BE6B23D1AD0B7E56C03"/>
  </w:style>
  <w:style w:type="paragraph" w:customStyle="1" w:styleId="7EEA6524553146CAA891EB2C3093D415">
    <w:name w:val="7EEA6524553146CAA891EB2C3093D415"/>
  </w:style>
  <w:style w:type="paragraph" w:customStyle="1" w:styleId="C3FB2D4B4920425AB31DA34DD8295F73">
    <w:name w:val="C3FB2D4B4920425AB31DA34DD8295F73"/>
  </w:style>
  <w:style w:type="paragraph" w:customStyle="1" w:styleId="61703CDDC7B94E7C82B4E1227AC06E71">
    <w:name w:val="61703CDDC7B94E7C82B4E1227AC06E71"/>
  </w:style>
  <w:style w:type="paragraph" w:customStyle="1" w:styleId="F7E5A9BC7F86464E80BA429485A9C2F3">
    <w:name w:val="F7E5A9BC7F86464E80BA429485A9C2F3"/>
  </w:style>
  <w:style w:type="paragraph" w:customStyle="1" w:styleId="3ABD2930206C42C5B82328F30B8F2559">
    <w:name w:val="3ABD2930206C42C5B82328F30B8F2559"/>
  </w:style>
  <w:style w:type="paragraph" w:customStyle="1" w:styleId="D2ED12140EE14CB985AADC709FA9840C">
    <w:name w:val="D2ED12140EE14CB985AADC709FA9840C"/>
  </w:style>
  <w:style w:type="paragraph" w:customStyle="1" w:styleId="B0E15F284952402EB5897EE43C4A484D">
    <w:name w:val="B0E15F284952402EB5897EE43C4A484D"/>
  </w:style>
  <w:style w:type="paragraph" w:customStyle="1" w:styleId="CDE419C2278E41C3AE41F224FC2B31C4">
    <w:name w:val="CDE419C2278E41C3AE41F224FC2B31C4"/>
  </w:style>
  <w:style w:type="paragraph" w:customStyle="1" w:styleId="4BB042B163CB4A6FA64737DF45C693B1">
    <w:name w:val="4BB042B163CB4A6FA64737DF45C693B1"/>
  </w:style>
  <w:style w:type="paragraph" w:customStyle="1" w:styleId="3C5E3FAC642F4084B64668676F083541">
    <w:name w:val="3C5E3FAC642F4084B64668676F083541"/>
  </w:style>
  <w:style w:type="paragraph" w:customStyle="1" w:styleId="6F44AAEB089F48349BAEADF019C822CF">
    <w:name w:val="6F44AAEB089F48349BAEADF019C822CF"/>
  </w:style>
  <w:style w:type="paragraph" w:customStyle="1" w:styleId="E341254B500F41C2ACD070A79C029947">
    <w:name w:val="E341254B500F41C2ACD070A79C029947"/>
  </w:style>
  <w:style w:type="paragraph" w:customStyle="1" w:styleId="D26779E8E7F5423D8C593BF020A22C73">
    <w:name w:val="D26779E8E7F5423D8C593BF020A22C73"/>
  </w:style>
  <w:style w:type="paragraph" w:customStyle="1" w:styleId="04EFFAC74D1340588BE01A4CA06923C6">
    <w:name w:val="04EFFAC74D1340588BE01A4CA06923C6"/>
  </w:style>
  <w:style w:type="paragraph" w:customStyle="1" w:styleId="EEBAFFF27F7042779836B173CD223817">
    <w:name w:val="EEBAFFF27F7042779836B173CD223817"/>
    <w:rsid w:val="00317CAA"/>
  </w:style>
  <w:style w:type="paragraph" w:customStyle="1" w:styleId="2E4C6327E31F43878B3893BEAD260C26">
    <w:name w:val="2E4C6327E31F43878B3893BEAD260C26"/>
    <w:rsid w:val="00317CAA"/>
  </w:style>
  <w:style w:type="paragraph" w:customStyle="1" w:styleId="F5A61C63FC70437297F9D2EA5B9E04D9">
    <w:name w:val="F5A61C63FC70437297F9D2EA5B9E04D9"/>
    <w:rsid w:val="00317CAA"/>
  </w:style>
  <w:style w:type="paragraph" w:customStyle="1" w:styleId="8BA37F0232BA4FA19AC85046328A6175">
    <w:name w:val="8BA37F0232BA4FA19AC85046328A6175"/>
    <w:rsid w:val="00863276"/>
  </w:style>
  <w:style w:type="paragraph" w:customStyle="1" w:styleId="34878DC896854E1D99FC736586A488A4">
    <w:name w:val="34878DC896854E1D99FC736586A488A4"/>
    <w:rsid w:val="00863276"/>
  </w:style>
  <w:style w:type="paragraph" w:customStyle="1" w:styleId="6278B5B784404193832E8012B1E3862B">
    <w:name w:val="6278B5B784404193832E8012B1E3862B"/>
    <w:rsid w:val="00863276"/>
  </w:style>
  <w:style w:type="paragraph" w:customStyle="1" w:styleId="FC2E1B7CC3054AC49FA17F112A2EA7EC">
    <w:name w:val="FC2E1B7CC3054AC49FA17F112A2EA7EC"/>
    <w:rsid w:val="00863276"/>
  </w:style>
  <w:style w:type="paragraph" w:customStyle="1" w:styleId="D13BA278DFA6446DA7012154002C89B3">
    <w:name w:val="D13BA278DFA6446DA7012154002C89B3"/>
    <w:rsid w:val="00863276"/>
  </w:style>
  <w:style w:type="paragraph" w:customStyle="1" w:styleId="159AB4A80F824893A086606A047D0FD6">
    <w:name w:val="159AB4A80F824893A086606A047D0FD6"/>
    <w:rsid w:val="00863276"/>
  </w:style>
  <w:style w:type="paragraph" w:customStyle="1" w:styleId="24B61171F2C948519089F012A925F0D2">
    <w:name w:val="24B61171F2C948519089F012A925F0D2"/>
    <w:rsid w:val="00863276"/>
  </w:style>
  <w:style w:type="paragraph" w:customStyle="1" w:styleId="92DCC4B213BB4606B04CAD8808FD4674">
    <w:name w:val="92DCC4B213BB4606B04CAD8808FD4674"/>
    <w:rsid w:val="00863276"/>
  </w:style>
  <w:style w:type="paragraph" w:customStyle="1" w:styleId="5B0E3B0888054B90A567E55FB245C771">
    <w:name w:val="5B0E3B0888054B90A567E55FB245C771"/>
    <w:rsid w:val="00863276"/>
  </w:style>
  <w:style w:type="paragraph" w:customStyle="1" w:styleId="CB8B8469BC394259B1D02EE01D87C2DE">
    <w:name w:val="CB8B8469BC394259B1D02EE01D87C2DE"/>
    <w:rsid w:val="00863276"/>
  </w:style>
  <w:style w:type="paragraph" w:customStyle="1" w:styleId="DAB4D659D67840D282BDAAC5255FAE4B">
    <w:name w:val="DAB4D659D67840D282BDAAC5255FAE4B"/>
    <w:rsid w:val="00863276"/>
  </w:style>
  <w:style w:type="paragraph" w:customStyle="1" w:styleId="EC0940ABA4B14E86B0A5EAB45C909ED0">
    <w:name w:val="EC0940ABA4B14E86B0A5EAB45C909ED0"/>
    <w:rsid w:val="00863276"/>
  </w:style>
  <w:style w:type="paragraph" w:customStyle="1" w:styleId="8FCE544472944197A710C586A347C3EB">
    <w:name w:val="8FCE544472944197A710C586A347C3EB"/>
    <w:rsid w:val="00863276"/>
  </w:style>
  <w:style w:type="paragraph" w:customStyle="1" w:styleId="E91C8D9DFFA542B48F08C286F52B8D74">
    <w:name w:val="E91C8D9DFFA542B48F08C286F52B8D74"/>
    <w:rsid w:val="00863276"/>
  </w:style>
  <w:style w:type="paragraph" w:customStyle="1" w:styleId="9840EC4404D6453DB86F7803EDAB50EA">
    <w:name w:val="9840EC4404D6453DB86F7803EDAB50EA"/>
    <w:rsid w:val="00863276"/>
  </w:style>
  <w:style w:type="paragraph" w:customStyle="1" w:styleId="52DD549E38C6477BB5AFD0F51A77ABAF">
    <w:name w:val="52DD549E38C6477BB5AFD0F51A77ABAF"/>
    <w:rsid w:val="00863276"/>
  </w:style>
  <w:style w:type="paragraph" w:customStyle="1" w:styleId="C6E35E7DB7924FF096742E837E7CE717">
    <w:name w:val="C6E35E7DB7924FF096742E837E7CE717"/>
    <w:rsid w:val="00863276"/>
  </w:style>
  <w:style w:type="paragraph" w:customStyle="1" w:styleId="47AE7005935F4647922275D817665329">
    <w:name w:val="47AE7005935F4647922275D817665329"/>
    <w:rsid w:val="00863276"/>
  </w:style>
  <w:style w:type="paragraph" w:customStyle="1" w:styleId="8287BC8B8D564AB98853A3F532D2B0A9">
    <w:name w:val="8287BC8B8D564AB98853A3F532D2B0A9"/>
    <w:rsid w:val="00863276"/>
  </w:style>
  <w:style w:type="paragraph" w:customStyle="1" w:styleId="026DEE10BDE64224A868DBB1C28C7748">
    <w:name w:val="026DEE10BDE64224A868DBB1C28C7748"/>
    <w:rsid w:val="00863276"/>
  </w:style>
  <w:style w:type="paragraph" w:customStyle="1" w:styleId="70831A48A59B4092B16A0EECCEE4C305">
    <w:name w:val="70831A48A59B4092B16A0EECCEE4C305"/>
    <w:rsid w:val="00863276"/>
  </w:style>
  <w:style w:type="paragraph" w:customStyle="1" w:styleId="449F4A0848D9449587C06B88F950D198">
    <w:name w:val="449F4A0848D9449587C06B88F950D198"/>
    <w:rsid w:val="00863276"/>
  </w:style>
  <w:style w:type="paragraph" w:customStyle="1" w:styleId="731177C2992342B2A04CE12607B2884E">
    <w:name w:val="731177C2992342B2A04CE12607B2884E"/>
    <w:rsid w:val="00863276"/>
  </w:style>
  <w:style w:type="paragraph" w:customStyle="1" w:styleId="7041C6A649DC4F0EA74CD31178FADBD3">
    <w:name w:val="7041C6A649DC4F0EA74CD31178FADBD3"/>
    <w:rsid w:val="00863276"/>
  </w:style>
  <w:style w:type="paragraph" w:customStyle="1" w:styleId="7EB43089424E426F811AAB669C77D441">
    <w:name w:val="7EB43089424E426F811AAB669C77D441"/>
    <w:rsid w:val="00863276"/>
  </w:style>
  <w:style w:type="paragraph" w:customStyle="1" w:styleId="BAB4AB235BE344009FB46A896D677FD1">
    <w:name w:val="BAB4AB235BE344009FB46A896D677FD1"/>
    <w:rsid w:val="00863276"/>
  </w:style>
  <w:style w:type="paragraph" w:customStyle="1" w:styleId="09B6B50DCC7048C0A880ADAA2ED8AB79">
    <w:name w:val="09B6B50DCC7048C0A880ADAA2ED8AB79"/>
    <w:rsid w:val="00863276"/>
  </w:style>
  <w:style w:type="paragraph" w:customStyle="1" w:styleId="95BB8AF2C78549939DC55C484E018593">
    <w:name w:val="95BB8AF2C78549939DC55C484E018593"/>
    <w:rsid w:val="00EE1AE2"/>
    <w:rPr>
      <w:lang w:val="en-SG" w:eastAsia="en-SG"/>
    </w:rPr>
  </w:style>
  <w:style w:type="character" w:styleId="PlaceholderText">
    <w:name w:val="Placeholder Text"/>
    <w:basedOn w:val="DefaultParagraphFont"/>
    <w:uiPriority w:val="99"/>
    <w:semiHidden/>
    <w:rsid w:val="006C3AD5"/>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Team Ensemble: Kriti, Muni, Pooja, Pradeep, Sambit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DAA7B6-9E6B-4F71-B1C0-3F460C837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tf03982351.dotx</Template>
  <TotalTime>123</TotalTime>
  <Pages>4</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Monitoring and Evaluation</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Monitoring and Evaluation</dc:title>
  <dc:subject/>
  <dc:creator>Pradeep Kumar</dc:creator>
  <cp:keywords/>
  <dc:description/>
  <cp:lastModifiedBy>Pradeep Kumar</cp:lastModifiedBy>
  <cp:revision>67</cp:revision>
  <cp:lastPrinted>2017-08-18T12:28:00Z</cp:lastPrinted>
  <dcterms:created xsi:type="dcterms:W3CDTF">2017-08-30T03:45:00Z</dcterms:created>
  <dcterms:modified xsi:type="dcterms:W3CDTF">2018-09-22T04:04:00Z</dcterms:modified>
</cp:coreProperties>
</file>