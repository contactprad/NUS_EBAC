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F35CE0" w:rsidRDefault="001C7F12" w:rsidP="00F46DB9">
      <w:pPr>
        <w:pStyle w:val="Title"/>
        <w:jc w:val="center"/>
        <w:rPr>
          <w:sz w:val="40"/>
          <w:szCs w:val="40"/>
        </w:rPr>
      </w:pPr>
      <w:sdt>
        <w:sdtPr>
          <w:rPr>
            <w:sz w:val="40"/>
            <w:szCs w:val="40"/>
          </w:rPr>
          <w:alias w:val="Title:"/>
          <w:tag w:val="Title:"/>
          <w:id w:val="726351117"/>
          <w:placeholder>
            <w:docPart w:val="D72B6F3AC0A64322AD384FC59FD0C0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B6E7C">
            <w:rPr>
              <w:sz w:val="40"/>
              <w:szCs w:val="40"/>
            </w:rPr>
            <w:t xml:space="preserve">Univariate Time Series </w:t>
          </w:r>
          <w:r w:rsidR="00E92C3C">
            <w:rPr>
              <w:sz w:val="40"/>
              <w:szCs w:val="40"/>
            </w:rPr>
            <w:t>Analysis and Forecasting GRP of an</w:t>
          </w:r>
          <w:r w:rsidR="00EB6E7C">
            <w:rPr>
              <w:sz w:val="40"/>
              <w:szCs w:val="40"/>
            </w:rPr>
            <w:t xml:space="preserve"> Indian TV Channel</w:t>
          </w:r>
        </w:sdtContent>
      </w:sdt>
    </w:p>
    <w:p w:rsidR="00B823AA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Team</w:t>
      </w:r>
      <w:r w:rsidR="00956256">
        <w:rPr>
          <w:sz w:val="28"/>
          <w:szCs w:val="28"/>
        </w:rPr>
        <w:t xml:space="preserve"> Name:</w:t>
      </w:r>
      <w:r w:rsidRPr="00864801">
        <w:rPr>
          <w:sz w:val="28"/>
          <w:szCs w:val="28"/>
        </w:rPr>
        <w:t xml:space="preserve"> Ensemble</w:t>
      </w:r>
    </w:p>
    <w:p w:rsidR="00E81978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EBAC 4 (Mixed Group), Institute of Systems Science, NUS</w:t>
      </w:r>
    </w:p>
    <w:p w:rsidR="005929B1" w:rsidRDefault="004C41DA" w:rsidP="003C4194">
      <w:pPr>
        <w:pStyle w:val="Title2"/>
      </w:pPr>
      <w:r>
        <w:t>[Abhilasha: A0163276B, Muni: A0163382E, Pradeep: A0163453H, Sambit: A0163285B]</w:t>
      </w:r>
    </w:p>
    <w:p w:rsidR="00765062" w:rsidRDefault="00765062" w:rsidP="005929B1"/>
    <w:p w:rsidR="002240FA" w:rsidRPr="005929B1" w:rsidRDefault="002240FA" w:rsidP="002240FA">
      <w:pPr>
        <w:pStyle w:val="Heading1"/>
      </w:pPr>
      <w:r>
        <w:t>Abstract</w:t>
      </w:r>
    </w:p>
    <w:p w:rsidR="009C5ED7" w:rsidRDefault="005929B1" w:rsidP="009C5ED7">
      <w:pPr>
        <w:rPr>
          <w:rFonts w:asciiTheme="majorHAnsi" w:hAnsiTheme="majorHAnsi"/>
          <w:i/>
        </w:rPr>
      </w:pPr>
      <w:r w:rsidRPr="00F43692">
        <w:rPr>
          <w:rFonts w:asciiTheme="majorHAnsi" w:hAnsiTheme="majorHAnsi"/>
          <w:i/>
        </w:rPr>
        <w:t xml:space="preserve">This work is part of assignment to apply </w:t>
      </w:r>
      <w:r w:rsidR="009C5ED7">
        <w:rPr>
          <w:rFonts w:asciiTheme="majorHAnsi" w:hAnsiTheme="majorHAnsi"/>
          <w:i/>
        </w:rPr>
        <w:t xml:space="preserve">different time series forecasting methods </w:t>
      </w:r>
      <w:proofErr w:type="spellStart"/>
      <w:r w:rsidR="009C5ED7">
        <w:rPr>
          <w:rFonts w:asciiTheme="majorHAnsi" w:hAnsiTheme="majorHAnsi"/>
          <w:i/>
        </w:rPr>
        <w:t>a.k.a</w:t>
      </w:r>
      <w:proofErr w:type="spellEnd"/>
      <w:r w:rsidR="009C5ED7">
        <w:rPr>
          <w:rFonts w:asciiTheme="majorHAnsi" w:hAnsiTheme="majorHAnsi"/>
          <w:i/>
        </w:rPr>
        <w:t xml:space="preserve"> </w:t>
      </w:r>
      <w:r w:rsidR="009C5ED7" w:rsidRPr="009C5ED7">
        <w:rPr>
          <w:rFonts w:asciiTheme="majorHAnsi" w:hAnsiTheme="majorHAnsi"/>
          <w:b/>
          <w:i/>
        </w:rPr>
        <w:t>Exponential Smoothing</w:t>
      </w:r>
      <w:r w:rsidR="009C5ED7">
        <w:rPr>
          <w:rFonts w:asciiTheme="majorHAnsi" w:hAnsiTheme="majorHAnsi"/>
          <w:i/>
        </w:rPr>
        <w:t xml:space="preserve">, </w:t>
      </w:r>
      <w:r w:rsidR="009C5ED7" w:rsidRPr="009C5ED7">
        <w:rPr>
          <w:rFonts w:asciiTheme="majorHAnsi" w:hAnsiTheme="majorHAnsi"/>
          <w:b/>
          <w:i/>
        </w:rPr>
        <w:t>Decomposition Methods</w:t>
      </w:r>
      <w:r w:rsidR="009C5ED7">
        <w:rPr>
          <w:rFonts w:asciiTheme="majorHAnsi" w:hAnsiTheme="majorHAnsi"/>
          <w:i/>
        </w:rPr>
        <w:t>,</w:t>
      </w:r>
      <w:r w:rsidR="00B6573C">
        <w:rPr>
          <w:rFonts w:asciiTheme="majorHAnsi" w:hAnsiTheme="majorHAnsi"/>
          <w:i/>
        </w:rPr>
        <w:t xml:space="preserve"> </w:t>
      </w:r>
      <w:r w:rsidR="00B6573C" w:rsidRPr="00B6573C">
        <w:rPr>
          <w:rFonts w:asciiTheme="majorHAnsi" w:hAnsiTheme="majorHAnsi"/>
          <w:b/>
          <w:i/>
        </w:rPr>
        <w:t>ARIMA</w:t>
      </w:r>
      <w:r w:rsidR="00B6573C">
        <w:rPr>
          <w:rFonts w:asciiTheme="majorHAnsi" w:hAnsiTheme="majorHAnsi"/>
          <w:i/>
        </w:rPr>
        <w:t>,</w:t>
      </w:r>
      <w:r w:rsidR="009C5ED7">
        <w:rPr>
          <w:rFonts w:asciiTheme="majorHAnsi" w:hAnsiTheme="majorHAnsi"/>
          <w:i/>
        </w:rPr>
        <w:t xml:space="preserve"> and </w:t>
      </w:r>
      <w:r w:rsidR="009C5ED7" w:rsidRPr="009C5ED7">
        <w:rPr>
          <w:rFonts w:asciiTheme="majorHAnsi" w:hAnsiTheme="majorHAnsi"/>
          <w:b/>
          <w:i/>
        </w:rPr>
        <w:t>Time Series Regression</w:t>
      </w:r>
      <w:r w:rsidR="009C5ED7">
        <w:rPr>
          <w:rFonts w:asciiTheme="majorHAnsi" w:hAnsiTheme="majorHAnsi"/>
          <w:b/>
          <w:i/>
        </w:rPr>
        <w:t>.</w:t>
      </w:r>
      <w:r w:rsidR="00B6573C">
        <w:rPr>
          <w:rFonts w:asciiTheme="majorHAnsi" w:hAnsiTheme="majorHAnsi"/>
          <w:b/>
          <w:i/>
        </w:rPr>
        <w:t xml:space="preserve"> </w:t>
      </w:r>
      <w:r w:rsidR="00DC00C9">
        <w:rPr>
          <w:rFonts w:asciiTheme="majorHAnsi" w:hAnsiTheme="majorHAnsi"/>
          <w:i/>
        </w:rPr>
        <w:t xml:space="preserve">We will analyze each method </w:t>
      </w:r>
      <w:r w:rsidR="00304130">
        <w:rPr>
          <w:rFonts w:asciiTheme="majorHAnsi" w:hAnsiTheme="majorHAnsi"/>
          <w:i/>
        </w:rPr>
        <w:t xml:space="preserve">output and compare their performances. </w:t>
      </w:r>
      <w:r w:rsidR="002B598E">
        <w:rPr>
          <w:rFonts w:asciiTheme="majorHAnsi" w:hAnsiTheme="majorHAnsi"/>
          <w:i/>
        </w:rPr>
        <w:t>Also,</w:t>
      </w:r>
      <w:r w:rsidR="00304130">
        <w:rPr>
          <w:rFonts w:asciiTheme="majorHAnsi" w:hAnsiTheme="majorHAnsi"/>
          <w:i/>
        </w:rPr>
        <w:t xml:space="preserve"> based on the nature of time series, we would like </w:t>
      </w:r>
      <w:r w:rsidR="00A10FB3">
        <w:rPr>
          <w:rFonts w:asciiTheme="majorHAnsi" w:hAnsiTheme="majorHAnsi"/>
          <w:i/>
        </w:rPr>
        <w:t xml:space="preserve"> </w:t>
      </w:r>
      <w:r w:rsidR="00304130">
        <w:rPr>
          <w:rFonts w:asciiTheme="majorHAnsi" w:hAnsiTheme="majorHAnsi"/>
          <w:i/>
        </w:rPr>
        <w:t>to evaluate if one or other methods are not suitable for analysis. Different model assumptions, model performances will be the key indicators to decide upon that.</w:t>
      </w:r>
      <w:r w:rsidR="009C5ED7">
        <w:rPr>
          <w:rFonts w:asciiTheme="majorHAnsi" w:hAnsiTheme="majorHAnsi"/>
          <w:i/>
        </w:rPr>
        <w:t xml:space="preserve"> </w:t>
      </w:r>
    </w:p>
    <w:p w:rsidR="00E81978" w:rsidRPr="006B4A2D" w:rsidRDefault="00F767D9" w:rsidP="009C5ED7">
      <w:pPr>
        <w:pStyle w:val="Heading1"/>
      </w:pPr>
      <w:r w:rsidRPr="006B4A2D">
        <w:t>Executive Summary</w:t>
      </w:r>
    </w:p>
    <w:p w:rsidR="00114620" w:rsidRPr="00714197" w:rsidRDefault="00F767D9" w:rsidP="00F240B8">
      <w:pPr>
        <w:widowControl w:val="0"/>
        <w:suppressLineNumbers/>
        <w:spacing w:line="240" w:lineRule="auto"/>
        <w:contextualSpacing/>
        <w:mirrorIndents/>
        <w:rPr>
          <w:rFonts w:asciiTheme="majorHAnsi" w:hAnsiTheme="majorHAnsi"/>
        </w:rPr>
      </w:pPr>
      <w:r w:rsidRPr="00714197">
        <w:rPr>
          <w:rFonts w:asciiTheme="majorHAnsi" w:hAnsiTheme="majorHAnsi"/>
        </w:rPr>
        <w:t>Our business problem is to</w:t>
      </w:r>
      <w:r w:rsidR="00F70376">
        <w:rPr>
          <w:rFonts w:asciiTheme="majorHAnsi" w:hAnsiTheme="majorHAnsi"/>
        </w:rPr>
        <w:t xml:space="preserve"> forecast the </w:t>
      </w:r>
      <w:r w:rsidR="00FB72B0">
        <w:rPr>
          <w:rFonts w:asciiTheme="majorHAnsi" w:hAnsiTheme="majorHAnsi"/>
        </w:rPr>
        <w:t>GRP of</w:t>
      </w:r>
      <w:r w:rsidR="00D5322C">
        <w:rPr>
          <w:rFonts w:asciiTheme="majorHAnsi" w:hAnsiTheme="majorHAnsi"/>
        </w:rPr>
        <w:t xml:space="preserve"> an</w:t>
      </w:r>
      <w:r w:rsidR="00FB72B0">
        <w:rPr>
          <w:rFonts w:asciiTheme="majorHAnsi" w:hAnsiTheme="majorHAnsi"/>
        </w:rPr>
        <w:t xml:space="preserve"> Indian TV channel.</w:t>
      </w:r>
      <w:r w:rsidR="00B823E8">
        <w:rPr>
          <w:rFonts w:asciiTheme="majorHAnsi" w:hAnsiTheme="majorHAnsi"/>
        </w:rPr>
        <w:t xml:space="preserve"> </w:t>
      </w:r>
      <w:r w:rsidR="002D33D3">
        <w:rPr>
          <w:rFonts w:asciiTheme="majorHAnsi" w:hAnsiTheme="majorHAnsi"/>
        </w:rPr>
        <w:t>P</w:t>
      </w:r>
      <w:r w:rsidR="00B823E8">
        <w:rPr>
          <w:rFonts w:asciiTheme="majorHAnsi" w:hAnsiTheme="majorHAnsi"/>
        </w:rPr>
        <w:t xml:space="preserve">roliferation of TV channels </w:t>
      </w:r>
      <w:r w:rsidR="002D33D3">
        <w:rPr>
          <w:rFonts w:asciiTheme="majorHAnsi" w:hAnsiTheme="majorHAnsi"/>
        </w:rPr>
        <w:t xml:space="preserve">started to happen in 90s with socio and economic reforms under that time government of </w:t>
      </w:r>
      <w:hyperlink r:id="rId9" w:anchor="Phase_I" w:history="1">
        <w:r w:rsidR="002D33D3" w:rsidRPr="001C0C3B">
          <w:rPr>
            <w:rStyle w:val="Hyperlink"/>
            <w:rFonts w:asciiTheme="majorHAnsi" w:hAnsiTheme="majorHAnsi"/>
            <w:u w:val="none"/>
          </w:rPr>
          <w:t xml:space="preserve">India </w:t>
        </w:r>
        <w:r w:rsidR="002D33D3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[1]</w:t>
        </w:r>
      </w:hyperlink>
      <w:r w:rsidR="002D33D3">
        <w:rPr>
          <w:rFonts w:asciiTheme="majorHAnsi" w:hAnsiTheme="majorHAnsi"/>
        </w:rPr>
        <w:t>.</w:t>
      </w:r>
      <w:r w:rsidR="007D5FAE">
        <w:rPr>
          <w:rFonts w:asciiTheme="majorHAnsi" w:hAnsiTheme="majorHAnsi"/>
        </w:rPr>
        <w:t xml:space="preserve"> </w:t>
      </w:r>
      <w:r w:rsidR="001C0C3B">
        <w:rPr>
          <w:rFonts w:asciiTheme="majorHAnsi" w:hAnsiTheme="majorHAnsi"/>
        </w:rPr>
        <w:t xml:space="preserve">Currently, there are total 857 permitted private satellite channels in India and more than 190 government </w:t>
      </w:r>
      <w:hyperlink r:id="rId10" w:history="1">
        <w:r w:rsidR="00485710" w:rsidRPr="00485710">
          <w:rPr>
            <w:rStyle w:val="Hyperlink"/>
            <w:rFonts w:asciiTheme="majorHAnsi" w:hAnsiTheme="majorHAnsi"/>
            <w:u w:val="none"/>
          </w:rPr>
          <w:t>channels</w:t>
        </w:r>
        <w:r w:rsidR="00485710" w:rsidRPr="00485710">
          <w:rPr>
            <w:rStyle w:val="Hyperlink"/>
            <w:rFonts w:ascii="Calibri" w:hAnsi="Calibri"/>
            <w:color w:val="0000FF"/>
            <w:vertAlign w:val="superscript"/>
          </w:rPr>
          <w:t xml:space="preserve"> </w:t>
        </w:r>
        <w:r w:rsidR="00485710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</w:t>
        </w:r>
        <w:r w:rsidR="001C0C3B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2]</w:t>
        </w:r>
      </w:hyperlink>
      <w:r w:rsidR="001C0C3B">
        <w:rPr>
          <w:rFonts w:asciiTheme="majorHAnsi" w:hAnsiTheme="majorHAnsi"/>
        </w:rPr>
        <w:t>.</w:t>
      </w:r>
      <w:r w:rsidR="00C858B0">
        <w:rPr>
          <w:rFonts w:asciiTheme="majorHAnsi" w:hAnsiTheme="majorHAnsi"/>
        </w:rPr>
        <w:t xml:space="preserve"> Nowadays, Indian TV channels </w:t>
      </w:r>
      <w:r w:rsidR="0084640F">
        <w:rPr>
          <w:rFonts w:asciiTheme="majorHAnsi" w:hAnsiTheme="majorHAnsi"/>
        </w:rPr>
        <w:t>face stiff competition</w:t>
      </w:r>
      <w:r w:rsidR="00C858B0">
        <w:rPr>
          <w:rFonts w:asciiTheme="majorHAnsi" w:hAnsiTheme="majorHAnsi"/>
        </w:rPr>
        <w:t xml:space="preserve"> to maintain high rankings.</w:t>
      </w:r>
      <w:r w:rsidR="00456E4B">
        <w:rPr>
          <w:rFonts w:asciiTheme="majorHAnsi" w:hAnsiTheme="majorHAnsi"/>
        </w:rPr>
        <w:t xml:space="preserve"> </w:t>
      </w:r>
      <w:r w:rsidR="00171E11">
        <w:rPr>
          <w:rFonts w:asciiTheme="majorHAnsi" w:hAnsiTheme="majorHAnsi"/>
        </w:rPr>
        <w:t>Hence i</w:t>
      </w:r>
      <w:r w:rsidR="00456E4B">
        <w:rPr>
          <w:rFonts w:asciiTheme="majorHAnsi" w:hAnsiTheme="majorHAnsi"/>
        </w:rPr>
        <w:t xml:space="preserve">t is critical for them to be able to forecast the </w:t>
      </w:r>
      <w:r w:rsidR="009841B5">
        <w:rPr>
          <w:rFonts w:asciiTheme="majorHAnsi" w:hAnsiTheme="majorHAnsi"/>
        </w:rPr>
        <w:t xml:space="preserve">accurate </w:t>
      </w:r>
      <w:r w:rsidR="00456E4B">
        <w:rPr>
          <w:rFonts w:asciiTheme="majorHAnsi" w:hAnsiTheme="majorHAnsi"/>
        </w:rPr>
        <w:t>GRP</w:t>
      </w:r>
      <w:r w:rsidR="00171E11">
        <w:rPr>
          <w:rFonts w:asciiTheme="majorHAnsi" w:hAnsiTheme="majorHAnsi"/>
        </w:rPr>
        <w:t xml:space="preserve"> to mainta</w:t>
      </w:r>
      <w:r w:rsidR="009841B5">
        <w:rPr>
          <w:rFonts w:asciiTheme="majorHAnsi" w:hAnsiTheme="majorHAnsi"/>
        </w:rPr>
        <w:t xml:space="preserve">in </w:t>
      </w:r>
      <w:r w:rsidR="00171E11">
        <w:rPr>
          <w:rFonts w:asciiTheme="majorHAnsi" w:hAnsiTheme="majorHAnsi"/>
        </w:rPr>
        <w:t>profits</w:t>
      </w:r>
      <w:r w:rsidR="00456E4B">
        <w:rPr>
          <w:rFonts w:asciiTheme="majorHAnsi" w:hAnsiTheme="majorHAnsi"/>
        </w:rPr>
        <w:t>.</w:t>
      </w:r>
      <w:r w:rsidR="001E798C">
        <w:rPr>
          <w:rFonts w:asciiTheme="majorHAnsi" w:hAnsiTheme="majorHAnsi"/>
        </w:rPr>
        <w:t xml:space="preserve"> We used the weekly data provided as part of assignment and applied following</w:t>
      </w:r>
      <w:r w:rsidR="00F240B8" w:rsidRPr="00714197">
        <w:rPr>
          <w:rFonts w:asciiTheme="majorHAnsi" w:hAnsiTheme="majorHAnsi"/>
        </w:rPr>
        <w:t xml:space="preserve"> </w:t>
      </w:r>
      <w:r w:rsidR="000407B2">
        <w:rPr>
          <w:rFonts w:asciiTheme="majorHAnsi" w:hAnsiTheme="majorHAnsi"/>
        </w:rPr>
        <w:t>methods to build and compare performances</w:t>
      </w:r>
      <w:r w:rsidR="00F240B8" w:rsidRPr="00714197">
        <w:rPr>
          <w:rFonts w:asciiTheme="majorHAnsi" w:hAnsiTheme="majorHAnsi"/>
        </w:rPr>
        <w:t>:</w:t>
      </w:r>
    </w:p>
    <w:p w:rsidR="00F240B8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Exponential Smoothing</w:t>
      </w:r>
      <w:r w:rsidR="00F767D9" w:rsidRPr="00714197">
        <w:rPr>
          <w:rFonts w:asciiTheme="majorHAnsi" w:hAnsiTheme="majorHAnsi"/>
        </w:rPr>
        <w:t xml:space="preserve">, </w:t>
      </w:r>
    </w:p>
    <w:p w:rsidR="00F240B8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Decomposition Methods</w:t>
      </w:r>
    </w:p>
    <w:p w:rsidR="00634ADB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ARIMA</w:t>
      </w:r>
    </w:p>
    <w:p w:rsidR="00602F13" w:rsidRPr="000407B2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Trend Models (Time Series Regression)</w:t>
      </w:r>
      <w:r w:rsidR="00F240B8" w:rsidRPr="00714197">
        <w:rPr>
          <w:rFonts w:asciiTheme="majorHAnsi" w:hAnsiTheme="majorHAnsi"/>
        </w:rPr>
        <w:t xml:space="preserve"> </w:t>
      </w:r>
    </w:p>
    <w:p w:rsidR="0092717C" w:rsidRPr="000407B2" w:rsidRDefault="000407B2" w:rsidP="000407B2">
      <w:pPr>
        <w:widowControl w:val="0"/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model </w:t>
      </w:r>
      <w:r w:rsidRPr="000407B2">
        <w:rPr>
          <w:rFonts w:asciiTheme="majorHAnsi" w:hAnsiTheme="majorHAnsi"/>
          <w:b/>
        </w:rPr>
        <w:t>XXX</w:t>
      </w:r>
      <w:r>
        <w:rPr>
          <w:rFonts w:asciiTheme="majorHAnsi" w:hAnsiTheme="majorHAnsi"/>
        </w:rPr>
        <w:t xml:space="preserve"> performance was best with RMSE XXX and MAPE XXX</w:t>
      </w:r>
      <w:r w:rsidR="00F767D9" w:rsidRPr="000407B2">
        <w:rPr>
          <w:rFonts w:asciiTheme="majorHAnsi" w:hAnsiTheme="majorHAnsi"/>
        </w:rPr>
        <w:t>.</w:t>
      </w:r>
      <w:r w:rsidR="003E28FF">
        <w:rPr>
          <w:rFonts w:asciiTheme="majorHAnsi" w:hAnsiTheme="majorHAnsi"/>
        </w:rPr>
        <w:t xml:space="preserve"> The model performance was found to be stable over the period of test data XXX</w:t>
      </w:r>
      <w:r w:rsidR="00515512">
        <w:rPr>
          <w:rFonts w:asciiTheme="majorHAnsi" w:hAnsiTheme="majorHAnsi"/>
        </w:rPr>
        <w:t>.</w:t>
      </w:r>
      <w:r w:rsidR="00F767D9" w:rsidRPr="000407B2">
        <w:rPr>
          <w:rFonts w:asciiTheme="majorHAnsi" w:hAnsiTheme="majorHAnsi"/>
        </w:rPr>
        <w:t xml:space="preserve">  </w:t>
      </w:r>
    </w:p>
    <w:p w:rsidR="00515512" w:rsidRPr="006B4A2D" w:rsidRDefault="00515512" w:rsidP="00515512">
      <w:pPr>
        <w:pStyle w:val="Heading1"/>
      </w:pPr>
      <w:r>
        <w:t>Data Selection, Partition &amp; Preprocessing</w:t>
      </w:r>
    </w:p>
    <w:p w:rsidR="008C7CD1" w:rsidRDefault="00506D37" w:rsidP="001675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data provided is a weekly time series of GRP ratings of an Indian TV channel. The data is between </w:t>
      </w:r>
      <w:r w:rsidRPr="00506D37">
        <w:rPr>
          <w:rFonts w:cstheme="minorHAnsi"/>
          <w:b/>
        </w:rPr>
        <w:t>17 June 2007</w:t>
      </w:r>
      <w:r>
        <w:rPr>
          <w:rFonts w:cstheme="minorHAnsi"/>
        </w:rPr>
        <w:t xml:space="preserve"> to </w:t>
      </w:r>
      <w:r w:rsidRPr="003E1551">
        <w:rPr>
          <w:rFonts w:cstheme="minorHAnsi"/>
          <w:b/>
        </w:rPr>
        <w:t>15 March 2009</w:t>
      </w:r>
      <w:r>
        <w:rPr>
          <w:rFonts w:cstheme="minorHAnsi"/>
        </w:rPr>
        <w:t>.</w:t>
      </w:r>
    </w:p>
    <w:p w:rsidR="008C7CD1" w:rsidRDefault="008C7CD1" w:rsidP="00167516">
      <w:pPr>
        <w:spacing w:line="360" w:lineRule="auto"/>
        <w:rPr>
          <w:rFonts w:cstheme="minorHAnsi"/>
        </w:rPr>
      </w:pPr>
    </w:p>
    <w:p w:rsidR="004A0397" w:rsidRDefault="00506D37" w:rsidP="001675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4A0397" w:rsidRPr="006B4A2D" w:rsidRDefault="004A0397" w:rsidP="004A0397">
      <w:pPr>
        <w:pStyle w:val="Heading2"/>
        <w:numPr>
          <w:ilvl w:val="0"/>
          <w:numId w:val="0"/>
        </w:numPr>
      </w:pPr>
      <w:r>
        <w:lastRenderedPageBreak/>
        <w:t>3.1</w:t>
      </w:r>
      <w:r>
        <w:tab/>
      </w:r>
      <w:r w:rsidRPr="006B4A2D">
        <w:t>Data Partition</w:t>
      </w:r>
    </w:p>
    <w:p w:rsidR="004A0397" w:rsidRDefault="004A0397" w:rsidP="004A0397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t>As per the guidance</w:t>
      </w:r>
      <w:r w:rsidR="005E07D2">
        <w:rPr>
          <w:rFonts w:ascii="Calibri" w:hAnsi="Calibri" w:cstheme="majorHAnsi"/>
        </w:rPr>
        <w:t>,</w:t>
      </w:r>
      <w:r>
        <w:rPr>
          <w:rFonts w:ascii="Calibri" w:hAnsi="Calibri" w:cstheme="majorHAnsi"/>
        </w:rPr>
        <w:t xml:space="preserve"> data partition was </w:t>
      </w:r>
      <w:r w:rsidR="007C3532">
        <w:rPr>
          <w:rFonts w:ascii="Calibri" w:hAnsi="Calibri" w:cstheme="majorHAnsi"/>
        </w:rPr>
        <w:t>per</w:t>
      </w:r>
      <w:r>
        <w:rPr>
          <w:rFonts w:ascii="Calibri" w:hAnsi="Calibri" w:cstheme="majorHAnsi"/>
        </w:rPr>
        <w:t>formed as below:</w:t>
      </w: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397" w:rsidTr="0039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0397" w:rsidRDefault="004A0397" w:rsidP="003957AE">
            <w:pPr>
              <w:spacing w:line="360" w:lineRule="auto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Train Set</w:t>
            </w:r>
          </w:p>
        </w:tc>
        <w:tc>
          <w:tcPr>
            <w:tcW w:w="4675" w:type="dxa"/>
          </w:tcPr>
          <w:p w:rsidR="004A0397" w:rsidRPr="0007453A" w:rsidRDefault="009C5EBC" w:rsidP="003957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 w:val="0"/>
              </w:rPr>
            </w:pPr>
            <w:r w:rsidRPr="0007453A">
              <w:rPr>
                <w:rFonts w:ascii="Calibri" w:hAnsi="Calibri" w:cstheme="minorHAnsi"/>
                <w:b w:val="0"/>
              </w:rPr>
              <w:t>17 Jun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</w:t>
            </w:r>
            <w:r w:rsidRPr="0007453A">
              <w:rPr>
                <w:rFonts w:ascii="Calibri" w:hAnsi="Calibri" w:cstheme="minorHAnsi"/>
                <w:b w:val="0"/>
              </w:rPr>
              <w:t>2007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– </w:t>
            </w:r>
            <w:r w:rsidRPr="0007453A">
              <w:rPr>
                <w:rFonts w:ascii="Calibri" w:hAnsi="Calibri" w:cstheme="minorHAnsi"/>
                <w:b w:val="0"/>
              </w:rPr>
              <w:t xml:space="preserve">28 </w:t>
            </w:r>
            <w:r w:rsidR="004A0397" w:rsidRPr="0007453A">
              <w:rPr>
                <w:rFonts w:ascii="Calibri" w:hAnsi="Calibri" w:cstheme="minorHAnsi"/>
                <w:b w:val="0"/>
              </w:rPr>
              <w:t>Dec 20</w:t>
            </w:r>
            <w:r w:rsidRPr="0007453A">
              <w:rPr>
                <w:rFonts w:ascii="Calibri" w:hAnsi="Calibri" w:cstheme="minorHAnsi"/>
                <w:b w:val="0"/>
              </w:rPr>
              <w:t>08</w:t>
            </w:r>
          </w:p>
        </w:tc>
      </w:tr>
      <w:tr w:rsidR="004A0397" w:rsidTr="003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0397" w:rsidRPr="00132205" w:rsidRDefault="004A0397" w:rsidP="003957AE">
            <w:pPr>
              <w:spacing w:line="360" w:lineRule="auto"/>
              <w:rPr>
                <w:rFonts w:ascii="Calibri" w:hAnsi="Calibri" w:cstheme="minorHAnsi"/>
                <w:b w:val="0"/>
              </w:rPr>
            </w:pPr>
            <w:r>
              <w:rPr>
                <w:rFonts w:ascii="Calibri" w:hAnsi="Calibri" w:cstheme="minorHAnsi"/>
              </w:rPr>
              <w:t>Forecast Period</w:t>
            </w:r>
          </w:p>
        </w:tc>
        <w:tc>
          <w:tcPr>
            <w:tcW w:w="4675" w:type="dxa"/>
          </w:tcPr>
          <w:p w:rsidR="004A0397" w:rsidRPr="0007453A" w:rsidRDefault="002855C2" w:rsidP="003957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07453A">
              <w:rPr>
                <w:rFonts w:ascii="Calibri" w:hAnsi="Calibri" w:cstheme="minorHAnsi"/>
              </w:rPr>
              <w:t xml:space="preserve">04 </w:t>
            </w:r>
            <w:r w:rsidR="004A0397" w:rsidRPr="0007453A">
              <w:rPr>
                <w:rFonts w:ascii="Calibri" w:hAnsi="Calibri" w:cstheme="minorHAnsi"/>
              </w:rPr>
              <w:t>Jan 20</w:t>
            </w:r>
            <w:r w:rsidRPr="0007453A">
              <w:rPr>
                <w:rFonts w:ascii="Calibri" w:hAnsi="Calibri" w:cstheme="minorHAnsi"/>
              </w:rPr>
              <w:t>09</w:t>
            </w:r>
            <w:r w:rsidR="004A0397" w:rsidRPr="0007453A">
              <w:rPr>
                <w:rFonts w:ascii="Calibri" w:hAnsi="Calibri" w:cstheme="minorHAnsi"/>
              </w:rPr>
              <w:t xml:space="preserve"> – </w:t>
            </w:r>
            <w:r w:rsidRPr="0007453A">
              <w:rPr>
                <w:rFonts w:ascii="Calibri" w:hAnsi="Calibri" w:cstheme="minorHAnsi"/>
              </w:rPr>
              <w:t>15 Mar</w:t>
            </w:r>
            <w:r w:rsidR="004A0397" w:rsidRPr="0007453A">
              <w:rPr>
                <w:rFonts w:ascii="Calibri" w:hAnsi="Calibri" w:cstheme="minorHAnsi"/>
              </w:rPr>
              <w:t xml:space="preserve"> </w:t>
            </w:r>
            <w:r w:rsidRPr="0007453A">
              <w:rPr>
                <w:rFonts w:ascii="Calibri" w:hAnsi="Calibri" w:cstheme="minorHAnsi"/>
              </w:rPr>
              <w:t>2009</w:t>
            </w:r>
          </w:p>
        </w:tc>
      </w:tr>
    </w:tbl>
    <w:p w:rsidR="004A0397" w:rsidRDefault="004A0397" w:rsidP="004A0397">
      <w:pPr>
        <w:pStyle w:val="Heading2"/>
        <w:numPr>
          <w:ilvl w:val="0"/>
          <w:numId w:val="0"/>
        </w:numPr>
      </w:pPr>
      <w:r>
        <w:t>3.2</w:t>
      </w:r>
      <w:r>
        <w:tab/>
        <w:t>Tools</w:t>
      </w:r>
    </w:p>
    <w:p w:rsidR="007817EA" w:rsidRPr="007817EA" w:rsidRDefault="007817EA" w:rsidP="007817EA">
      <w:r>
        <w:t xml:space="preserve">We used the following </w:t>
      </w:r>
      <w:r w:rsidR="002F7B8D">
        <w:t>tools for our analysis</w:t>
      </w:r>
      <w:r>
        <w:t>:</w:t>
      </w:r>
    </w:p>
    <w:p w:rsidR="007817EA" w:rsidRDefault="004A0397" w:rsidP="00BB78C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Excel</w:t>
      </w:r>
      <w:r w:rsidR="007817EA">
        <w:rPr>
          <w:rFonts w:asciiTheme="majorHAnsi" w:hAnsiTheme="majorHAnsi" w:cstheme="majorHAnsi"/>
        </w:rPr>
        <w:t xml:space="preserve"> (Smoothing Models, Decomposition, Time Series Regression), </w:t>
      </w:r>
    </w:p>
    <w:p w:rsidR="009808E5" w:rsidRPr="007817EA" w:rsidRDefault="007817EA" w:rsidP="00BB78C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Jmp</w:t>
      </w:r>
      <w:proofErr w:type="spellEnd"/>
      <w:r>
        <w:rPr>
          <w:rFonts w:asciiTheme="majorHAnsi" w:hAnsiTheme="majorHAnsi" w:cstheme="majorHAnsi"/>
        </w:rPr>
        <w:t xml:space="preserve"> (ARIMA)</w:t>
      </w:r>
    </w:p>
    <w:p w:rsidR="00051EC4" w:rsidRPr="006B4A2D" w:rsidRDefault="00F33468" w:rsidP="00BB78C1">
      <w:pPr>
        <w:pStyle w:val="Heading2"/>
        <w:numPr>
          <w:ilvl w:val="1"/>
          <w:numId w:val="15"/>
        </w:numPr>
        <w:spacing w:line="360" w:lineRule="auto"/>
      </w:pPr>
      <w:r>
        <w:t>Data</w:t>
      </w:r>
      <w:r w:rsidR="00051EC4" w:rsidRPr="006B4A2D">
        <w:t xml:space="preserve"> </w:t>
      </w:r>
      <w:r>
        <w:t>Preprocessing</w:t>
      </w:r>
    </w:p>
    <w:p w:rsidR="00051EC4" w:rsidRPr="00714197" w:rsidRDefault="003643E5" w:rsidP="003A30E3">
      <w:pPr>
        <w:spacing w:line="240" w:lineRule="auto"/>
        <w:rPr>
          <w:rFonts w:cstheme="minorHAnsi"/>
        </w:rPr>
      </w:pPr>
      <w:r>
        <w:rPr>
          <w:rFonts w:cstheme="minorHAnsi"/>
        </w:rPr>
        <w:t>GRP time series plot with trend line is as show below. Clearly, we can see there is a downtrend in the GRP of this Indian channel. The visual inspection indicates it’s a linear kind of downtrend.</w:t>
      </w:r>
    </w:p>
    <w:p w:rsidR="00AB311B" w:rsidRPr="00714197" w:rsidRDefault="00AB311B" w:rsidP="003A30E3">
      <w:pPr>
        <w:spacing w:line="240" w:lineRule="auto"/>
        <w:rPr>
          <w:rFonts w:cstheme="minorHAnsi"/>
        </w:rPr>
      </w:pP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</w:p>
    <w:p w:rsidR="00AB311B" w:rsidRPr="00714197" w:rsidRDefault="00AB311B" w:rsidP="00662B66">
      <w:pPr>
        <w:spacing w:line="240" w:lineRule="auto"/>
        <w:jc w:val="center"/>
        <w:rPr>
          <w:rFonts w:cstheme="minorHAnsi"/>
          <w:b/>
        </w:rPr>
      </w:pPr>
      <w:r w:rsidRPr="00714197">
        <w:rPr>
          <w:rFonts w:cstheme="minorHAnsi"/>
          <w:b/>
        </w:rPr>
        <w:t xml:space="preserve">Fig (1) </w:t>
      </w:r>
      <w:r w:rsidR="003C7AEC">
        <w:rPr>
          <w:rFonts w:cstheme="minorHAnsi"/>
          <w:b/>
        </w:rPr>
        <w:t xml:space="preserve">GRP </w:t>
      </w:r>
      <w:r w:rsidRPr="00714197">
        <w:rPr>
          <w:rFonts w:cstheme="minorHAnsi"/>
          <w:b/>
        </w:rPr>
        <w:t>Time Series Plot</w:t>
      </w:r>
    </w:p>
    <w:p w:rsidR="00803436" w:rsidRDefault="008A7270" w:rsidP="008A7270">
      <w:pPr>
        <w:spacing w:line="240" w:lineRule="auto"/>
        <w:jc w:val="center"/>
        <w:rPr>
          <w:rFonts w:ascii="Calibri" w:hAnsi="Calibri"/>
        </w:rPr>
      </w:pPr>
      <w:r>
        <w:rPr>
          <w:noProof/>
          <w:lang w:eastAsia="en-US"/>
        </w:rPr>
        <w:drawing>
          <wp:inline distT="0" distB="0" distL="0" distR="0" wp14:anchorId="1B6F0EBB" wp14:editId="005B448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061364-0027-4E3F-84DF-3830FB78D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93CD0" w:rsidRDefault="00C93CD0" w:rsidP="003A30E3">
      <w:pPr>
        <w:spacing w:line="240" w:lineRule="auto"/>
        <w:rPr>
          <w:rFonts w:ascii="Calibri" w:hAnsi="Calibri"/>
        </w:rPr>
      </w:pPr>
    </w:p>
    <w:p w:rsidR="00714197" w:rsidRDefault="00714197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963FD3" w:rsidRPr="004F0749" w:rsidRDefault="00963FD3" w:rsidP="004F0749">
      <w:pPr>
        <w:pStyle w:val="Heading1"/>
      </w:pPr>
      <w:r w:rsidRPr="004F0749">
        <w:lastRenderedPageBreak/>
        <w:t>Model Building</w:t>
      </w:r>
    </w:p>
    <w:p w:rsidR="00963FD3" w:rsidRDefault="00A7247D" w:rsidP="00BB78C1">
      <w:pPr>
        <w:pStyle w:val="Heading2"/>
        <w:numPr>
          <w:ilvl w:val="1"/>
          <w:numId w:val="15"/>
        </w:numPr>
        <w:spacing w:line="360" w:lineRule="auto"/>
      </w:pPr>
      <w:r>
        <w:t>Exponential Smoothing</w:t>
      </w:r>
    </w:p>
    <w:p w:rsidR="00C85470" w:rsidRDefault="00C85470" w:rsidP="001C2B2E">
      <w:r>
        <w:t xml:space="preserve">The data </w:t>
      </w:r>
      <w:r w:rsidR="001C2B2E" w:rsidRPr="001C2B2E">
        <w:t xml:space="preserve">shows a distinct </w:t>
      </w:r>
      <w:r>
        <w:t>downward</w:t>
      </w:r>
      <w:r w:rsidR="001C2B2E" w:rsidRPr="001C2B2E">
        <w:t xml:space="preserve"> trend</w:t>
      </w:r>
      <w:r w:rsidR="00AA5E39">
        <w:t xml:space="preserve"> as per below char:</w:t>
      </w:r>
    </w:p>
    <w:p w:rsidR="00C85470" w:rsidRDefault="00063155" w:rsidP="001C2B2E">
      <w:r>
        <w:rPr>
          <w:noProof/>
          <w:lang w:eastAsia="en-US"/>
        </w:rPr>
        <w:drawing>
          <wp:inline distT="0" distB="0" distL="0" distR="0" wp14:anchorId="39A42325" wp14:editId="39411EE8">
            <wp:extent cx="5882640" cy="1584960"/>
            <wp:effectExtent l="0" t="0" r="3810" b="0"/>
            <wp:docPr id="15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2E" w:rsidRDefault="001C2B2E" w:rsidP="001C2B2E">
      <w:r w:rsidRPr="001C2B2E">
        <w:t>The Moving Average and Simple Exponential Smoothing methods don’t adequately model this, but </w:t>
      </w:r>
      <w:r w:rsidRPr="001C2B2E">
        <w:rPr>
          <w:b/>
          <w:bCs/>
        </w:rPr>
        <w:t>Holt’s Linear Trend Method</w:t>
      </w:r>
      <w:r w:rsidR="003E22B1">
        <w:rPr>
          <w:b/>
          <w:bCs/>
        </w:rPr>
        <w:t xml:space="preserve"> </w:t>
      </w:r>
      <w:r w:rsidRPr="001C2B2E">
        <w:t>(aka </w:t>
      </w:r>
      <w:r w:rsidRPr="001C2B2E">
        <w:rPr>
          <w:b/>
          <w:bCs/>
        </w:rPr>
        <w:t>Double Exponential Smoothing</w:t>
      </w:r>
      <w:r w:rsidRPr="001C2B2E">
        <w:t>) does. This is accomplished by adding a second single exponential smoothing model to capture the trend</w:t>
      </w:r>
      <w:r w:rsidR="00623689">
        <w:t xml:space="preserve"> (either upwards or downwards).</w:t>
      </w:r>
    </w:p>
    <w:p w:rsidR="00623689" w:rsidRDefault="00623689" w:rsidP="001C2B2E">
      <w:r>
        <w:rPr>
          <w:noProof/>
          <w:lang w:eastAsia="en-US"/>
        </w:rPr>
        <w:drawing>
          <wp:inline distT="0" distB="0" distL="0" distR="0">
            <wp:extent cx="594360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8B" w:rsidRPr="00AA513D" w:rsidRDefault="00C43AB4" w:rsidP="001C2B2E">
      <w:pPr>
        <w:rPr>
          <w:rFonts w:ascii="Calibri" w:eastAsia="Times New Roman" w:hAnsi="Calibri" w:cs="Calibri"/>
          <w:color w:val="000000"/>
          <w:lang w:eastAsia="en-US"/>
        </w:rPr>
      </w:pPr>
      <w:r>
        <w:t>Here the cell D2</w:t>
      </w:r>
      <w:r w:rsidR="00107070" w:rsidRPr="00107070">
        <w:t xml:space="preserve"> contains the formula </w:t>
      </w:r>
      <w:r>
        <w:t>=C2, cell E2</w:t>
      </w:r>
      <w:r w:rsidR="00F55C3F">
        <w:t xml:space="preserve"> contains the value 0, cell D3</w:t>
      </w:r>
      <w:r w:rsidR="00107070" w:rsidRPr="00107070">
        <w:t xml:space="preserve"> contains the formula =</w:t>
      </w:r>
      <w:r w:rsidR="00BE792B" w:rsidRPr="00BE792B">
        <w:t xml:space="preserve"> </w:t>
      </w:r>
      <w:r w:rsidR="009D5D73">
        <w:t>(</w:t>
      </w:r>
      <w:r w:rsidR="00BE792B" w:rsidRPr="00BE792B">
        <w:t>C$96</w:t>
      </w:r>
      <w:r w:rsidR="009D5D73">
        <w:t xml:space="preserve"> </w:t>
      </w:r>
      <w:r w:rsidR="00BE792B" w:rsidRPr="00BE792B">
        <w:t>*</w:t>
      </w:r>
      <w:r w:rsidR="009D5D73">
        <w:t xml:space="preserve"> </w:t>
      </w:r>
      <w:r w:rsidR="00BE792B" w:rsidRPr="00BE792B">
        <w:t>C3</w:t>
      </w:r>
      <w:r w:rsidR="009D5D73">
        <w:t xml:space="preserve"> </w:t>
      </w:r>
      <w:r w:rsidR="00BE792B" w:rsidRPr="00BE792B">
        <w:t>+</w:t>
      </w:r>
      <w:r w:rsidR="009D5D73">
        <w:t xml:space="preserve"> </w:t>
      </w:r>
      <w:r w:rsidR="00BE792B" w:rsidRPr="00BE792B">
        <w:t>(1-C$</w:t>
      </w:r>
      <w:r w:rsidR="009D5D73" w:rsidRPr="00BE792B">
        <w:t>96) *</w:t>
      </w:r>
      <w:r w:rsidR="009D5D73">
        <w:t xml:space="preserve"> </w:t>
      </w:r>
      <w:r w:rsidR="00BE792B" w:rsidRPr="00BE792B">
        <w:t>(D2+E2)</w:t>
      </w:r>
      <w:r w:rsidR="009D5D73">
        <w:t>)</w:t>
      </w:r>
      <w:r w:rsidR="00BE792B">
        <w:t>, cell E3</w:t>
      </w:r>
      <w:r w:rsidR="00107070" w:rsidRPr="00107070">
        <w:t xml:space="preserve"> contains the formula =</w:t>
      </w:r>
      <w:r w:rsidR="00BE792B" w:rsidRPr="00BE792B">
        <w:t xml:space="preserve"> </w:t>
      </w:r>
      <w:r w:rsidR="009D5D73">
        <w:t>(</w:t>
      </w:r>
      <w:r w:rsidR="00BE792B" w:rsidRPr="00BE792B">
        <w:t>D$96</w:t>
      </w:r>
      <w:r w:rsidR="009D5D73">
        <w:t xml:space="preserve"> </w:t>
      </w:r>
      <w:r w:rsidR="00BE792B" w:rsidRPr="00BE792B">
        <w:t>*</w:t>
      </w:r>
      <w:r w:rsidR="009D5D73">
        <w:t xml:space="preserve"> </w:t>
      </w:r>
      <w:r w:rsidR="00BE792B" w:rsidRPr="00BE792B">
        <w:t>(D3-D2)</w:t>
      </w:r>
      <w:r w:rsidR="009D5D73">
        <w:t xml:space="preserve"> </w:t>
      </w:r>
      <w:r w:rsidR="00BE792B" w:rsidRPr="00BE792B">
        <w:t>+</w:t>
      </w:r>
      <w:r w:rsidR="009D5D73">
        <w:t xml:space="preserve"> </w:t>
      </w:r>
      <w:r w:rsidR="00BE792B" w:rsidRPr="00BE792B">
        <w:t>(1-D$96)</w:t>
      </w:r>
      <w:r w:rsidR="009D5D73">
        <w:t xml:space="preserve"> </w:t>
      </w:r>
      <w:r w:rsidR="00BE792B" w:rsidRPr="00BE792B">
        <w:t>*</w:t>
      </w:r>
      <w:r w:rsidR="009D5D73">
        <w:t xml:space="preserve"> </w:t>
      </w:r>
      <w:r w:rsidR="00BE792B" w:rsidRPr="00BE792B">
        <w:t>E2</w:t>
      </w:r>
      <w:r w:rsidR="009D5D73">
        <w:t>)</w:t>
      </w:r>
      <w:r w:rsidR="00BE792B">
        <w:t xml:space="preserve"> and cell F3 contains the formula =D2</w:t>
      </w:r>
      <w:r w:rsidR="00107070" w:rsidRPr="00107070">
        <w:t>+</w:t>
      </w:r>
      <w:r w:rsidR="00BE792B">
        <w:t>E2</w:t>
      </w:r>
      <w:r w:rsidR="00F559ED">
        <w:t xml:space="preserve">. </w:t>
      </w:r>
      <w:r w:rsidR="00F559ED" w:rsidRPr="0036054C">
        <w:t>We tried minimizing the value of MAE by changing the value of alpha and beta subject to the constraint that alpha &lt;= 1.0 and beta &lt;= 1.0. The result shown</w:t>
      </w:r>
      <w:r w:rsidR="00F559ED">
        <w:t xml:space="preserve"> </w:t>
      </w:r>
      <w:r w:rsidR="00ED2578">
        <w:t>below</w:t>
      </w:r>
      <w:r w:rsidR="00F559ED">
        <w:t xml:space="preserve"> is that α = .5 and β = .1, with MAE = 13.2</w:t>
      </w:r>
      <w:r>
        <w:t>.</w:t>
      </w:r>
      <w:r w:rsidR="00AA513D">
        <w:t xml:space="preserve"> (</w:t>
      </w:r>
      <w:hyperlink r:id="rId14" w:history="1">
        <w:r w:rsidR="00AA513D" w:rsidRPr="00AA513D">
          <w:rPr>
            <w:rStyle w:val="Hyperlink"/>
          </w:rPr>
          <w:t>REFERENCE</w:t>
        </w:r>
      </w:hyperlink>
      <w:r w:rsidR="00AA513D">
        <w:t>)</w:t>
      </w:r>
    </w:p>
    <w:p w:rsidR="004E43C8" w:rsidRDefault="00CA3628" w:rsidP="001C2B2E">
      <w:r>
        <w:rPr>
          <w:noProof/>
          <w:lang w:eastAsia="en-US"/>
        </w:rPr>
        <w:drawing>
          <wp:inline distT="0" distB="0" distL="0" distR="0">
            <wp:extent cx="5890260" cy="154077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34" cy="154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3C8" w:rsidRDefault="004E43C8" w:rsidP="001C2B2E">
      <w:r>
        <w:lastRenderedPageBreak/>
        <w:t>Next step is to forecast the next 12</w:t>
      </w:r>
      <w:r w:rsidRPr="004E43C8">
        <w:t xml:space="preserve"> values i</w:t>
      </w:r>
      <w:r>
        <w:t xml:space="preserve">n the times series. </w:t>
      </w:r>
      <w:r w:rsidRPr="004E43C8">
        <w:t>The y</w:t>
      </w:r>
      <w:r>
        <w:t xml:space="preserve"> (</w:t>
      </w:r>
      <w:r w:rsidR="00913FA6">
        <w:t>blue</w:t>
      </w:r>
      <w:r>
        <w:t>)</w:t>
      </w:r>
      <w:r w:rsidRPr="004E43C8">
        <w:t xml:space="preserve"> and predicted y</w:t>
      </w:r>
      <w:r>
        <w:t xml:space="preserve"> </w:t>
      </w:r>
      <w:r w:rsidR="00913FA6">
        <w:t>(red</w:t>
      </w:r>
      <w:r>
        <w:t>)</w:t>
      </w:r>
      <w:r w:rsidRPr="004E43C8">
        <w:t> values shown</w:t>
      </w:r>
      <w:r>
        <w:t xml:space="preserve"> below. The straight line</w:t>
      </w:r>
      <w:r w:rsidR="00913FA6">
        <w:t xml:space="preserve"> (in red)</w:t>
      </w:r>
      <w:r>
        <w:t xml:space="preserve"> at the tail shows the forecasting using smoothening while the </w:t>
      </w:r>
      <w:r w:rsidR="00913FA6">
        <w:t>blue</w:t>
      </w:r>
      <w:r>
        <w:t xml:space="preserve"> curve shows the actual </w:t>
      </w:r>
      <w:r w:rsidR="00E240BF">
        <w:t>value</w:t>
      </w:r>
      <w:r>
        <w:t>.</w:t>
      </w:r>
    </w:p>
    <w:p w:rsidR="0059178B" w:rsidRPr="001C2B2E" w:rsidRDefault="002C01C0" w:rsidP="001C2B2E">
      <w:r>
        <w:rPr>
          <w:noProof/>
          <w:lang w:eastAsia="en-US"/>
        </w:rPr>
        <w:drawing>
          <wp:inline distT="0" distB="0" distL="0" distR="0">
            <wp:extent cx="5935980" cy="2087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D3" w:rsidRPr="004952B1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ARIMA</w:t>
      </w:r>
    </w:p>
    <w:p w:rsidR="00963FD3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Decomposition</w:t>
      </w:r>
    </w:p>
    <w:p w:rsidR="004D0F81" w:rsidRPr="004D0F81" w:rsidRDefault="004D0F81" w:rsidP="004D0F81">
      <w:pPr>
        <w:pStyle w:val="NoSpacing"/>
      </w:pPr>
      <w:r w:rsidRPr="004D0F81">
        <w:t>Decomposition methods are based on an analysis of the individual components of a time series. The strength of each component is estimated separately and then substituted into a model that explains the behavior of the time series. Two of the more important decomposition methods are</w:t>
      </w:r>
      <w:r>
        <w:t>:</w:t>
      </w:r>
    </w:p>
    <w:p w:rsidR="004D0F81" w:rsidRPr="004D0F81" w:rsidRDefault="004D0F81" w:rsidP="00BB78C1">
      <w:pPr>
        <w:pStyle w:val="NoSpacing"/>
        <w:numPr>
          <w:ilvl w:val="0"/>
          <w:numId w:val="16"/>
        </w:numPr>
      </w:pPr>
      <w:r w:rsidRPr="004D0F81">
        <w:t>Multiplicative decomposition</w:t>
      </w:r>
    </w:p>
    <w:p w:rsidR="004D0F81" w:rsidRPr="004D0F81" w:rsidRDefault="004D0F81" w:rsidP="00BB78C1">
      <w:pPr>
        <w:pStyle w:val="NoSpacing"/>
        <w:numPr>
          <w:ilvl w:val="0"/>
          <w:numId w:val="16"/>
        </w:numPr>
      </w:pPr>
      <w:r w:rsidRPr="004D0F81">
        <w:t>Additive decomposition</w:t>
      </w:r>
    </w:p>
    <w:p w:rsidR="00B028F3" w:rsidRDefault="00B028F3" w:rsidP="00B028F3">
      <w:pPr>
        <w:pStyle w:val="NoSpacing"/>
      </w:pPr>
    </w:p>
    <w:p w:rsidR="00B028F3" w:rsidRDefault="00B028F3" w:rsidP="00B028F3">
      <w:pPr>
        <w:pStyle w:val="NoSpacing"/>
      </w:pPr>
      <w:r w:rsidRPr="00B028F3">
        <w:t>The multiplicative decomposition model is expressed as the product of the four components of a time series:</w:t>
      </w:r>
    </w:p>
    <w:p w:rsidR="00B028F3" w:rsidRPr="00B028F3" w:rsidRDefault="00B028F3" w:rsidP="00B028F3">
      <w:pPr>
        <w:pStyle w:val="NoSpacing"/>
      </w:pPr>
    </w:p>
    <w:p w:rsidR="00B028F3" w:rsidRDefault="00245FCE" w:rsidP="00B028F3">
      <w:pPr>
        <w:pStyle w:val="NoSpacing"/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</w:pPr>
      <w:proofErr w:type="spellStart"/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y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 = </w:t>
      </w:r>
      <w:proofErr w:type="spellStart"/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TR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S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N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C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L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I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R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proofErr w:type="spellEnd"/>
    </w:p>
    <w:p w:rsidR="00245FCE" w:rsidRPr="00B028F3" w:rsidRDefault="00245FCE" w:rsidP="00B028F3">
      <w:pPr>
        <w:pStyle w:val="NoSpacing"/>
      </w:pPr>
    </w:p>
    <w:p w:rsidR="00B028F3" w:rsidRPr="00B028F3" w:rsidRDefault="00B028F3" w:rsidP="00B028F3">
      <w:pPr>
        <w:pStyle w:val="NoSpacing"/>
      </w:pPr>
      <w:r w:rsidRPr="00B028F3">
        <w:t>These variables are defined as follows:</w:t>
      </w:r>
    </w:p>
    <w:p w:rsidR="00B028F3" w:rsidRPr="00B028F3" w:rsidRDefault="004E6FCF" w:rsidP="00BB78C1">
      <w:pPr>
        <w:pStyle w:val="NoSpacing"/>
        <w:numPr>
          <w:ilvl w:val="0"/>
          <w:numId w:val="16"/>
        </w:numPr>
      </w:pPr>
      <w:proofErr w:type="spellStart"/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y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proofErr w:type="spellEnd"/>
      <w:r w:rsidR="00B028F3" w:rsidRPr="00B028F3">
        <w:t> = Value of the time series at time t</w:t>
      </w:r>
    </w:p>
    <w:p w:rsidR="00B028F3" w:rsidRPr="00B028F3" w:rsidRDefault="004E6FCF" w:rsidP="00BB78C1">
      <w:pPr>
        <w:pStyle w:val="NoSpacing"/>
        <w:numPr>
          <w:ilvl w:val="0"/>
          <w:numId w:val="16"/>
        </w:numPr>
      </w:pPr>
      <w:proofErr w:type="spellStart"/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TR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proofErr w:type="spellEnd"/>
      <w:r w:rsidR="00B028F3" w:rsidRPr="00B028F3">
        <w:t> = Trend at time t</w:t>
      </w:r>
    </w:p>
    <w:p w:rsidR="00B028F3" w:rsidRPr="00B028F3" w:rsidRDefault="004E6FCF" w:rsidP="00BB78C1">
      <w:pPr>
        <w:pStyle w:val="NoSpacing"/>
        <w:numPr>
          <w:ilvl w:val="0"/>
          <w:numId w:val="16"/>
        </w:numPr>
      </w:pPr>
      <w:proofErr w:type="spellStart"/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S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N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proofErr w:type="spellEnd"/>
      <w:r w:rsidR="00B028F3" w:rsidRPr="00B028F3">
        <w:t> = Seasonal component at time t</w:t>
      </w:r>
    </w:p>
    <w:p w:rsidR="00B028F3" w:rsidRPr="00B028F3" w:rsidRDefault="004E6FCF" w:rsidP="00BB78C1">
      <w:pPr>
        <w:pStyle w:val="NoSpacing"/>
        <w:numPr>
          <w:ilvl w:val="0"/>
          <w:numId w:val="16"/>
        </w:numPr>
      </w:pPr>
      <w:proofErr w:type="spellStart"/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C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L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proofErr w:type="spellEnd"/>
      <w:r w:rsidR="00B028F3" w:rsidRPr="00B028F3">
        <w:t> = Cyclical component at time t</w:t>
      </w:r>
    </w:p>
    <w:p w:rsidR="00B028F3" w:rsidRPr="00B028F3" w:rsidRDefault="004E6FCF" w:rsidP="00BB78C1">
      <w:pPr>
        <w:pStyle w:val="NoSpacing"/>
        <w:numPr>
          <w:ilvl w:val="0"/>
          <w:numId w:val="16"/>
        </w:numPr>
      </w:pPr>
      <w:proofErr w:type="spellStart"/>
      <w:r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I</w:t>
      </w:r>
      <w:r w:rsidR="005E7638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</w:rPr>
        <w:t>R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vertAlign w:val="subscript"/>
        </w:rPr>
        <w:t>t</w:t>
      </w:r>
      <w:proofErr w:type="spellEnd"/>
      <w:r w:rsidR="00B028F3" w:rsidRPr="00B028F3">
        <w:t> = Irregular component at time t</w:t>
      </w:r>
    </w:p>
    <w:p w:rsidR="004D0F81" w:rsidRDefault="004D0F81" w:rsidP="004D0F81"/>
    <w:p w:rsidR="00014BA6" w:rsidRDefault="00014BA6" w:rsidP="004D0F81"/>
    <w:p w:rsidR="00014BA6" w:rsidRDefault="00014BA6" w:rsidP="004D0F81"/>
    <w:p w:rsidR="00014BA6" w:rsidRDefault="00014BA6" w:rsidP="004D0F81"/>
    <w:p w:rsidR="00E00F95" w:rsidRPr="00873464" w:rsidRDefault="00E00F95" w:rsidP="004D0F81">
      <w:r w:rsidRPr="00EA4BF8">
        <w:rPr>
          <w:u w:val="single"/>
        </w:rPr>
        <w:lastRenderedPageBreak/>
        <w:t>OUTPUT</w:t>
      </w:r>
      <w:r w:rsidR="00D93798" w:rsidRPr="00EA4BF8">
        <w:rPr>
          <w:u w:val="single"/>
        </w:rPr>
        <w:t xml:space="preserve"> (Overall Trend)</w:t>
      </w:r>
      <w:r w:rsidR="00873464" w:rsidRPr="00873464">
        <w:t>: Based on below we can clearly see that the</w:t>
      </w:r>
      <w:r w:rsidR="00873464">
        <w:t xml:space="preserve">re is an overall linear </w:t>
      </w:r>
      <w:r w:rsidR="00873464" w:rsidRPr="00873464">
        <w:t xml:space="preserve">downward </w:t>
      </w:r>
      <w:r w:rsidR="00873464">
        <w:t xml:space="preserve">trend. </w:t>
      </w:r>
      <w:r w:rsidR="00342562">
        <w:t>However,</w:t>
      </w:r>
      <w:r w:rsidR="00873464">
        <w:t xml:space="preserve"> we tried the same using degree of 2 and 3 as well but linear trend was fitting the best possible way.</w:t>
      </w:r>
    </w:p>
    <w:p w:rsidR="00E00F95" w:rsidRDefault="00FB731E" w:rsidP="004D0F81">
      <w:r>
        <w:rPr>
          <w:noProof/>
          <w:lang w:eastAsia="en-US"/>
        </w:rPr>
        <w:drawing>
          <wp:inline distT="0" distB="0" distL="0" distR="0" wp14:anchorId="5067CDE6" wp14:editId="3952E1D9">
            <wp:extent cx="5882640" cy="1584960"/>
            <wp:effectExtent l="0" t="0" r="381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BEE09F0-8959-4E7A-B2E8-21F9446D8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00F95" w:rsidRPr="00EA4BF8" w:rsidRDefault="00E00F95" w:rsidP="004D0F81">
      <w:pPr>
        <w:rPr>
          <w:u w:val="single"/>
        </w:rPr>
      </w:pPr>
      <w:r w:rsidRPr="00EA4BF8">
        <w:rPr>
          <w:u w:val="single"/>
        </w:rPr>
        <w:t>SN</w:t>
      </w:r>
      <w:r w:rsidR="002C38FE" w:rsidRPr="002C38FE">
        <w:t>: There is a clear seasonality pattern as per the data.</w:t>
      </w:r>
    </w:p>
    <w:p w:rsidR="00E00F95" w:rsidRDefault="00EC706A" w:rsidP="004D0F81">
      <w:r>
        <w:rPr>
          <w:noProof/>
          <w:lang w:eastAsia="en-US"/>
        </w:rPr>
        <w:drawing>
          <wp:inline distT="0" distB="0" distL="0" distR="0">
            <wp:extent cx="587502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65" w:rsidRPr="00EA4BF8" w:rsidRDefault="00A86EE0" w:rsidP="004D0F81">
      <w:pPr>
        <w:rPr>
          <w:u w:val="single"/>
        </w:rPr>
      </w:pPr>
      <w:r w:rsidRPr="00EA4BF8">
        <w:rPr>
          <w:u w:val="single"/>
        </w:rPr>
        <w:t>CL</w:t>
      </w:r>
      <w:r w:rsidR="002C38FE" w:rsidRPr="002C38FE">
        <w:t>: Initially we assumed that cyclic behavior persists every 20 weeks</w:t>
      </w:r>
      <w:r w:rsidR="00C56909">
        <w:t xml:space="preserve"> (as per raw data)</w:t>
      </w:r>
      <w:r w:rsidR="002C38FE" w:rsidRPr="002C38FE">
        <w:t xml:space="preserve"> which was </w:t>
      </w:r>
      <w:r w:rsidR="00971DE8">
        <w:t>clearly visible</w:t>
      </w:r>
      <w:r w:rsidR="002C38FE" w:rsidRPr="002C38FE">
        <w:t xml:space="preserve"> using below chart</w:t>
      </w:r>
      <w:r w:rsidR="00C56909">
        <w:t xml:space="preserve"> of cyclic</w:t>
      </w:r>
      <w:r w:rsidR="002C38FE" w:rsidRPr="002C38FE">
        <w:t>.</w:t>
      </w:r>
    </w:p>
    <w:p w:rsidR="00A86EE0" w:rsidRDefault="003E69DE" w:rsidP="004D0F81">
      <w:r>
        <w:rPr>
          <w:noProof/>
          <w:lang w:eastAsia="en-US"/>
        </w:rPr>
        <w:drawing>
          <wp:inline distT="0" distB="0" distL="0" distR="0">
            <wp:extent cx="5862735" cy="19812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11" cy="19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F8" w:rsidRDefault="00EA4BF8" w:rsidP="004D0F81"/>
    <w:p w:rsidR="00EA4BF8" w:rsidRDefault="00EA4BF8" w:rsidP="004D0F81"/>
    <w:p w:rsidR="00EA4BF8" w:rsidRDefault="00EA4BF8" w:rsidP="004D0F81"/>
    <w:p w:rsidR="00955F97" w:rsidRDefault="00955F97" w:rsidP="004D0F81">
      <w:pPr>
        <w:rPr>
          <w:u w:val="single"/>
        </w:rPr>
      </w:pPr>
    </w:p>
    <w:p w:rsidR="00A86EE0" w:rsidRPr="00EA4BF8" w:rsidRDefault="00A86EE0" w:rsidP="004D0F81">
      <w:pPr>
        <w:rPr>
          <w:u w:val="single"/>
        </w:rPr>
      </w:pPr>
      <w:r w:rsidRPr="00EA4BF8">
        <w:rPr>
          <w:u w:val="single"/>
        </w:rPr>
        <w:lastRenderedPageBreak/>
        <w:t>IR</w:t>
      </w:r>
      <w:r w:rsidR="002C38FE" w:rsidRPr="002C38FE">
        <w:t>: Below chart shows the irregularity at time t.</w:t>
      </w:r>
    </w:p>
    <w:p w:rsidR="00A86EE0" w:rsidRDefault="0043626A" w:rsidP="004D0F81">
      <w:r>
        <w:rPr>
          <w:noProof/>
          <w:lang w:eastAsia="en-US"/>
        </w:rPr>
        <w:drawing>
          <wp:inline distT="0" distB="0" distL="0" distR="0">
            <wp:extent cx="5958840" cy="22174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94" w:rsidRDefault="00D032EF" w:rsidP="004D0F81">
      <w:r>
        <w:t>Next step is to forecast the last 12</w:t>
      </w:r>
      <w:r w:rsidRPr="004E43C8">
        <w:t xml:space="preserve"> values i</w:t>
      </w:r>
      <w:r>
        <w:t xml:space="preserve">n the times series. </w:t>
      </w:r>
      <w:r w:rsidRPr="004E43C8">
        <w:t>The y</w:t>
      </w:r>
      <w:r>
        <w:t xml:space="preserve"> (</w:t>
      </w:r>
      <w:r w:rsidR="00A56C31">
        <w:t>blue</w:t>
      </w:r>
      <w:r>
        <w:t>)</w:t>
      </w:r>
      <w:r w:rsidRPr="004E43C8">
        <w:t xml:space="preserve"> and predicted y</w:t>
      </w:r>
      <w:r>
        <w:t xml:space="preserve"> (</w:t>
      </w:r>
      <w:r w:rsidR="00A56C31">
        <w:t>red</w:t>
      </w:r>
      <w:r>
        <w:t>)</w:t>
      </w:r>
      <w:r w:rsidRPr="004E43C8">
        <w:t> values shown</w:t>
      </w:r>
      <w:r>
        <w:t xml:space="preserve"> below. The </w:t>
      </w:r>
      <w:r w:rsidR="00336F3E">
        <w:t>gap has narrowed down</w:t>
      </w:r>
      <w:r>
        <w:t xml:space="preserve"> at the tail shows the forecasting using </w:t>
      </w:r>
      <w:r w:rsidR="00081431">
        <w:t xml:space="preserve">decomposition has done a good job in </w:t>
      </w:r>
      <w:r w:rsidR="0075178E">
        <w:t>prediction</w:t>
      </w:r>
      <w:r>
        <w:t>.</w:t>
      </w:r>
    </w:p>
    <w:p w:rsidR="00324F94" w:rsidRPr="004D0F81" w:rsidRDefault="0043734A" w:rsidP="004D0F81">
      <w:r>
        <w:rPr>
          <w:noProof/>
          <w:lang w:eastAsia="en-US"/>
        </w:rPr>
        <w:drawing>
          <wp:inline distT="0" distB="0" distL="0" distR="0">
            <wp:extent cx="5913120" cy="2173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19" cy="21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97" w:rsidRPr="00714197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Time Series Regression</w:t>
      </w:r>
    </w:p>
    <w:p w:rsidR="00E02C21" w:rsidRDefault="00E02C21" w:rsidP="004F0749">
      <w:pPr>
        <w:pStyle w:val="Heading1"/>
      </w:pPr>
      <w:r>
        <w:t>Model Performance</w:t>
      </w:r>
    </w:p>
    <w:p w:rsidR="00E02C21" w:rsidRPr="001C3AEC" w:rsidRDefault="004F0749" w:rsidP="00E02C21">
      <w:pPr>
        <w:spacing w:line="240" w:lineRule="auto"/>
        <w:rPr>
          <w:rFonts w:cstheme="minorHAnsi"/>
        </w:rPr>
      </w:pPr>
      <w:r>
        <w:rPr>
          <w:rFonts w:cstheme="minorHAnsi"/>
        </w:rPr>
        <w:t>Below is shown the different method performances and</w:t>
      </w:r>
      <w:r w:rsidR="00DB6B3F">
        <w:rPr>
          <w:rFonts w:cstheme="minorHAnsi"/>
        </w:rPr>
        <w:t xml:space="preserve"> comparison for our Test Data (</w:t>
      </w:r>
      <w:r w:rsidRPr="0007453A">
        <w:rPr>
          <w:rFonts w:ascii="Calibri" w:hAnsi="Calibri" w:cstheme="minorHAnsi"/>
        </w:rPr>
        <w:t>04 Jan 2009 – 15 Mar 2009</w:t>
      </w:r>
      <w:r>
        <w:rPr>
          <w:rFonts w:cstheme="minorHAnsi"/>
        </w:rPr>
        <w:t>)</w:t>
      </w:r>
    </w:p>
    <w:p w:rsidR="00E02C21" w:rsidRDefault="00E02C21" w:rsidP="00E02C21">
      <w:pPr>
        <w:spacing w:line="240" w:lineRule="auto"/>
        <w:rPr>
          <w:rFonts w:ascii="Calibri" w:hAnsi="Calibri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1"/>
        <w:gridCol w:w="1870"/>
        <w:gridCol w:w="1869"/>
        <w:gridCol w:w="1870"/>
        <w:gridCol w:w="1870"/>
      </w:tblGrid>
      <w:tr w:rsidR="00EB6E7C" w:rsidTr="00303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BF4184" w:rsidRDefault="00EB6E7C" w:rsidP="00364E6E">
            <w:r>
              <w:t>Model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872" w:type="dxa"/>
          </w:tcPr>
          <w:p w:rsidR="00EB6E7C" w:rsidRPr="00BF4184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RMAD</w:t>
            </w:r>
          </w:p>
        </w:tc>
      </w:tr>
      <w:tr w:rsidR="00EB6E7C" w:rsidTr="00303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Exponential Smoothing</w:t>
            </w:r>
          </w:p>
        </w:tc>
        <w:tc>
          <w:tcPr>
            <w:tcW w:w="1872" w:type="dxa"/>
          </w:tcPr>
          <w:p w:rsidR="00EB6E7C" w:rsidRDefault="00632F47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1872" w:type="dxa"/>
          </w:tcPr>
          <w:p w:rsidR="00EB6E7C" w:rsidRPr="00BF4184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13.78</w:t>
            </w:r>
          </w:p>
        </w:tc>
        <w:tc>
          <w:tcPr>
            <w:tcW w:w="1872" w:type="dxa"/>
          </w:tcPr>
          <w:p w:rsidR="00EB6E7C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9.24</w:t>
            </w:r>
          </w:p>
        </w:tc>
        <w:tc>
          <w:tcPr>
            <w:tcW w:w="1872" w:type="dxa"/>
          </w:tcPr>
          <w:p w:rsidR="00EB6E7C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</w:t>
            </w:r>
          </w:p>
        </w:tc>
      </w:tr>
      <w:tr w:rsidR="00191910" w:rsidTr="00303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191910" w:rsidRDefault="00191910" w:rsidP="00364E6E">
            <w:pPr>
              <w:rPr>
                <w:b w:val="0"/>
              </w:rPr>
            </w:pPr>
            <w:r>
              <w:rPr>
                <w:b w:val="0"/>
              </w:rPr>
              <w:t>ARIMA(0,1,1) log</w:t>
            </w:r>
          </w:p>
        </w:tc>
        <w:tc>
          <w:tcPr>
            <w:tcW w:w="1872" w:type="dxa"/>
          </w:tcPr>
          <w:p w:rsidR="00191910" w:rsidRDefault="00191910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72" w:type="dxa"/>
          </w:tcPr>
          <w:p w:rsidR="00191910" w:rsidRDefault="00191910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191910" w:rsidRDefault="00191910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191910" w:rsidRDefault="00191910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814" w:rsidTr="00303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C41814" w:rsidRDefault="00C41814" w:rsidP="00364E6E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ARIMA(0,1,1)</w:t>
            </w:r>
          </w:p>
        </w:tc>
        <w:tc>
          <w:tcPr>
            <w:tcW w:w="1872" w:type="dxa"/>
          </w:tcPr>
          <w:p w:rsidR="00C41814" w:rsidRDefault="00C41814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20.32</w:t>
            </w:r>
          </w:p>
        </w:tc>
        <w:tc>
          <w:tcPr>
            <w:tcW w:w="1872" w:type="dxa"/>
          </w:tcPr>
          <w:p w:rsidR="00C41814" w:rsidRDefault="00C41814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16.94</w:t>
            </w:r>
          </w:p>
        </w:tc>
        <w:tc>
          <w:tcPr>
            <w:tcW w:w="1872" w:type="dxa"/>
          </w:tcPr>
          <w:p w:rsidR="00C41814" w:rsidRDefault="00EE4DB0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16.9582</w:t>
            </w:r>
          </w:p>
        </w:tc>
        <w:tc>
          <w:tcPr>
            <w:tcW w:w="1872" w:type="dxa"/>
          </w:tcPr>
          <w:p w:rsidR="00C41814" w:rsidRDefault="00EE4DB0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4.11</w:t>
            </w:r>
          </w:p>
        </w:tc>
      </w:tr>
      <w:tr w:rsidR="00EB6E7C" w:rsidTr="00303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303C64" w:rsidRDefault="00C41814" w:rsidP="00364E6E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7040AC" w:rsidRPr="00303C64">
              <w:rPr>
                <w:b w:val="0"/>
              </w:rPr>
              <w:t>ARIMA</w:t>
            </w:r>
            <w:r w:rsidR="00406359">
              <w:rPr>
                <w:b w:val="0"/>
              </w:rPr>
              <w:t xml:space="preserve"> (</w:t>
            </w:r>
            <w:r w:rsidR="00CA3584">
              <w:rPr>
                <w:b w:val="0"/>
              </w:rPr>
              <w:t>1,1,1</w:t>
            </w:r>
            <w:r w:rsidR="00406359">
              <w:rPr>
                <w:b w:val="0"/>
              </w:rPr>
              <w:t>)</w:t>
            </w:r>
            <w:r w:rsidR="00CA3584">
              <w:rPr>
                <w:b w:val="0"/>
              </w:rPr>
              <w:t>(1,0,1)</w:t>
            </w:r>
            <w:r w:rsidR="002B1861">
              <w:rPr>
                <w:b w:val="0"/>
              </w:rPr>
              <w:t>4</w:t>
            </w:r>
          </w:p>
        </w:tc>
        <w:tc>
          <w:tcPr>
            <w:tcW w:w="1872" w:type="dxa"/>
          </w:tcPr>
          <w:p w:rsidR="00EB6E7C" w:rsidRDefault="00CA3584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23.86</w:t>
            </w:r>
          </w:p>
        </w:tc>
        <w:tc>
          <w:tcPr>
            <w:tcW w:w="1872" w:type="dxa"/>
          </w:tcPr>
          <w:p w:rsidR="00EB6E7C" w:rsidRPr="00BF4184" w:rsidRDefault="00CA3584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20.47</w:t>
            </w:r>
          </w:p>
        </w:tc>
        <w:tc>
          <w:tcPr>
            <w:tcW w:w="1872" w:type="dxa"/>
          </w:tcPr>
          <w:p w:rsidR="00EB6E7C" w:rsidRDefault="00CA3584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9.08</w:t>
            </w:r>
          </w:p>
        </w:tc>
        <w:tc>
          <w:tcPr>
            <w:tcW w:w="1872" w:type="dxa"/>
          </w:tcPr>
          <w:p w:rsidR="00EB6E7C" w:rsidRDefault="00CA3584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3.01</w:t>
            </w:r>
          </w:p>
        </w:tc>
      </w:tr>
      <w:tr w:rsidR="00EB6E7C" w:rsidTr="00303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Decomposition</w:t>
            </w:r>
          </w:p>
        </w:tc>
        <w:tc>
          <w:tcPr>
            <w:tcW w:w="1872" w:type="dxa"/>
          </w:tcPr>
          <w:p w:rsidR="00EB6E7C" w:rsidRDefault="002C0FAF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27.41</w:t>
            </w:r>
          </w:p>
        </w:tc>
        <w:tc>
          <w:tcPr>
            <w:tcW w:w="1872" w:type="dxa"/>
          </w:tcPr>
          <w:p w:rsidR="00EB6E7C" w:rsidRPr="00BF4184" w:rsidRDefault="00E606AF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23.47</w:t>
            </w:r>
          </w:p>
        </w:tc>
        <w:tc>
          <w:tcPr>
            <w:tcW w:w="1872" w:type="dxa"/>
          </w:tcPr>
          <w:p w:rsidR="00EB6E7C" w:rsidRDefault="005C37A1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23.61</w:t>
            </w:r>
          </w:p>
        </w:tc>
        <w:tc>
          <w:tcPr>
            <w:tcW w:w="1872" w:type="dxa"/>
          </w:tcPr>
          <w:p w:rsidR="00EB6E7C" w:rsidRDefault="004A3BB6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4.86</w:t>
            </w:r>
          </w:p>
        </w:tc>
      </w:tr>
      <w:tr w:rsidR="00EB6E7C" w:rsidTr="00303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Time Series Regression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Pr="00BF4184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4877" w:rsidRDefault="00E14877" w:rsidP="00E02C21">
      <w:pPr>
        <w:spacing w:line="240" w:lineRule="auto"/>
        <w:jc w:val="center"/>
        <w:rPr>
          <w:rFonts w:ascii="Calibri" w:hAnsi="Calibri"/>
          <w:b/>
        </w:rPr>
      </w:pPr>
    </w:p>
    <w:p w:rsidR="00E02C21" w:rsidRPr="00273B07" w:rsidRDefault="00E02C21" w:rsidP="00304F2E">
      <w:pPr>
        <w:spacing w:line="240" w:lineRule="auto"/>
        <w:jc w:val="center"/>
        <w:rPr>
          <w:rFonts w:ascii="Calibri" w:hAnsi="Calibri"/>
          <w:b/>
        </w:rPr>
      </w:pPr>
      <w:r w:rsidRPr="00273B07">
        <w:rPr>
          <w:rFonts w:ascii="Calibri" w:hAnsi="Calibri"/>
          <w:b/>
        </w:rPr>
        <w:t>Fig 4. Error plot for Decision Tree Prediction</w:t>
      </w:r>
    </w:p>
    <w:p w:rsidR="00C13DA1" w:rsidRPr="001E7A65" w:rsidRDefault="00E02C21" w:rsidP="001E7A65">
      <w:pPr>
        <w:spacing w:line="240" w:lineRule="auto"/>
        <w:rPr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274D5AA2" wp14:editId="5D9AC008">
            <wp:extent cx="2879380" cy="17769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958" cy="18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4C5E22D" wp14:editId="0682A813">
            <wp:extent cx="2889250" cy="1783080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6" cy="17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B7" w:rsidRDefault="00B132F3" w:rsidP="001C3AEC">
      <w:pPr>
        <w:pStyle w:val="Heading2"/>
      </w:pPr>
      <w:r>
        <w:t>References</w:t>
      </w:r>
    </w:p>
    <w:p w:rsidR="00A45EF9" w:rsidRDefault="00A45EF9" w:rsidP="00A45EF9">
      <w:pPr>
        <w:pStyle w:val="Heading2"/>
      </w:pPr>
      <w:r>
        <w:t>Q/A</w:t>
      </w:r>
    </w:p>
    <w:p w:rsidR="00A45EF9" w:rsidRDefault="00A45EF9" w:rsidP="00BB78C1">
      <w:pPr>
        <w:pStyle w:val="ListParagraph"/>
        <w:numPr>
          <w:ilvl w:val="0"/>
          <w:numId w:val="13"/>
        </w:numPr>
      </w:pPr>
      <w:r>
        <w:t>What is the observations per period? For monthly data, its 12, for quarterly it’s 4. What about weekly and daily, hourly?</w:t>
      </w:r>
    </w:p>
    <w:p w:rsidR="006A256E" w:rsidRDefault="006A256E" w:rsidP="00BB78C1">
      <w:pPr>
        <w:pStyle w:val="ListParagraph"/>
        <w:numPr>
          <w:ilvl w:val="0"/>
          <w:numId w:val="13"/>
        </w:numPr>
      </w:pPr>
      <w:r>
        <w:t>Does logarithmic value take helped?</w:t>
      </w:r>
    </w:p>
    <w:p w:rsidR="006A256E" w:rsidRDefault="006A256E" w:rsidP="00BB78C1">
      <w:pPr>
        <w:pStyle w:val="ListParagraph"/>
        <w:numPr>
          <w:ilvl w:val="0"/>
          <w:numId w:val="13"/>
        </w:numPr>
      </w:pPr>
      <w:r>
        <w:t>Is it a case of Multiplicative or additive case?</w:t>
      </w:r>
    </w:p>
    <w:p w:rsidR="006A256E" w:rsidRDefault="00865202" w:rsidP="00BB78C1">
      <w:pPr>
        <w:pStyle w:val="ListParagraph"/>
        <w:numPr>
          <w:ilvl w:val="0"/>
          <w:numId w:val="13"/>
        </w:numPr>
      </w:pPr>
      <w:r>
        <w:t>When single mean ADF and trend ADF are similar values, it has seasonality?</w:t>
      </w:r>
    </w:p>
    <w:p w:rsidR="00865202" w:rsidRPr="00A45EF9" w:rsidRDefault="00865202" w:rsidP="00BB78C1">
      <w:pPr>
        <w:pStyle w:val="ListParagraph"/>
        <w:numPr>
          <w:ilvl w:val="0"/>
          <w:numId w:val="13"/>
        </w:numPr>
      </w:pPr>
      <w:r>
        <w:t>How to detect seasonality from ACF and PACF?</w:t>
      </w:r>
    </w:p>
    <w:p w:rsidR="00A45EF9" w:rsidRPr="00B07A22" w:rsidRDefault="00A45EF9" w:rsidP="00B132F3">
      <w:pPr>
        <w:spacing w:line="360" w:lineRule="auto"/>
        <w:rPr>
          <w:rFonts w:ascii="Calibri" w:hAnsi="Calibri"/>
          <w:i/>
        </w:rPr>
      </w:pPr>
    </w:p>
    <w:p w:rsidR="00E81978" w:rsidRDefault="00E81978" w:rsidP="00B132F3">
      <w:pPr>
        <w:pStyle w:val="SectionTitle"/>
        <w:jc w:val="left"/>
      </w:pPr>
    </w:p>
    <w:sectPr w:rsidR="00E81978">
      <w:headerReference w:type="default" r:id="rId24"/>
      <w:head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F12" w:rsidRDefault="001C7F12">
      <w:pPr>
        <w:spacing w:line="240" w:lineRule="auto"/>
      </w:pPr>
      <w:r>
        <w:separator/>
      </w:r>
    </w:p>
    <w:p w:rsidR="001C7F12" w:rsidRDefault="001C7F12"/>
  </w:endnote>
  <w:endnote w:type="continuationSeparator" w:id="0">
    <w:p w:rsidR="001C7F12" w:rsidRDefault="001C7F12">
      <w:pPr>
        <w:spacing w:line="240" w:lineRule="auto"/>
      </w:pPr>
      <w:r>
        <w:continuationSeparator/>
      </w:r>
    </w:p>
    <w:p w:rsidR="001C7F12" w:rsidRDefault="001C7F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F12" w:rsidRDefault="001C7F12">
      <w:pPr>
        <w:spacing w:line="240" w:lineRule="auto"/>
      </w:pPr>
      <w:r>
        <w:separator/>
      </w:r>
    </w:p>
    <w:p w:rsidR="001C7F12" w:rsidRDefault="001C7F12"/>
  </w:footnote>
  <w:footnote w:type="continuationSeparator" w:id="0">
    <w:p w:rsidR="001C7F12" w:rsidRDefault="001C7F12">
      <w:pPr>
        <w:spacing w:line="240" w:lineRule="auto"/>
      </w:pPr>
      <w:r>
        <w:continuationSeparator/>
      </w:r>
    </w:p>
    <w:p w:rsidR="001C7F12" w:rsidRDefault="001C7F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E6E" w:rsidRPr="00E34926" w:rsidRDefault="00E34926">
    <w:pPr>
      <w:pStyle w:val="Header"/>
      <w:rPr>
        <w:b/>
        <w:bCs/>
        <w:color w:val="000000" w:themeColor="text1"/>
      </w:rPr>
    </w:pPr>
    <w:r>
      <w:t>Ensemble: Abhilasha, Muni,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191910"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E6E" w:rsidRDefault="00364E6E">
    <w:pPr>
      <w:pStyle w:val="Header"/>
      <w:rPr>
        <w:rStyle w:val="Strong"/>
      </w:rPr>
    </w:pPr>
    <w:r>
      <w:t xml:space="preserve">Ensemble: </w:t>
    </w:r>
    <w:r w:rsidR="00CF24E0">
      <w:t>Abhilasha, Muni</w:t>
    </w:r>
    <w:r>
      <w:t>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C41814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C835B9"/>
    <w:multiLevelType w:val="hybridMultilevel"/>
    <w:tmpl w:val="4F4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DC437F"/>
    <w:multiLevelType w:val="hybridMultilevel"/>
    <w:tmpl w:val="4B28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13AC"/>
    <w:multiLevelType w:val="hybridMultilevel"/>
    <w:tmpl w:val="D8A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00CDA"/>
    <w:multiLevelType w:val="hybridMultilevel"/>
    <w:tmpl w:val="81D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0"/>
  </w:num>
  <w:num w:numId="14">
    <w:abstractNumId w:val="12"/>
  </w:num>
  <w:num w:numId="15">
    <w:abstractNumId w:val="11"/>
    <w:lvlOverride w:ilvl="0">
      <w:startOverride w:val="3"/>
    </w:lvlOverride>
    <w:lvlOverride w:ilvl="1">
      <w:startOverride w:val="3"/>
    </w:lvlOverride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E0"/>
    <w:rsid w:val="00003A27"/>
    <w:rsid w:val="00014BA6"/>
    <w:rsid w:val="00017B2D"/>
    <w:rsid w:val="00021F34"/>
    <w:rsid w:val="00030C2A"/>
    <w:rsid w:val="000406F3"/>
    <w:rsid w:val="000407B2"/>
    <w:rsid w:val="00046AA2"/>
    <w:rsid w:val="00051EC4"/>
    <w:rsid w:val="00063155"/>
    <w:rsid w:val="0007453A"/>
    <w:rsid w:val="000758EA"/>
    <w:rsid w:val="0008098F"/>
    <w:rsid w:val="00081431"/>
    <w:rsid w:val="000A06CC"/>
    <w:rsid w:val="000A3076"/>
    <w:rsid w:val="000C1CB2"/>
    <w:rsid w:val="000C355A"/>
    <w:rsid w:val="000D3F41"/>
    <w:rsid w:val="00104042"/>
    <w:rsid w:val="00107070"/>
    <w:rsid w:val="00114620"/>
    <w:rsid w:val="00134754"/>
    <w:rsid w:val="0014149F"/>
    <w:rsid w:val="00141BD6"/>
    <w:rsid w:val="0014662A"/>
    <w:rsid w:val="00164306"/>
    <w:rsid w:val="00167516"/>
    <w:rsid w:val="00167611"/>
    <w:rsid w:val="00171E11"/>
    <w:rsid w:val="00191910"/>
    <w:rsid w:val="00191965"/>
    <w:rsid w:val="00193EC7"/>
    <w:rsid w:val="001A6D01"/>
    <w:rsid w:val="001A7FAE"/>
    <w:rsid w:val="001C0C3B"/>
    <w:rsid w:val="001C2B2E"/>
    <w:rsid w:val="001C3AEC"/>
    <w:rsid w:val="001C7F12"/>
    <w:rsid w:val="001D10BE"/>
    <w:rsid w:val="001D24AB"/>
    <w:rsid w:val="001E3B65"/>
    <w:rsid w:val="001E7211"/>
    <w:rsid w:val="001E798C"/>
    <w:rsid w:val="001E7A65"/>
    <w:rsid w:val="001F30F9"/>
    <w:rsid w:val="002240FA"/>
    <w:rsid w:val="00237015"/>
    <w:rsid w:val="0024052F"/>
    <w:rsid w:val="002406AC"/>
    <w:rsid w:val="0024387B"/>
    <w:rsid w:val="00245FCE"/>
    <w:rsid w:val="00273B07"/>
    <w:rsid w:val="00276135"/>
    <w:rsid w:val="00281CCE"/>
    <w:rsid w:val="002843A6"/>
    <w:rsid w:val="002855C2"/>
    <w:rsid w:val="00287183"/>
    <w:rsid w:val="002B1861"/>
    <w:rsid w:val="002B598E"/>
    <w:rsid w:val="002C01C0"/>
    <w:rsid w:val="002C0FAF"/>
    <w:rsid w:val="002C38FE"/>
    <w:rsid w:val="002C4881"/>
    <w:rsid w:val="002D0A89"/>
    <w:rsid w:val="002D33D3"/>
    <w:rsid w:val="002E4B0B"/>
    <w:rsid w:val="002F7B8D"/>
    <w:rsid w:val="00301C38"/>
    <w:rsid w:val="00303C64"/>
    <w:rsid w:val="00304130"/>
    <w:rsid w:val="00304F2E"/>
    <w:rsid w:val="0032225D"/>
    <w:rsid w:val="00324F06"/>
    <w:rsid w:val="00324F94"/>
    <w:rsid w:val="00325BB6"/>
    <w:rsid w:val="00332AE8"/>
    <w:rsid w:val="00336F3E"/>
    <w:rsid w:val="00342562"/>
    <w:rsid w:val="00355DCA"/>
    <w:rsid w:val="0036054C"/>
    <w:rsid w:val="003643E5"/>
    <w:rsid w:val="00364E6E"/>
    <w:rsid w:val="003718C3"/>
    <w:rsid w:val="00382809"/>
    <w:rsid w:val="00387397"/>
    <w:rsid w:val="003A30E3"/>
    <w:rsid w:val="003A64E6"/>
    <w:rsid w:val="003C4194"/>
    <w:rsid w:val="003C7AEC"/>
    <w:rsid w:val="003E1551"/>
    <w:rsid w:val="003E22B1"/>
    <w:rsid w:val="003E28FF"/>
    <w:rsid w:val="003E69DE"/>
    <w:rsid w:val="003F1D4E"/>
    <w:rsid w:val="003F203B"/>
    <w:rsid w:val="003F3B4A"/>
    <w:rsid w:val="00406359"/>
    <w:rsid w:val="0041125D"/>
    <w:rsid w:val="00420BCC"/>
    <w:rsid w:val="00431B9E"/>
    <w:rsid w:val="004335DE"/>
    <w:rsid w:val="0043626A"/>
    <w:rsid w:val="0043734A"/>
    <w:rsid w:val="004439C2"/>
    <w:rsid w:val="00444394"/>
    <w:rsid w:val="00456E4B"/>
    <w:rsid w:val="00465728"/>
    <w:rsid w:val="00472904"/>
    <w:rsid w:val="004846C9"/>
    <w:rsid w:val="00485710"/>
    <w:rsid w:val="004952B1"/>
    <w:rsid w:val="004A0397"/>
    <w:rsid w:val="004A20D6"/>
    <w:rsid w:val="004A3BB6"/>
    <w:rsid w:val="004A5DF6"/>
    <w:rsid w:val="004A7E71"/>
    <w:rsid w:val="004B1E22"/>
    <w:rsid w:val="004B3B66"/>
    <w:rsid w:val="004B4AFF"/>
    <w:rsid w:val="004B4F0F"/>
    <w:rsid w:val="004C2DF4"/>
    <w:rsid w:val="004C41DA"/>
    <w:rsid w:val="004D0F81"/>
    <w:rsid w:val="004E43C8"/>
    <w:rsid w:val="004E6FCF"/>
    <w:rsid w:val="004F01FF"/>
    <w:rsid w:val="004F0297"/>
    <w:rsid w:val="004F0749"/>
    <w:rsid w:val="004F1936"/>
    <w:rsid w:val="004F68D3"/>
    <w:rsid w:val="00506D37"/>
    <w:rsid w:val="00507F08"/>
    <w:rsid w:val="00515512"/>
    <w:rsid w:val="005200C7"/>
    <w:rsid w:val="00537736"/>
    <w:rsid w:val="00541DE7"/>
    <w:rsid w:val="00544020"/>
    <w:rsid w:val="00551A02"/>
    <w:rsid w:val="005534FA"/>
    <w:rsid w:val="00560ABA"/>
    <w:rsid w:val="00563478"/>
    <w:rsid w:val="00572FDD"/>
    <w:rsid w:val="005805B0"/>
    <w:rsid w:val="0059178B"/>
    <w:rsid w:val="005929B1"/>
    <w:rsid w:val="005C37A1"/>
    <w:rsid w:val="005D3A03"/>
    <w:rsid w:val="005D5EEA"/>
    <w:rsid w:val="005D660E"/>
    <w:rsid w:val="005D714B"/>
    <w:rsid w:val="005E07D2"/>
    <w:rsid w:val="005E5544"/>
    <w:rsid w:val="005E7638"/>
    <w:rsid w:val="00602F13"/>
    <w:rsid w:val="00603724"/>
    <w:rsid w:val="00610C6E"/>
    <w:rsid w:val="00611140"/>
    <w:rsid w:val="006227A6"/>
    <w:rsid w:val="00623689"/>
    <w:rsid w:val="00632F47"/>
    <w:rsid w:val="00634ADB"/>
    <w:rsid w:val="00642107"/>
    <w:rsid w:val="00644207"/>
    <w:rsid w:val="00650A93"/>
    <w:rsid w:val="00660DC4"/>
    <w:rsid w:val="00662B66"/>
    <w:rsid w:val="0067229F"/>
    <w:rsid w:val="006725BA"/>
    <w:rsid w:val="00673566"/>
    <w:rsid w:val="00682D35"/>
    <w:rsid w:val="006A256E"/>
    <w:rsid w:val="006B1E17"/>
    <w:rsid w:val="006B3229"/>
    <w:rsid w:val="006B4A2D"/>
    <w:rsid w:val="006D5099"/>
    <w:rsid w:val="006E0998"/>
    <w:rsid w:val="006F1BD6"/>
    <w:rsid w:val="00702DE0"/>
    <w:rsid w:val="007040AC"/>
    <w:rsid w:val="00705566"/>
    <w:rsid w:val="00712D11"/>
    <w:rsid w:val="00714197"/>
    <w:rsid w:val="00715D93"/>
    <w:rsid w:val="007448E9"/>
    <w:rsid w:val="007511AD"/>
    <w:rsid w:val="0075178E"/>
    <w:rsid w:val="0075273C"/>
    <w:rsid w:val="007579E6"/>
    <w:rsid w:val="0076009A"/>
    <w:rsid w:val="00765062"/>
    <w:rsid w:val="00772B1B"/>
    <w:rsid w:val="00780035"/>
    <w:rsid w:val="0078035A"/>
    <w:rsid w:val="007817EA"/>
    <w:rsid w:val="00782139"/>
    <w:rsid w:val="00786FF2"/>
    <w:rsid w:val="00787EA9"/>
    <w:rsid w:val="00792356"/>
    <w:rsid w:val="007A60A7"/>
    <w:rsid w:val="007B7B06"/>
    <w:rsid w:val="007C25E7"/>
    <w:rsid w:val="007C3532"/>
    <w:rsid w:val="007C6735"/>
    <w:rsid w:val="007D5FAE"/>
    <w:rsid w:val="007E5181"/>
    <w:rsid w:val="007F7C80"/>
    <w:rsid w:val="008002C0"/>
    <w:rsid w:val="00803436"/>
    <w:rsid w:val="0080788F"/>
    <w:rsid w:val="0081560B"/>
    <w:rsid w:val="00816753"/>
    <w:rsid w:val="00834F9D"/>
    <w:rsid w:val="0084640F"/>
    <w:rsid w:val="00864801"/>
    <w:rsid w:val="00865202"/>
    <w:rsid w:val="008703DA"/>
    <w:rsid w:val="00873464"/>
    <w:rsid w:val="008828F2"/>
    <w:rsid w:val="0088656A"/>
    <w:rsid w:val="008A1B8B"/>
    <w:rsid w:val="008A526B"/>
    <w:rsid w:val="008A7270"/>
    <w:rsid w:val="008B5ED7"/>
    <w:rsid w:val="008C1F0A"/>
    <w:rsid w:val="008C5323"/>
    <w:rsid w:val="008C7CD1"/>
    <w:rsid w:val="008D2DA6"/>
    <w:rsid w:val="008F1D63"/>
    <w:rsid w:val="008F5441"/>
    <w:rsid w:val="009007B7"/>
    <w:rsid w:val="009048AA"/>
    <w:rsid w:val="00906EBF"/>
    <w:rsid w:val="00913FA6"/>
    <w:rsid w:val="00917B6E"/>
    <w:rsid w:val="00924C80"/>
    <w:rsid w:val="0092717C"/>
    <w:rsid w:val="009349FF"/>
    <w:rsid w:val="00955F97"/>
    <w:rsid w:val="00956256"/>
    <w:rsid w:val="00963FD3"/>
    <w:rsid w:val="00971DE8"/>
    <w:rsid w:val="00973C27"/>
    <w:rsid w:val="009808E5"/>
    <w:rsid w:val="009841B5"/>
    <w:rsid w:val="00986027"/>
    <w:rsid w:val="009A6A3B"/>
    <w:rsid w:val="009C03B2"/>
    <w:rsid w:val="009C0775"/>
    <w:rsid w:val="009C5EBC"/>
    <w:rsid w:val="009C5ED7"/>
    <w:rsid w:val="009D384C"/>
    <w:rsid w:val="009D5D73"/>
    <w:rsid w:val="009F01E3"/>
    <w:rsid w:val="00A02B39"/>
    <w:rsid w:val="00A070F9"/>
    <w:rsid w:val="00A10FB3"/>
    <w:rsid w:val="00A1530D"/>
    <w:rsid w:val="00A3340E"/>
    <w:rsid w:val="00A45EF9"/>
    <w:rsid w:val="00A56C31"/>
    <w:rsid w:val="00A63DAC"/>
    <w:rsid w:val="00A67B25"/>
    <w:rsid w:val="00A7247D"/>
    <w:rsid w:val="00A73AC4"/>
    <w:rsid w:val="00A815C6"/>
    <w:rsid w:val="00A835FF"/>
    <w:rsid w:val="00A86EE0"/>
    <w:rsid w:val="00A876C2"/>
    <w:rsid w:val="00AA513D"/>
    <w:rsid w:val="00AA5E39"/>
    <w:rsid w:val="00AA61A6"/>
    <w:rsid w:val="00AB2C2A"/>
    <w:rsid w:val="00AB311B"/>
    <w:rsid w:val="00AB5F07"/>
    <w:rsid w:val="00AF1E9E"/>
    <w:rsid w:val="00B028F3"/>
    <w:rsid w:val="00B07A22"/>
    <w:rsid w:val="00B132F3"/>
    <w:rsid w:val="00B148E7"/>
    <w:rsid w:val="00B25E5B"/>
    <w:rsid w:val="00B44699"/>
    <w:rsid w:val="00B51AD6"/>
    <w:rsid w:val="00B5585F"/>
    <w:rsid w:val="00B6573C"/>
    <w:rsid w:val="00B66EC3"/>
    <w:rsid w:val="00B7757A"/>
    <w:rsid w:val="00B823AA"/>
    <w:rsid w:val="00B823E8"/>
    <w:rsid w:val="00B9267C"/>
    <w:rsid w:val="00BA45DB"/>
    <w:rsid w:val="00BB7638"/>
    <w:rsid w:val="00BB78C1"/>
    <w:rsid w:val="00BE4529"/>
    <w:rsid w:val="00BE792B"/>
    <w:rsid w:val="00BF4184"/>
    <w:rsid w:val="00BF553F"/>
    <w:rsid w:val="00C02B2F"/>
    <w:rsid w:val="00C0601E"/>
    <w:rsid w:val="00C11720"/>
    <w:rsid w:val="00C13DA1"/>
    <w:rsid w:val="00C25D7B"/>
    <w:rsid w:val="00C31D30"/>
    <w:rsid w:val="00C32E1F"/>
    <w:rsid w:val="00C41814"/>
    <w:rsid w:val="00C43AB4"/>
    <w:rsid w:val="00C46267"/>
    <w:rsid w:val="00C47D46"/>
    <w:rsid w:val="00C56909"/>
    <w:rsid w:val="00C56FB0"/>
    <w:rsid w:val="00C574D7"/>
    <w:rsid w:val="00C70639"/>
    <w:rsid w:val="00C7190D"/>
    <w:rsid w:val="00C75A5E"/>
    <w:rsid w:val="00C76020"/>
    <w:rsid w:val="00C84432"/>
    <w:rsid w:val="00C85470"/>
    <w:rsid w:val="00C858B0"/>
    <w:rsid w:val="00C93CD0"/>
    <w:rsid w:val="00CA3584"/>
    <w:rsid w:val="00CA3628"/>
    <w:rsid w:val="00CD52F1"/>
    <w:rsid w:val="00CD6E39"/>
    <w:rsid w:val="00CD7E65"/>
    <w:rsid w:val="00CF24E0"/>
    <w:rsid w:val="00CF6E91"/>
    <w:rsid w:val="00D032EF"/>
    <w:rsid w:val="00D06895"/>
    <w:rsid w:val="00D100CC"/>
    <w:rsid w:val="00D34540"/>
    <w:rsid w:val="00D36D07"/>
    <w:rsid w:val="00D5322C"/>
    <w:rsid w:val="00D649FC"/>
    <w:rsid w:val="00D661E0"/>
    <w:rsid w:val="00D738E1"/>
    <w:rsid w:val="00D76F1F"/>
    <w:rsid w:val="00D85B68"/>
    <w:rsid w:val="00D93798"/>
    <w:rsid w:val="00DB689C"/>
    <w:rsid w:val="00DB6B3F"/>
    <w:rsid w:val="00DC00C9"/>
    <w:rsid w:val="00DC5DFF"/>
    <w:rsid w:val="00DD0BE5"/>
    <w:rsid w:val="00DD6025"/>
    <w:rsid w:val="00E00F95"/>
    <w:rsid w:val="00E02C21"/>
    <w:rsid w:val="00E1309B"/>
    <w:rsid w:val="00E14877"/>
    <w:rsid w:val="00E21CCE"/>
    <w:rsid w:val="00E21D96"/>
    <w:rsid w:val="00E240BF"/>
    <w:rsid w:val="00E32767"/>
    <w:rsid w:val="00E337FD"/>
    <w:rsid w:val="00E34926"/>
    <w:rsid w:val="00E40145"/>
    <w:rsid w:val="00E40C76"/>
    <w:rsid w:val="00E435EE"/>
    <w:rsid w:val="00E45713"/>
    <w:rsid w:val="00E6004D"/>
    <w:rsid w:val="00E606AF"/>
    <w:rsid w:val="00E62226"/>
    <w:rsid w:val="00E76A5B"/>
    <w:rsid w:val="00E801A2"/>
    <w:rsid w:val="00E81978"/>
    <w:rsid w:val="00E82BB3"/>
    <w:rsid w:val="00E83ACB"/>
    <w:rsid w:val="00E84D2A"/>
    <w:rsid w:val="00E85D24"/>
    <w:rsid w:val="00E8654E"/>
    <w:rsid w:val="00E92C3C"/>
    <w:rsid w:val="00E966B0"/>
    <w:rsid w:val="00E9738E"/>
    <w:rsid w:val="00EA279B"/>
    <w:rsid w:val="00EA4256"/>
    <w:rsid w:val="00EA4BF8"/>
    <w:rsid w:val="00EB6072"/>
    <w:rsid w:val="00EB6E7C"/>
    <w:rsid w:val="00EC2A2C"/>
    <w:rsid w:val="00EC706A"/>
    <w:rsid w:val="00ED2578"/>
    <w:rsid w:val="00ED73BE"/>
    <w:rsid w:val="00EE4DB0"/>
    <w:rsid w:val="00EE5E3A"/>
    <w:rsid w:val="00F0218D"/>
    <w:rsid w:val="00F1398C"/>
    <w:rsid w:val="00F14C7A"/>
    <w:rsid w:val="00F240B8"/>
    <w:rsid w:val="00F24315"/>
    <w:rsid w:val="00F33468"/>
    <w:rsid w:val="00F35CE0"/>
    <w:rsid w:val="00F379B7"/>
    <w:rsid w:val="00F43692"/>
    <w:rsid w:val="00F45ACC"/>
    <w:rsid w:val="00F46DB9"/>
    <w:rsid w:val="00F525FA"/>
    <w:rsid w:val="00F53240"/>
    <w:rsid w:val="00F559ED"/>
    <w:rsid w:val="00F55C3F"/>
    <w:rsid w:val="00F66C79"/>
    <w:rsid w:val="00F70376"/>
    <w:rsid w:val="00F70A43"/>
    <w:rsid w:val="00F72879"/>
    <w:rsid w:val="00F767D9"/>
    <w:rsid w:val="00F95F33"/>
    <w:rsid w:val="00FA32F5"/>
    <w:rsid w:val="00FA7C4A"/>
    <w:rsid w:val="00FB1512"/>
    <w:rsid w:val="00FB72B0"/>
    <w:rsid w:val="00FB731E"/>
    <w:rsid w:val="00FE2666"/>
    <w:rsid w:val="00FE2E99"/>
    <w:rsid w:val="00FE6204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7CA9A"/>
  <w15:chartTrackingRefBased/>
  <w15:docId w15:val="{36BB5C7B-3ACD-4DF2-9F7C-F06B8678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29B1"/>
  </w:style>
  <w:style w:type="paragraph" w:styleId="Heading1">
    <w:name w:val="heading 1"/>
    <w:basedOn w:val="Normal"/>
    <w:next w:val="Normal"/>
    <w:link w:val="Heading1Char"/>
    <w:uiPriority w:val="9"/>
    <w:qFormat/>
    <w:rsid w:val="005929B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1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9B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qFormat/>
    <w:rsid w:val="005929B1"/>
    <w:rPr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5929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29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929B1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5929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29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929B1"/>
    <w:rPr>
      <w:rFonts w:asciiTheme="majorHAnsi" w:eastAsiaTheme="majorEastAsia" w:hAnsiTheme="majorHAnsi" w:cstheme="majorBidi"/>
      <w:color w:val="000000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9B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1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B1"/>
    <w:rPr>
      <w:color w:val="000000" w:themeColor="text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29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29B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qFormat/>
    <w:rsid w:val="005929B1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5929B1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9B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29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29B1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29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929B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929B1"/>
    <w:rPr>
      <w:b w:val="0"/>
      <w:bCs w:val="0"/>
      <w:smallCaps/>
      <w:spacing w:val="5"/>
    </w:rPr>
  </w:style>
  <w:style w:type="character" w:customStyle="1" w:styleId="hscoswrapper">
    <w:name w:val="hs_cos_wrapper"/>
    <w:basedOn w:val="DefaultParagraphFont"/>
    <w:rsid w:val="004846C9"/>
  </w:style>
  <w:style w:type="character" w:styleId="Hyperlink">
    <w:name w:val="Hyperlink"/>
    <w:basedOn w:val="DefaultParagraphFont"/>
    <w:uiPriority w:val="99"/>
    <w:unhideWhenUsed/>
    <w:rsid w:val="002D33D3"/>
    <w:rPr>
      <w:color w:val="5F5F5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D33D3"/>
    <w:rPr>
      <w:color w:val="2B579A"/>
      <w:shd w:val="clear" w:color="auto" w:fill="E6E6E6"/>
    </w:rPr>
  </w:style>
  <w:style w:type="table" w:customStyle="1" w:styleId="GridTable1Light-Accent31">
    <w:name w:val="Grid Table 1 Light - Accent 31"/>
    <w:basedOn w:val="TableNormal"/>
    <w:uiPriority w:val="46"/>
    <w:rsid w:val="004A0397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first-para">
    <w:name w:val="first-para"/>
    <w:basedOn w:val="Normal"/>
    <w:rsid w:val="004D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5557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5885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383735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279380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54746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3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chart" Target="charts/chart2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Lists_of_television_stations_in_India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Television_in_India" TargetMode="External"/><Relationship Id="rId14" Type="http://schemas.openxmlformats.org/officeDocument/2006/relationships/hyperlink" Target="http://www.real-statistics.com/time-series-analysis/basic-time-series-forecasting/holt-linear-trend/" TargetMode="External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p\Downloads\tf0398235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DataAnalytics\Assignments\Rita\Assignment2\ActualRatings_weeklyGR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Assignment\Decomposition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TVRating_Data!$D$1</c:f>
              <c:strCache>
                <c:ptCount val="1"/>
                <c:pt idx="0">
                  <c:v>GRP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TVRating_Data!$C$2:$C$93</c:f>
              <c:numCache>
                <c:formatCode>d\-mmm\-yy</c:formatCode>
                <c:ptCount val="92"/>
                <c:pt idx="0">
                  <c:v>39250</c:v>
                </c:pt>
                <c:pt idx="1">
                  <c:v>39257</c:v>
                </c:pt>
                <c:pt idx="2">
                  <c:v>39264</c:v>
                </c:pt>
                <c:pt idx="3">
                  <c:v>39271</c:v>
                </c:pt>
                <c:pt idx="4">
                  <c:v>39278</c:v>
                </c:pt>
                <c:pt idx="5">
                  <c:v>39285</c:v>
                </c:pt>
                <c:pt idx="6">
                  <c:v>39292</c:v>
                </c:pt>
                <c:pt idx="7">
                  <c:v>39299</c:v>
                </c:pt>
                <c:pt idx="8">
                  <c:v>39306</c:v>
                </c:pt>
                <c:pt idx="9">
                  <c:v>39313</c:v>
                </c:pt>
                <c:pt idx="10">
                  <c:v>39320</c:v>
                </c:pt>
                <c:pt idx="11">
                  <c:v>39327</c:v>
                </c:pt>
                <c:pt idx="12">
                  <c:v>39334</c:v>
                </c:pt>
                <c:pt idx="13">
                  <c:v>39341</c:v>
                </c:pt>
                <c:pt idx="14">
                  <c:v>39348</c:v>
                </c:pt>
                <c:pt idx="15">
                  <c:v>39355</c:v>
                </c:pt>
                <c:pt idx="16">
                  <c:v>39362</c:v>
                </c:pt>
                <c:pt idx="17">
                  <c:v>39369</c:v>
                </c:pt>
                <c:pt idx="18">
                  <c:v>39376</c:v>
                </c:pt>
                <c:pt idx="19">
                  <c:v>39383</c:v>
                </c:pt>
                <c:pt idx="20">
                  <c:v>39390</c:v>
                </c:pt>
                <c:pt idx="21">
                  <c:v>39397</c:v>
                </c:pt>
                <c:pt idx="22">
                  <c:v>39404</c:v>
                </c:pt>
                <c:pt idx="23">
                  <c:v>39411</c:v>
                </c:pt>
                <c:pt idx="24">
                  <c:v>39418</c:v>
                </c:pt>
                <c:pt idx="25">
                  <c:v>39425</c:v>
                </c:pt>
                <c:pt idx="26">
                  <c:v>39432</c:v>
                </c:pt>
                <c:pt idx="27">
                  <c:v>39439</c:v>
                </c:pt>
                <c:pt idx="28">
                  <c:v>39446</c:v>
                </c:pt>
                <c:pt idx="29">
                  <c:v>39453</c:v>
                </c:pt>
                <c:pt idx="30">
                  <c:v>39460</c:v>
                </c:pt>
                <c:pt idx="31">
                  <c:v>39467</c:v>
                </c:pt>
                <c:pt idx="32">
                  <c:v>39474</c:v>
                </c:pt>
                <c:pt idx="33">
                  <c:v>39481</c:v>
                </c:pt>
                <c:pt idx="34">
                  <c:v>39488</c:v>
                </c:pt>
                <c:pt idx="35">
                  <c:v>39495</c:v>
                </c:pt>
                <c:pt idx="36">
                  <c:v>39502</c:v>
                </c:pt>
                <c:pt idx="37">
                  <c:v>39509</c:v>
                </c:pt>
                <c:pt idx="38">
                  <c:v>39516</c:v>
                </c:pt>
                <c:pt idx="39">
                  <c:v>39523</c:v>
                </c:pt>
                <c:pt idx="40">
                  <c:v>39530</c:v>
                </c:pt>
                <c:pt idx="41">
                  <c:v>39537</c:v>
                </c:pt>
                <c:pt idx="42">
                  <c:v>39544</c:v>
                </c:pt>
                <c:pt idx="43">
                  <c:v>39551</c:v>
                </c:pt>
                <c:pt idx="44">
                  <c:v>39558</c:v>
                </c:pt>
                <c:pt idx="45">
                  <c:v>39565</c:v>
                </c:pt>
                <c:pt idx="46">
                  <c:v>39572</c:v>
                </c:pt>
                <c:pt idx="47">
                  <c:v>39579</c:v>
                </c:pt>
                <c:pt idx="48">
                  <c:v>39586</c:v>
                </c:pt>
                <c:pt idx="49">
                  <c:v>39593</c:v>
                </c:pt>
                <c:pt idx="50">
                  <c:v>39600</c:v>
                </c:pt>
                <c:pt idx="51">
                  <c:v>39607</c:v>
                </c:pt>
                <c:pt idx="52">
                  <c:v>39614</c:v>
                </c:pt>
                <c:pt idx="53">
                  <c:v>39621</c:v>
                </c:pt>
                <c:pt idx="54">
                  <c:v>39628</c:v>
                </c:pt>
                <c:pt idx="55">
                  <c:v>39635</c:v>
                </c:pt>
                <c:pt idx="56">
                  <c:v>39642</c:v>
                </c:pt>
                <c:pt idx="57">
                  <c:v>39649</c:v>
                </c:pt>
                <c:pt idx="58">
                  <c:v>39656</c:v>
                </c:pt>
                <c:pt idx="59">
                  <c:v>39663</c:v>
                </c:pt>
                <c:pt idx="60">
                  <c:v>39670</c:v>
                </c:pt>
                <c:pt idx="61">
                  <c:v>39677</c:v>
                </c:pt>
                <c:pt idx="62">
                  <c:v>39684</c:v>
                </c:pt>
                <c:pt idx="63">
                  <c:v>39691</c:v>
                </c:pt>
                <c:pt idx="64">
                  <c:v>39698</c:v>
                </c:pt>
                <c:pt idx="65">
                  <c:v>39705</c:v>
                </c:pt>
                <c:pt idx="66">
                  <c:v>39712</c:v>
                </c:pt>
                <c:pt idx="67">
                  <c:v>39719</c:v>
                </c:pt>
                <c:pt idx="68">
                  <c:v>39726</c:v>
                </c:pt>
                <c:pt idx="69">
                  <c:v>39733</c:v>
                </c:pt>
                <c:pt idx="70">
                  <c:v>39740</c:v>
                </c:pt>
                <c:pt idx="71">
                  <c:v>39747</c:v>
                </c:pt>
                <c:pt idx="72">
                  <c:v>39754</c:v>
                </c:pt>
                <c:pt idx="73">
                  <c:v>39761</c:v>
                </c:pt>
                <c:pt idx="74">
                  <c:v>39768</c:v>
                </c:pt>
                <c:pt idx="75">
                  <c:v>39775</c:v>
                </c:pt>
                <c:pt idx="76">
                  <c:v>39782</c:v>
                </c:pt>
                <c:pt idx="77">
                  <c:v>39789</c:v>
                </c:pt>
                <c:pt idx="78">
                  <c:v>39796</c:v>
                </c:pt>
                <c:pt idx="79">
                  <c:v>39803</c:v>
                </c:pt>
                <c:pt idx="80">
                  <c:v>39810</c:v>
                </c:pt>
                <c:pt idx="81">
                  <c:v>39817</c:v>
                </c:pt>
                <c:pt idx="82">
                  <c:v>39824</c:v>
                </c:pt>
                <c:pt idx="83">
                  <c:v>39831</c:v>
                </c:pt>
                <c:pt idx="84">
                  <c:v>39838</c:v>
                </c:pt>
                <c:pt idx="85">
                  <c:v>39845</c:v>
                </c:pt>
                <c:pt idx="86">
                  <c:v>39852</c:v>
                </c:pt>
                <c:pt idx="87">
                  <c:v>39859</c:v>
                </c:pt>
                <c:pt idx="88">
                  <c:v>39866</c:v>
                </c:pt>
                <c:pt idx="89">
                  <c:v>39873</c:v>
                </c:pt>
                <c:pt idx="90">
                  <c:v>39880</c:v>
                </c:pt>
                <c:pt idx="91">
                  <c:v>39887</c:v>
                </c:pt>
              </c:numCache>
            </c:numRef>
          </c:cat>
          <c:val>
            <c:numRef>
              <c:f>TVRating_Data!$D$2:$D$93</c:f>
              <c:numCache>
                <c:formatCode>General</c:formatCode>
                <c:ptCount val="92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303.45999999999998</c:v>
                </c:pt>
                <c:pt idx="5">
                  <c:v>286.29000000000002</c:v>
                </c:pt>
                <c:pt idx="6">
                  <c:v>292.27999999999997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308.58999999999997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269.02999999999997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271.83999999999997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289.83999999999997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261.45999999999998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  <c:pt idx="80">
                  <c:v>192.65</c:v>
                </c:pt>
                <c:pt idx="81">
                  <c:v>200.88</c:v>
                </c:pt>
                <c:pt idx="82">
                  <c:v>198.88</c:v>
                </c:pt>
                <c:pt idx="83">
                  <c:v>227.61</c:v>
                </c:pt>
                <c:pt idx="84">
                  <c:v>214.15</c:v>
                </c:pt>
                <c:pt idx="85">
                  <c:v>191.91</c:v>
                </c:pt>
                <c:pt idx="86">
                  <c:v>208.17</c:v>
                </c:pt>
                <c:pt idx="87">
                  <c:v>204.2</c:v>
                </c:pt>
                <c:pt idx="88">
                  <c:v>200.61</c:v>
                </c:pt>
                <c:pt idx="89">
                  <c:v>208.56</c:v>
                </c:pt>
                <c:pt idx="90">
                  <c:v>191.74</c:v>
                </c:pt>
                <c:pt idx="91">
                  <c:v>222.07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8E-42E9-B685-455050429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47610784"/>
        <c:axId val="347600616"/>
      </c:lineChart>
      <c:dateAx>
        <c:axId val="34761078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600616"/>
        <c:crosses val="autoZero"/>
        <c:auto val="1"/>
        <c:lblOffset val="100"/>
        <c:baseTimeUnit val="days"/>
      </c:dateAx>
      <c:valAx>
        <c:axId val="347600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6107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[Decomposition.xlsx]TVRating_Data!$C$2:$C$81</c:f>
              <c:numCache>
                <c:formatCode>General</c:formatCode>
                <c:ptCount val="80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303.45999999999998</c:v>
                </c:pt>
                <c:pt idx="5">
                  <c:v>286.29000000000002</c:v>
                </c:pt>
                <c:pt idx="6">
                  <c:v>292.27999999999997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308.58999999999997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269.02999999999997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271.83999999999997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289.83999999999997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261.45999999999998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76-49AD-AC2B-15EE9EADE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1820776"/>
        <c:axId val="691823072"/>
      </c:lineChart>
      <c:catAx>
        <c:axId val="691820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823072"/>
        <c:crosses val="autoZero"/>
        <c:auto val="1"/>
        <c:lblAlgn val="ctr"/>
        <c:lblOffset val="100"/>
        <c:noMultiLvlLbl val="0"/>
      </c:catAx>
      <c:valAx>
        <c:axId val="691823072"/>
        <c:scaling>
          <c:orientation val="minMax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820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7400000" cy="3095238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2B6F3AC0A64322AD384FC59FD0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4C84-0649-4D15-AE9E-E959668627E1}"/>
      </w:docPartPr>
      <w:docPartBody>
        <w:p w:rsidR="00863276" w:rsidRDefault="005935D2">
          <w:pPr>
            <w:pStyle w:val="D72B6F3AC0A64322AD384FC59FD0C02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AA"/>
    <w:rsid w:val="00317CAA"/>
    <w:rsid w:val="004101E6"/>
    <w:rsid w:val="005935D2"/>
    <w:rsid w:val="006B717A"/>
    <w:rsid w:val="006E62C4"/>
    <w:rsid w:val="008571FD"/>
    <w:rsid w:val="00863276"/>
    <w:rsid w:val="009D46DC"/>
    <w:rsid w:val="009E2271"/>
    <w:rsid w:val="00A76437"/>
    <w:rsid w:val="00D45400"/>
    <w:rsid w:val="00D813DE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B6F3AC0A64322AD384FC59FD0C02F">
    <w:name w:val="D72B6F3AC0A64322AD384FC59FD0C02F"/>
  </w:style>
  <w:style w:type="paragraph" w:customStyle="1" w:styleId="44A2BAC1699846D496663E52AF195A1F">
    <w:name w:val="44A2BAC1699846D496663E52AF195A1F"/>
  </w:style>
  <w:style w:type="paragraph" w:customStyle="1" w:styleId="B9E4274819FC4AED94C73421CF60A76F">
    <w:name w:val="B9E4274819FC4AED94C73421CF60A76F"/>
  </w:style>
  <w:style w:type="paragraph" w:customStyle="1" w:styleId="9023F8633C9842078B9C912BC02E19D5">
    <w:name w:val="9023F8633C9842078B9C912BC02E19D5"/>
  </w:style>
  <w:style w:type="paragraph" w:customStyle="1" w:styleId="780BA72184E3424897BE91DD62E34CEE">
    <w:name w:val="780BA72184E3424897BE91DD62E34CEE"/>
  </w:style>
  <w:style w:type="paragraph" w:customStyle="1" w:styleId="AF193A2565D44097BC2A7647B26CA322">
    <w:name w:val="AF193A2565D44097BC2A7647B26CA322"/>
  </w:style>
  <w:style w:type="character" w:styleId="Emphasis">
    <w:name w:val="Emphasis"/>
    <w:basedOn w:val="DefaultParagraphFont"/>
    <w:uiPriority w:val="4"/>
    <w:unhideWhenUsed/>
    <w:qFormat/>
    <w:rsid w:val="00317CAA"/>
    <w:rPr>
      <w:i/>
      <w:iCs/>
    </w:rPr>
  </w:style>
  <w:style w:type="paragraph" w:customStyle="1" w:styleId="DB540DAB94214340AA281882749EC0CF">
    <w:name w:val="DB540DAB94214340AA281882749EC0CF"/>
  </w:style>
  <w:style w:type="paragraph" w:customStyle="1" w:styleId="0F1361855AA54DCE9C6F567B3CC305F6">
    <w:name w:val="0F1361855AA54DCE9C6F567B3CC305F6"/>
  </w:style>
  <w:style w:type="paragraph" w:customStyle="1" w:styleId="F28090B3C5CB428CAC64A0D6E7C16D29">
    <w:name w:val="F28090B3C5CB428CAC64A0D6E7C16D29"/>
  </w:style>
  <w:style w:type="paragraph" w:customStyle="1" w:styleId="4E4A2699960F48A3B2A4327841018314">
    <w:name w:val="4E4A2699960F48A3B2A4327841018314"/>
  </w:style>
  <w:style w:type="paragraph" w:customStyle="1" w:styleId="807E7F1EA88C453ABDDCBCDCA13873F7">
    <w:name w:val="807E7F1EA88C453ABDDCBCDCA13873F7"/>
  </w:style>
  <w:style w:type="paragraph" w:customStyle="1" w:styleId="3FDD5AA2EB964AC48AA9157EDBBD04CA">
    <w:name w:val="3FDD5AA2EB964AC48AA9157EDBBD04CA"/>
  </w:style>
  <w:style w:type="paragraph" w:customStyle="1" w:styleId="FF7C7A8807EB4492B35B284A2D1B5070">
    <w:name w:val="FF7C7A8807EB4492B35B284A2D1B5070"/>
  </w:style>
  <w:style w:type="paragraph" w:customStyle="1" w:styleId="5E9FB437EFF143D682241B9024A6DAD0">
    <w:name w:val="5E9FB437EFF143D682241B9024A6DAD0"/>
  </w:style>
  <w:style w:type="paragraph" w:customStyle="1" w:styleId="D5035B8B95A94D89A8D9CE23850EC3A7">
    <w:name w:val="D5035B8B95A94D89A8D9CE23850EC3A7"/>
  </w:style>
  <w:style w:type="paragraph" w:customStyle="1" w:styleId="207F09C456FA4591B990E85EA3EBD665">
    <w:name w:val="207F09C456FA4591B990E85EA3EBD665"/>
  </w:style>
  <w:style w:type="paragraph" w:customStyle="1" w:styleId="6A54829F03534A30802146F29D91F515">
    <w:name w:val="6A54829F03534A30802146F29D91F515"/>
  </w:style>
  <w:style w:type="paragraph" w:customStyle="1" w:styleId="DC2DF48F421640BE9C3F3CCE3EFF8C31">
    <w:name w:val="DC2DF48F421640BE9C3F3CCE3EFF8C31"/>
  </w:style>
  <w:style w:type="paragraph" w:customStyle="1" w:styleId="04E444AEF49744E8ABA32595F06BE10B">
    <w:name w:val="04E444AEF49744E8ABA32595F06BE10B"/>
  </w:style>
  <w:style w:type="paragraph" w:customStyle="1" w:styleId="2794D4BF51424D1FB71418F10E4F1287">
    <w:name w:val="2794D4BF51424D1FB71418F10E4F1287"/>
  </w:style>
  <w:style w:type="paragraph" w:customStyle="1" w:styleId="8B825D4FDCAD47B2A08AD422A0514B75">
    <w:name w:val="8B825D4FDCAD47B2A08AD422A0514B75"/>
  </w:style>
  <w:style w:type="paragraph" w:customStyle="1" w:styleId="BB35D323E16049CE9D2BDE4466D691EF">
    <w:name w:val="BB35D323E16049CE9D2BDE4466D691EF"/>
  </w:style>
  <w:style w:type="paragraph" w:customStyle="1" w:styleId="82644670352C42FF91A34D4669072D2B">
    <w:name w:val="82644670352C42FF91A34D4669072D2B"/>
  </w:style>
  <w:style w:type="paragraph" w:customStyle="1" w:styleId="FD95BE7FD8674CCBAAEC00AEB56497AB">
    <w:name w:val="FD95BE7FD8674CCBAAEC00AEB56497AB"/>
  </w:style>
  <w:style w:type="paragraph" w:customStyle="1" w:styleId="E981BD4850714A63AD60B728FC7933FF">
    <w:name w:val="E981BD4850714A63AD60B728FC7933FF"/>
  </w:style>
  <w:style w:type="paragraph" w:customStyle="1" w:styleId="B47F17ED4A564D0FA6609E22BD5CC8D1">
    <w:name w:val="B47F17ED4A564D0FA6609E22BD5CC8D1"/>
  </w:style>
  <w:style w:type="paragraph" w:customStyle="1" w:styleId="3C499FA552414A8AAAF98513AE850292">
    <w:name w:val="3C499FA552414A8AAAF98513AE850292"/>
  </w:style>
  <w:style w:type="paragraph" w:customStyle="1" w:styleId="6CAEDBCA4D054869BA9B4B84E360959F">
    <w:name w:val="6CAEDBCA4D054869BA9B4B84E360959F"/>
  </w:style>
  <w:style w:type="paragraph" w:customStyle="1" w:styleId="F79C0AAD635D4FDA8410298B33F8F1EA">
    <w:name w:val="F79C0AAD635D4FDA8410298B33F8F1EA"/>
  </w:style>
  <w:style w:type="paragraph" w:customStyle="1" w:styleId="88C138F79DF14417B74CE71190542804">
    <w:name w:val="88C138F79DF14417B74CE71190542804"/>
  </w:style>
  <w:style w:type="paragraph" w:customStyle="1" w:styleId="33F0E91766DF4DB48B589BAF6F31A6FD">
    <w:name w:val="33F0E91766DF4DB48B589BAF6F31A6FD"/>
  </w:style>
  <w:style w:type="paragraph" w:customStyle="1" w:styleId="72BD6CDB715740A7BCB1FE0341E11736">
    <w:name w:val="72BD6CDB715740A7BCB1FE0341E11736"/>
  </w:style>
  <w:style w:type="paragraph" w:customStyle="1" w:styleId="A6837D4199714F02ACED5C2C5658DACD">
    <w:name w:val="A6837D4199714F02ACED5C2C5658DACD"/>
  </w:style>
  <w:style w:type="paragraph" w:customStyle="1" w:styleId="7FD0D3A422DA4D26AA15FBF04E568F02">
    <w:name w:val="7FD0D3A422DA4D26AA15FBF04E568F02"/>
  </w:style>
  <w:style w:type="paragraph" w:customStyle="1" w:styleId="BFB2EE0D4F1B4B5496C22FC55695FC97">
    <w:name w:val="BFB2EE0D4F1B4B5496C22FC55695FC97"/>
  </w:style>
  <w:style w:type="paragraph" w:customStyle="1" w:styleId="A4975554A59E49CBAC207D3D2450795A">
    <w:name w:val="A4975554A59E49CBAC207D3D2450795A"/>
  </w:style>
  <w:style w:type="paragraph" w:customStyle="1" w:styleId="987AD7DA3B27415CB1B0EE327CECECAA">
    <w:name w:val="987AD7DA3B27415CB1B0EE327CECECAA"/>
  </w:style>
  <w:style w:type="paragraph" w:customStyle="1" w:styleId="BCF5422F97DB4A9394AD6F5800BC79A3">
    <w:name w:val="BCF5422F97DB4A9394AD6F5800BC79A3"/>
  </w:style>
  <w:style w:type="paragraph" w:customStyle="1" w:styleId="4EB7D62BAC4248D082EA5EF14490EAD1">
    <w:name w:val="4EB7D62BAC4248D082EA5EF14490EAD1"/>
  </w:style>
  <w:style w:type="paragraph" w:customStyle="1" w:styleId="FF7E7D378F9B4D868238FFE841A419E8">
    <w:name w:val="FF7E7D378F9B4D868238FFE841A419E8"/>
  </w:style>
  <w:style w:type="paragraph" w:customStyle="1" w:styleId="CD84A8E4FC7F4705B77B97CADAF5C821">
    <w:name w:val="CD84A8E4FC7F4705B77B97CADAF5C821"/>
  </w:style>
  <w:style w:type="paragraph" w:customStyle="1" w:styleId="AD70C2C5EF894926BFFBE917001AF242">
    <w:name w:val="AD70C2C5EF894926BFFBE917001AF242"/>
  </w:style>
  <w:style w:type="paragraph" w:customStyle="1" w:styleId="FCCECEAEC3394FB0B4F79A81379AA0E4">
    <w:name w:val="FCCECEAEC3394FB0B4F79A81379AA0E4"/>
  </w:style>
  <w:style w:type="paragraph" w:customStyle="1" w:styleId="FAE4FF3DC7214C50AFDB123243C0B51D">
    <w:name w:val="FAE4FF3DC7214C50AFDB123243C0B51D"/>
  </w:style>
  <w:style w:type="paragraph" w:customStyle="1" w:styleId="999E54BB72644D0980B8A72D3EFC37B6">
    <w:name w:val="999E54BB72644D0980B8A72D3EFC37B6"/>
  </w:style>
  <w:style w:type="paragraph" w:customStyle="1" w:styleId="AA4D74C5A78E4A288E1C4B51AF5817B7">
    <w:name w:val="AA4D74C5A78E4A288E1C4B51AF5817B7"/>
  </w:style>
  <w:style w:type="paragraph" w:customStyle="1" w:styleId="EB9ABA3769EC44E59DB8C0ED4A89E9DC">
    <w:name w:val="EB9ABA3769EC44E59DB8C0ED4A89E9DC"/>
  </w:style>
  <w:style w:type="paragraph" w:customStyle="1" w:styleId="29F9706938CE44C9B24905F3BA0C47C9">
    <w:name w:val="29F9706938CE44C9B24905F3BA0C47C9"/>
  </w:style>
  <w:style w:type="paragraph" w:customStyle="1" w:styleId="5F81C589212C4BE6B23D1AD0B7E56C03">
    <w:name w:val="5F81C589212C4BE6B23D1AD0B7E56C03"/>
  </w:style>
  <w:style w:type="paragraph" w:customStyle="1" w:styleId="7EEA6524553146CAA891EB2C3093D415">
    <w:name w:val="7EEA6524553146CAA891EB2C3093D415"/>
  </w:style>
  <w:style w:type="paragraph" w:customStyle="1" w:styleId="C3FB2D4B4920425AB31DA34DD8295F73">
    <w:name w:val="C3FB2D4B4920425AB31DA34DD8295F73"/>
  </w:style>
  <w:style w:type="paragraph" w:customStyle="1" w:styleId="61703CDDC7B94E7C82B4E1227AC06E71">
    <w:name w:val="61703CDDC7B94E7C82B4E1227AC06E71"/>
  </w:style>
  <w:style w:type="paragraph" w:customStyle="1" w:styleId="F7E5A9BC7F86464E80BA429485A9C2F3">
    <w:name w:val="F7E5A9BC7F86464E80BA429485A9C2F3"/>
  </w:style>
  <w:style w:type="paragraph" w:customStyle="1" w:styleId="3ABD2930206C42C5B82328F30B8F2559">
    <w:name w:val="3ABD2930206C42C5B82328F30B8F2559"/>
  </w:style>
  <w:style w:type="paragraph" w:customStyle="1" w:styleId="D2ED12140EE14CB985AADC709FA9840C">
    <w:name w:val="D2ED12140EE14CB985AADC709FA9840C"/>
  </w:style>
  <w:style w:type="paragraph" w:customStyle="1" w:styleId="B0E15F284952402EB5897EE43C4A484D">
    <w:name w:val="B0E15F284952402EB5897EE43C4A484D"/>
  </w:style>
  <w:style w:type="paragraph" w:customStyle="1" w:styleId="CDE419C2278E41C3AE41F224FC2B31C4">
    <w:name w:val="CDE419C2278E41C3AE41F224FC2B31C4"/>
  </w:style>
  <w:style w:type="paragraph" w:customStyle="1" w:styleId="4BB042B163CB4A6FA64737DF45C693B1">
    <w:name w:val="4BB042B163CB4A6FA64737DF45C693B1"/>
  </w:style>
  <w:style w:type="paragraph" w:customStyle="1" w:styleId="3C5E3FAC642F4084B64668676F083541">
    <w:name w:val="3C5E3FAC642F4084B64668676F083541"/>
  </w:style>
  <w:style w:type="paragraph" w:customStyle="1" w:styleId="6F44AAEB089F48349BAEADF019C822CF">
    <w:name w:val="6F44AAEB089F48349BAEADF019C822CF"/>
  </w:style>
  <w:style w:type="paragraph" w:customStyle="1" w:styleId="E341254B500F41C2ACD070A79C029947">
    <w:name w:val="E341254B500F41C2ACD070A79C029947"/>
  </w:style>
  <w:style w:type="paragraph" w:customStyle="1" w:styleId="D26779E8E7F5423D8C593BF020A22C73">
    <w:name w:val="D26779E8E7F5423D8C593BF020A22C73"/>
  </w:style>
  <w:style w:type="paragraph" w:customStyle="1" w:styleId="04EFFAC74D1340588BE01A4CA06923C6">
    <w:name w:val="04EFFAC74D1340588BE01A4CA06923C6"/>
  </w:style>
  <w:style w:type="paragraph" w:customStyle="1" w:styleId="EEBAFFF27F7042779836B173CD223817">
    <w:name w:val="EEBAFFF27F7042779836B173CD223817"/>
    <w:rsid w:val="00317CAA"/>
  </w:style>
  <w:style w:type="paragraph" w:customStyle="1" w:styleId="2E4C6327E31F43878B3893BEAD260C26">
    <w:name w:val="2E4C6327E31F43878B3893BEAD260C26"/>
    <w:rsid w:val="00317CAA"/>
  </w:style>
  <w:style w:type="paragraph" w:customStyle="1" w:styleId="F5A61C63FC70437297F9D2EA5B9E04D9">
    <w:name w:val="F5A61C63FC70437297F9D2EA5B9E04D9"/>
    <w:rsid w:val="00317CAA"/>
  </w:style>
  <w:style w:type="paragraph" w:customStyle="1" w:styleId="8BA37F0232BA4FA19AC85046328A6175">
    <w:name w:val="8BA37F0232BA4FA19AC85046328A6175"/>
    <w:rsid w:val="00863276"/>
  </w:style>
  <w:style w:type="paragraph" w:customStyle="1" w:styleId="34878DC896854E1D99FC736586A488A4">
    <w:name w:val="34878DC896854E1D99FC736586A488A4"/>
    <w:rsid w:val="00863276"/>
  </w:style>
  <w:style w:type="paragraph" w:customStyle="1" w:styleId="6278B5B784404193832E8012B1E3862B">
    <w:name w:val="6278B5B784404193832E8012B1E3862B"/>
    <w:rsid w:val="00863276"/>
  </w:style>
  <w:style w:type="paragraph" w:customStyle="1" w:styleId="FC2E1B7CC3054AC49FA17F112A2EA7EC">
    <w:name w:val="FC2E1B7CC3054AC49FA17F112A2EA7EC"/>
    <w:rsid w:val="00863276"/>
  </w:style>
  <w:style w:type="paragraph" w:customStyle="1" w:styleId="D13BA278DFA6446DA7012154002C89B3">
    <w:name w:val="D13BA278DFA6446DA7012154002C89B3"/>
    <w:rsid w:val="00863276"/>
  </w:style>
  <w:style w:type="paragraph" w:customStyle="1" w:styleId="159AB4A80F824893A086606A047D0FD6">
    <w:name w:val="159AB4A80F824893A086606A047D0FD6"/>
    <w:rsid w:val="00863276"/>
  </w:style>
  <w:style w:type="paragraph" w:customStyle="1" w:styleId="24B61171F2C948519089F012A925F0D2">
    <w:name w:val="24B61171F2C948519089F012A925F0D2"/>
    <w:rsid w:val="00863276"/>
  </w:style>
  <w:style w:type="paragraph" w:customStyle="1" w:styleId="92DCC4B213BB4606B04CAD8808FD4674">
    <w:name w:val="92DCC4B213BB4606B04CAD8808FD4674"/>
    <w:rsid w:val="00863276"/>
  </w:style>
  <w:style w:type="paragraph" w:customStyle="1" w:styleId="5B0E3B0888054B90A567E55FB245C771">
    <w:name w:val="5B0E3B0888054B90A567E55FB245C771"/>
    <w:rsid w:val="00863276"/>
  </w:style>
  <w:style w:type="paragraph" w:customStyle="1" w:styleId="CB8B8469BC394259B1D02EE01D87C2DE">
    <w:name w:val="CB8B8469BC394259B1D02EE01D87C2DE"/>
    <w:rsid w:val="00863276"/>
  </w:style>
  <w:style w:type="paragraph" w:customStyle="1" w:styleId="DAB4D659D67840D282BDAAC5255FAE4B">
    <w:name w:val="DAB4D659D67840D282BDAAC5255FAE4B"/>
    <w:rsid w:val="00863276"/>
  </w:style>
  <w:style w:type="paragraph" w:customStyle="1" w:styleId="EC0940ABA4B14E86B0A5EAB45C909ED0">
    <w:name w:val="EC0940ABA4B14E86B0A5EAB45C909ED0"/>
    <w:rsid w:val="00863276"/>
  </w:style>
  <w:style w:type="paragraph" w:customStyle="1" w:styleId="8FCE544472944197A710C586A347C3EB">
    <w:name w:val="8FCE544472944197A710C586A347C3EB"/>
    <w:rsid w:val="00863276"/>
  </w:style>
  <w:style w:type="paragraph" w:customStyle="1" w:styleId="E91C8D9DFFA542B48F08C286F52B8D74">
    <w:name w:val="E91C8D9DFFA542B48F08C286F52B8D74"/>
    <w:rsid w:val="00863276"/>
  </w:style>
  <w:style w:type="paragraph" w:customStyle="1" w:styleId="9840EC4404D6453DB86F7803EDAB50EA">
    <w:name w:val="9840EC4404D6453DB86F7803EDAB50EA"/>
    <w:rsid w:val="00863276"/>
  </w:style>
  <w:style w:type="paragraph" w:customStyle="1" w:styleId="52DD549E38C6477BB5AFD0F51A77ABAF">
    <w:name w:val="52DD549E38C6477BB5AFD0F51A77ABAF"/>
    <w:rsid w:val="00863276"/>
  </w:style>
  <w:style w:type="paragraph" w:customStyle="1" w:styleId="C6E35E7DB7924FF096742E837E7CE717">
    <w:name w:val="C6E35E7DB7924FF096742E837E7CE717"/>
    <w:rsid w:val="00863276"/>
  </w:style>
  <w:style w:type="paragraph" w:customStyle="1" w:styleId="47AE7005935F4647922275D817665329">
    <w:name w:val="47AE7005935F4647922275D817665329"/>
    <w:rsid w:val="00863276"/>
  </w:style>
  <w:style w:type="paragraph" w:customStyle="1" w:styleId="8287BC8B8D564AB98853A3F532D2B0A9">
    <w:name w:val="8287BC8B8D564AB98853A3F532D2B0A9"/>
    <w:rsid w:val="00863276"/>
  </w:style>
  <w:style w:type="paragraph" w:customStyle="1" w:styleId="026DEE10BDE64224A868DBB1C28C7748">
    <w:name w:val="026DEE10BDE64224A868DBB1C28C7748"/>
    <w:rsid w:val="00863276"/>
  </w:style>
  <w:style w:type="paragraph" w:customStyle="1" w:styleId="70831A48A59B4092B16A0EECCEE4C305">
    <w:name w:val="70831A48A59B4092B16A0EECCEE4C305"/>
    <w:rsid w:val="00863276"/>
  </w:style>
  <w:style w:type="paragraph" w:customStyle="1" w:styleId="449F4A0848D9449587C06B88F950D198">
    <w:name w:val="449F4A0848D9449587C06B88F950D198"/>
    <w:rsid w:val="00863276"/>
  </w:style>
  <w:style w:type="paragraph" w:customStyle="1" w:styleId="731177C2992342B2A04CE12607B2884E">
    <w:name w:val="731177C2992342B2A04CE12607B2884E"/>
    <w:rsid w:val="00863276"/>
  </w:style>
  <w:style w:type="paragraph" w:customStyle="1" w:styleId="7041C6A649DC4F0EA74CD31178FADBD3">
    <w:name w:val="7041C6A649DC4F0EA74CD31178FADBD3"/>
    <w:rsid w:val="00863276"/>
  </w:style>
  <w:style w:type="paragraph" w:customStyle="1" w:styleId="7EB43089424E426F811AAB669C77D441">
    <w:name w:val="7EB43089424E426F811AAB669C77D441"/>
    <w:rsid w:val="00863276"/>
  </w:style>
  <w:style w:type="paragraph" w:customStyle="1" w:styleId="BAB4AB235BE344009FB46A896D677FD1">
    <w:name w:val="BAB4AB235BE344009FB46A896D677FD1"/>
    <w:rsid w:val="00863276"/>
  </w:style>
  <w:style w:type="paragraph" w:customStyle="1" w:styleId="09B6B50DCC7048C0A880ADAA2ED8AB79">
    <w:name w:val="09B6B50DCC7048C0A880ADAA2ED8AB79"/>
    <w:rsid w:val="00863276"/>
  </w:style>
  <w:style w:type="paragraph" w:customStyle="1" w:styleId="95BB8AF2C78549939DC55C484E018593">
    <w:name w:val="95BB8AF2C78549939DC55C484E018593"/>
    <w:rsid w:val="00EE1AE2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Ensemble: Kriti, Muni, Pooja, Pradeep, Sambit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DCBC7-C73E-4618-B45E-214947C0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1413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Univariate Time Series Analysis and Forecasting GRP of an Indian TV Channel</vt:lpstr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Time Series Analysis and Forecasting GRP of an Indian TV Channel</dc:title>
  <dc:subject/>
  <dc:creator>Pradeep Kumar</dc:creator>
  <cp:keywords/>
  <dc:description/>
  <cp:lastModifiedBy>Pradeep Kumar</cp:lastModifiedBy>
  <cp:revision>162</cp:revision>
  <dcterms:created xsi:type="dcterms:W3CDTF">2017-08-15T03:44:00Z</dcterms:created>
  <dcterms:modified xsi:type="dcterms:W3CDTF">2017-09-07T12:29:00Z</dcterms:modified>
</cp:coreProperties>
</file>