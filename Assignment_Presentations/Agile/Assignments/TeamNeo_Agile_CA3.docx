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C6554A" w:rsidP="00C6554A">
      <w:pPr>
        <w:pStyle w:val="Photo"/>
      </w:pPr>
      <w:bookmarkStart w:id="0" w:name="_Toc321147149"/>
      <w:bookmarkStart w:id="1" w:name="_Toc318188227"/>
      <w:bookmarkStart w:id="2" w:name="_Toc318188327"/>
      <w:bookmarkStart w:id="3" w:name="_Toc318189312"/>
      <w:bookmarkStart w:id="4" w:name="_Toc321147011"/>
    </w:p>
    <w:p w:rsidR="008B7621" w:rsidRPr="008B5277" w:rsidRDefault="008B7621" w:rsidP="00C6554A">
      <w:pPr>
        <w:pStyle w:val="Photo"/>
      </w:pPr>
    </w:p>
    <w:bookmarkEnd w:id="0"/>
    <w:bookmarkEnd w:id="1"/>
    <w:bookmarkEnd w:id="2"/>
    <w:bookmarkEnd w:id="3"/>
    <w:bookmarkEnd w:id="4"/>
    <w:p w:rsidR="00C6554A" w:rsidRPr="00D5413C" w:rsidRDefault="008B7621" w:rsidP="004C781C">
      <w:pPr>
        <w:pStyle w:val="Title"/>
      </w:pPr>
      <w:r>
        <w:t>Experiencing SCRUM|Lego City</w:t>
      </w:r>
    </w:p>
    <w:p w:rsidR="00E6189F" w:rsidRDefault="00E6189F" w:rsidP="00C6554A">
      <w:pPr>
        <w:pStyle w:val="ContactInfo"/>
      </w:pPr>
      <w:r>
        <w:t>Team Name: Neo</w:t>
      </w:r>
      <w:r w:rsidR="00C6554A">
        <w:t xml:space="preserve"> | </w:t>
      </w:r>
      <w:r>
        <w:t>EBAC4</w:t>
      </w:r>
      <w:r w:rsidR="00197553">
        <w:t>|K.E.29</w:t>
      </w:r>
      <w:r w:rsidR="00C6554A">
        <w:t xml:space="preserve"> |</w:t>
      </w:r>
      <w:r w:rsidR="00C6554A" w:rsidRPr="00D5413C">
        <w:t xml:space="preserve"> </w:t>
      </w:r>
    </w:p>
    <w:p w:rsidR="00B96F35" w:rsidRDefault="00B96F35" w:rsidP="00B96F35">
      <w:pPr>
        <w:pStyle w:val="Title2"/>
      </w:pPr>
      <w:r>
        <w:t xml:space="preserve">[Anusuya Manickavasagam: A0163300Y, </w:t>
      </w:r>
    </w:p>
    <w:p w:rsidR="00B96F35" w:rsidRDefault="00B96F35" w:rsidP="00B96F35">
      <w:pPr>
        <w:pStyle w:val="Title2"/>
      </w:pPr>
      <w:r>
        <w:t xml:space="preserve">Lydia: A0163289U, </w:t>
      </w:r>
    </w:p>
    <w:p w:rsidR="00B96F35" w:rsidRDefault="00B96F35" w:rsidP="00B96F35">
      <w:pPr>
        <w:pStyle w:val="Title2"/>
      </w:pPr>
      <w:r>
        <w:t>Muni: A0163382E,</w:t>
      </w:r>
    </w:p>
    <w:p w:rsidR="00B96F35" w:rsidRDefault="00B96F35" w:rsidP="00B96F35">
      <w:pPr>
        <w:pStyle w:val="Title2"/>
      </w:pPr>
      <w:r>
        <w:t>Pradeep: A0163453]</w:t>
      </w:r>
    </w:p>
    <w:p w:rsidR="00C6554A" w:rsidRDefault="00C6554A" w:rsidP="00C6554A">
      <w:pPr>
        <w:pStyle w:val="ContactInfo"/>
      </w:pPr>
      <w:bookmarkStart w:id="5" w:name="_GoBack"/>
      <w:bookmarkEnd w:id="5"/>
      <w:r>
        <w:br w:type="page"/>
      </w:r>
    </w:p>
    <w:sdt>
      <w:sdtPr>
        <w:rPr>
          <w:rFonts w:asciiTheme="minorHAnsi" w:eastAsiaTheme="minorHAnsi" w:hAnsiTheme="minorHAnsi" w:cstheme="minorBidi"/>
          <w:color w:val="595959" w:themeColor="text1" w:themeTint="A6"/>
          <w:sz w:val="22"/>
          <w:szCs w:val="22"/>
        </w:rPr>
        <w:id w:val="1211001791"/>
        <w:docPartObj>
          <w:docPartGallery w:val="Table of Contents"/>
          <w:docPartUnique/>
        </w:docPartObj>
      </w:sdtPr>
      <w:sdtEndPr>
        <w:rPr>
          <w:b/>
          <w:bCs/>
          <w:noProof/>
        </w:rPr>
      </w:sdtEndPr>
      <w:sdtContent>
        <w:p w:rsidR="003B49BA" w:rsidRDefault="003B49BA">
          <w:pPr>
            <w:pStyle w:val="TOCHeading"/>
          </w:pPr>
          <w:r>
            <w:t>Contents</w:t>
          </w:r>
        </w:p>
        <w:p w:rsidR="00CB7350" w:rsidRDefault="003B49BA">
          <w:pPr>
            <w:pStyle w:val="TOC1"/>
            <w:tabs>
              <w:tab w:val="right" w:leader="dot" w:pos="8630"/>
            </w:tabs>
            <w:rPr>
              <w:rFonts w:eastAsiaTheme="minorEastAsia"/>
              <w:noProof/>
              <w:color w:val="auto"/>
            </w:rPr>
          </w:pPr>
          <w:r>
            <w:fldChar w:fldCharType="begin"/>
          </w:r>
          <w:r>
            <w:instrText xml:space="preserve"> TOC \o "1-3" \h \z \u </w:instrText>
          </w:r>
          <w:r>
            <w:fldChar w:fldCharType="separate"/>
          </w:r>
          <w:hyperlink w:anchor="_Toc510379056" w:history="1">
            <w:r w:rsidR="00CB7350" w:rsidRPr="00F21E94">
              <w:rPr>
                <w:rStyle w:val="Hyperlink"/>
                <w:noProof/>
              </w:rPr>
              <w:t>Business Objectives</w:t>
            </w:r>
            <w:r w:rsidR="00CB7350">
              <w:rPr>
                <w:noProof/>
                <w:webHidden/>
              </w:rPr>
              <w:tab/>
            </w:r>
            <w:r w:rsidR="00CB7350">
              <w:rPr>
                <w:noProof/>
                <w:webHidden/>
              </w:rPr>
              <w:fldChar w:fldCharType="begin"/>
            </w:r>
            <w:r w:rsidR="00CB7350">
              <w:rPr>
                <w:noProof/>
                <w:webHidden/>
              </w:rPr>
              <w:instrText xml:space="preserve"> PAGEREF _Toc510379056 \h </w:instrText>
            </w:r>
            <w:r w:rsidR="00CB7350">
              <w:rPr>
                <w:noProof/>
                <w:webHidden/>
              </w:rPr>
            </w:r>
            <w:r w:rsidR="00CB7350">
              <w:rPr>
                <w:noProof/>
                <w:webHidden/>
              </w:rPr>
              <w:fldChar w:fldCharType="separate"/>
            </w:r>
            <w:r w:rsidR="00250872">
              <w:rPr>
                <w:noProof/>
                <w:webHidden/>
              </w:rPr>
              <w:t>2</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57" w:history="1">
            <w:r w:rsidR="00CB7350" w:rsidRPr="00F21E94">
              <w:rPr>
                <w:rStyle w:val="Hyperlink"/>
                <w:noProof/>
              </w:rPr>
              <w:t>Project Deliverables</w:t>
            </w:r>
            <w:r w:rsidR="00CB7350">
              <w:rPr>
                <w:noProof/>
                <w:webHidden/>
              </w:rPr>
              <w:tab/>
            </w:r>
            <w:r w:rsidR="00CB7350">
              <w:rPr>
                <w:noProof/>
                <w:webHidden/>
              </w:rPr>
              <w:fldChar w:fldCharType="begin"/>
            </w:r>
            <w:r w:rsidR="00CB7350">
              <w:rPr>
                <w:noProof/>
                <w:webHidden/>
              </w:rPr>
              <w:instrText xml:space="preserve"> PAGEREF _Toc510379057 \h </w:instrText>
            </w:r>
            <w:r w:rsidR="00CB7350">
              <w:rPr>
                <w:noProof/>
                <w:webHidden/>
              </w:rPr>
            </w:r>
            <w:r w:rsidR="00CB7350">
              <w:rPr>
                <w:noProof/>
                <w:webHidden/>
              </w:rPr>
              <w:fldChar w:fldCharType="separate"/>
            </w:r>
            <w:r w:rsidR="00250872">
              <w:rPr>
                <w:noProof/>
                <w:webHidden/>
              </w:rPr>
              <w:t>2</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58" w:history="1">
            <w:r w:rsidR="00CB7350" w:rsidRPr="00F21E94">
              <w:rPr>
                <w:rStyle w:val="Hyperlink"/>
                <w:noProof/>
              </w:rPr>
              <w:t>Initial Technical Strategy/Analytical/Modeling Approach</w:t>
            </w:r>
            <w:r w:rsidR="00CB7350">
              <w:rPr>
                <w:noProof/>
                <w:webHidden/>
              </w:rPr>
              <w:tab/>
            </w:r>
            <w:r w:rsidR="00CB7350">
              <w:rPr>
                <w:noProof/>
                <w:webHidden/>
              </w:rPr>
              <w:fldChar w:fldCharType="begin"/>
            </w:r>
            <w:r w:rsidR="00CB7350">
              <w:rPr>
                <w:noProof/>
                <w:webHidden/>
              </w:rPr>
              <w:instrText xml:space="preserve"> PAGEREF _Toc510379058 \h </w:instrText>
            </w:r>
            <w:r w:rsidR="00CB7350">
              <w:rPr>
                <w:noProof/>
                <w:webHidden/>
              </w:rPr>
            </w:r>
            <w:r w:rsidR="00CB7350">
              <w:rPr>
                <w:noProof/>
                <w:webHidden/>
              </w:rPr>
              <w:fldChar w:fldCharType="separate"/>
            </w:r>
            <w:r w:rsidR="00250872">
              <w:rPr>
                <w:noProof/>
                <w:webHidden/>
              </w:rPr>
              <w:t>3</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59" w:history="1">
            <w:r w:rsidR="00CB7350" w:rsidRPr="00F21E94">
              <w:rPr>
                <w:rStyle w:val="Hyperlink"/>
                <w:noProof/>
              </w:rPr>
              <w:t>System Diagram</w:t>
            </w:r>
            <w:r w:rsidR="00CB7350">
              <w:rPr>
                <w:noProof/>
                <w:webHidden/>
              </w:rPr>
              <w:tab/>
            </w:r>
            <w:r w:rsidR="00CB7350">
              <w:rPr>
                <w:noProof/>
                <w:webHidden/>
              </w:rPr>
              <w:fldChar w:fldCharType="begin"/>
            </w:r>
            <w:r w:rsidR="00CB7350">
              <w:rPr>
                <w:noProof/>
                <w:webHidden/>
              </w:rPr>
              <w:instrText xml:space="preserve"> PAGEREF _Toc510379059 \h </w:instrText>
            </w:r>
            <w:r w:rsidR="00CB7350">
              <w:rPr>
                <w:noProof/>
                <w:webHidden/>
              </w:rPr>
            </w:r>
            <w:r w:rsidR="00CB7350">
              <w:rPr>
                <w:noProof/>
                <w:webHidden/>
              </w:rPr>
              <w:fldChar w:fldCharType="separate"/>
            </w:r>
            <w:r w:rsidR="00250872">
              <w:rPr>
                <w:noProof/>
                <w:webHidden/>
              </w:rPr>
              <w:t>3</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60" w:history="1">
            <w:r w:rsidR="00CB7350" w:rsidRPr="00F21E94">
              <w:rPr>
                <w:rStyle w:val="Hyperlink"/>
                <w:noProof/>
              </w:rPr>
              <w:t>Data Gathering</w:t>
            </w:r>
            <w:r w:rsidR="00CB7350">
              <w:rPr>
                <w:noProof/>
                <w:webHidden/>
              </w:rPr>
              <w:tab/>
            </w:r>
            <w:r w:rsidR="00CB7350">
              <w:rPr>
                <w:noProof/>
                <w:webHidden/>
              </w:rPr>
              <w:fldChar w:fldCharType="begin"/>
            </w:r>
            <w:r w:rsidR="00CB7350">
              <w:rPr>
                <w:noProof/>
                <w:webHidden/>
              </w:rPr>
              <w:instrText xml:space="preserve"> PAGEREF _Toc510379060 \h </w:instrText>
            </w:r>
            <w:r w:rsidR="00CB7350">
              <w:rPr>
                <w:noProof/>
                <w:webHidden/>
              </w:rPr>
            </w:r>
            <w:r w:rsidR="00CB7350">
              <w:rPr>
                <w:noProof/>
                <w:webHidden/>
              </w:rPr>
              <w:fldChar w:fldCharType="separate"/>
            </w:r>
            <w:r w:rsidR="00250872">
              <w:rPr>
                <w:noProof/>
                <w:webHidden/>
              </w:rPr>
              <w:t>4</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61" w:history="1">
            <w:r w:rsidR="00CB7350" w:rsidRPr="00F21E94">
              <w:rPr>
                <w:rStyle w:val="Hyperlink"/>
                <w:noProof/>
              </w:rPr>
              <w:t>Project Planning</w:t>
            </w:r>
            <w:r w:rsidR="00CB7350">
              <w:rPr>
                <w:noProof/>
                <w:webHidden/>
              </w:rPr>
              <w:tab/>
            </w:r>
            <w:r w:rsidR="00CB7350">
              <w:rPr>
                <w:noProof/>
                <w:webHidden/>
              </w:rPr>
              <w:fldChar w:fldCharType="begin"/>
            </w:r>
            <w:r w:rsidR="00CB7350">
              <w:rPr>
                <w:noProof/>
                <w:webHidden/>
              </w:rPr>
              <w:instrText xml:space="preserve"> PAGEREF _Toc510379061 \h </w:instrText>
            </w:r>
            <w:r w:rsidR="00CB7350">
              <w:rPr>
                <w:noProof/>
                <w:webHidden/>
              </w:rPr>
            </w:r>
            <w:r w:rsidR="00CB7350">
              <w:rPr>
                <w:noProof/>
                <w:webHidden/>
              </w:rPr>
              <w:fldChar w:fldCharType="separate"/>
            </w:r>
            <w:r w:rsidR="00250872">
              <w:rPr>
                <w:noProof/>
                <w:webHidden/>
              </w:rPr>
              <w:t>5</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2" w:history="1">
            <w:r w:rsidR="00CB7350" w:rsidRPr="00F21E94">
              <w:rPr>
                <w:rStyle w:val="Hyperlink"/>
                <w:noProof/>
              </w:rPr>
              <w:t>Project Methodologies</w:t>
            </w:r>
            <w:r w:rsidR="00CB7350">
              <w:rPr>
                <w:noProof/>
                <w:webHidden/>
              </w:rPr>
              <w:tab/>
            </w:r>
            <w:r w:rsidR="00CB7350">
              <w:rPr>
                <w:noProof/>
                <w:webHidden/>
              </w:rPr>
              <w:fldChar w:fldCharType="begin"/>
            </w:r>
            <w:r w:rsidR="00CB7350">
              <w:rPr>
                <w:noProof/>
                <w:webHidden/>
              </w:rPr>
              <w:instrText xml:space="preserve"> PAGEREF _Toc510379062 \h </w:instrText>
            </w:r>
            <w:r w:rsidR="00CB7350">
              <w:rPr>
                <w:noProof/>
                <w:webHidden/>
              </w:rPr>
            </w:r>
            <w:r w:rsidR="00CB7350">
              <w:rPr>
                <w:noProof/>
                <w:webHidden/>
              </w:rPr>
              <w:fldChar w:fldCharType="separate"/>
            </w:r>
            <w:r w:rsidR="00250872">
              <w:rPr>
                <w:noProof/>
                <w:webHidden/>
              </w:rPr>
              <w:t>6</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3" w:history="1">
            <w:r w:rsidR="00CB7350" w:rsidRPr="00F21E94">
              <w:rPr>
                <w:rStyle w:val="Hyperlink"/>
                <w:noProof/>
              </w:rPr>
              <w:t>Source Code Management</w:t>
            </w:r>
            <w:r w:rsidR="00CB7350">
              <w:rPr>
                <w:noProof/>
                <w:webHidden/>
              </w:rPr>
              <w:tab/>
            </w:r>
            <w:r w:rsidR="00CB7350">
              <w:rPr>
                <w:noProof/>
                <w:webHidden/>
              </w:rPr>
              <w:fldChar w:fldCharType="begin"/>
            </w:r>
            <w:r w:rsidR="00CB7350">
              <w:rPr>
                <w:noProof/>
                <w:webHidden/>
              </w:rPr>
              <w:instrText xml:space="preserve"> PAGEREF _Toc510379063 \h </w:instrText>
            </w:r>
            <w:r w:rsidR="00CB7350">
              <w:rPr>
                <w:noProof/>
                <w:webHidden/>
              </w:rPr>
            </w:r>
            <w:r w:rsidR="00CB7350">
              <w:rPr>
                <w:noProof/>
                <w:webHidden/>
              </w:rPr>
              <w:fldChar w:fldCharType="separate"/>
            </w:r>
            <w:r w:rsidR="00250872">
              <w:rPr>
                <w:noProof/>
                <w:webHidden/>
              </w:rPr>
              <w:t>6</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4" w:history="1">
            <w:r w:rsidR="00CB7350" w:rsidRPr="00F21E94">
              <w:rPr>
                <w:rStyle w:val="Hyperlink"/>
                <w:noProof/>
              </w:rPr>
              <w:t>Project Tasks Management</w:t>
            </w:r>
            <w:r w:rsidR="00CB7350">
              <w:rPr>
                <w:noProof/>
                <w:webHidden/>
              </w:rPr>
              <w:tab/>
            </w:r>
            <w:r w:rsidR="00CB7350">
              <w:rPr>
                <w:noProof/>
                <w:webHidden/>
              </w:rPr>
              <w:fldChar w:fldCharType="begin"/>
            </w:r>
            <w:r w:rsidR="00CB7350">
              <w:rPr>
                <w:noProof/>
                <w:webHidden/>
              </w:rPr>
              <w:instrText xml:space="preserve"> PAGEREF _Toc510379064 \h </w:instrText>
            </w:r>
            <w:r w:rsidR="00CB7350">
              <w:rPr>
                <w:noProof/>
                <w:webHidden/>
              </w:rPr>
            </w:r>
            <w:r w:rsidR="00CB7350">
              <w:rPr>
                <w:noProof/>
                <w:webHidden/>
              </w:rPr>
              <w:fldChar w:fldCharType="separate"/>
            </w:r>
            <w:r w:rsidR="00250872">
              <w:rPr>
                <w:noProof/>
                <w:webHidden/>
              </w:rPr>
              <w:t>6</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5" w:history="1">
            <w:r w:rsidR="00CB7350" w:rsidRPr="00F21E94">
              <w:rPr>
                <w:rStyle w:val="Hyperlink"/>
                <w:noProof/>
              </w:rPr>
              <w:t>Roles and Responsibilities</w:t>
            </w:r>
            <w:r w:rsidR="00CB7350">
              <w:rPr>
                <w:noProof/>
                <w:webHidden/>
              </w:rPr>
              <w:tab/>
            </w:r>
            <w:r w:rsidR="00CB7350">
              <w:rPr>
                <w:noProof/>
                <w:webHidden/>
              </w:rPr>
              <w:fldChar w:fldCharType="begin"/>
            </w:r>
            <w:r w:rsidR="00CB7350">
              <w:rPr>
                <w:noProof/>
                <w:webHidden/>
              </w:rPr>
              <w:instrText xml:space="preserve"> PAGEREF _Toc510379065 \h </w:instrText>
            </w:r>
            <w:r w:rsidR="00CB7350">
              <w:rPr>
                <w:noProof/>
                <w:webHidden/>
              </w:rPr>
            </w:r>
            <w:r w:rsidR="00CB7350">
              <w:rPr>
                <w:noProof/>
                <w:webHidden/>
              </w:rPr>
              <w:fldChar w:fldCharType="separate"/>
            </w:r>
            <w:r w:rsidR="00250872">
              <w:rPr>
                <w:noProof/>
                <w:webHidden/>
              </w:rPr>
              <w:t>7</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6" w:history="1">
            <w:r w:rsidR="00CB7350" w:rsidRPr="00F21E94">
              <w:rPr>
                <w:rStyle w:val="Hyperlink"/>
                <w:noProof/>
              </w:rPr>
              <w:t>Resources Requirement</w:t>
            </w:r>
            <w:r w:rsidR="00CB7350">
              <w:rPr>
                <w:noProof/>
                <w:webHidden/>
              </w:rPr>
              <w:tab/>
            </w:r>
            <w:r w:rsidR="00CB7350">
              <w:rPr>
                <w:noProof/>
                <w:webHidden/>
              </w:rPr>
              <w:fldChar w:fldCharType="begin"/>
            </w:r>
            <w:r w:rsidR="00CB7350">
              <w:rPr>
                <w:noProof/>
                <w:webHidden/>
              </w:rPr>
              <w:instrText xml:space="preserve"> PAGEREF _Toc510379066 \h </w:instrText>
            </w:r>
            <w:r w:rsidR="00CB7350">
              <w:rPr>
                <w:noProof/>
                <w:webHidden/>
              </w:rPr>
            </w:r>
            <w:r w:rsidR="00CB7350">
              <w:rPr>
                <w:noProof/>
                <w:webHidden/>
              </w:rPr>
              <w:fldChar w:fldCharType="separate"/>
            </w:r>
            <w:r w:rsidR="00250872">
              <w:rPr>
                <w:noProof/>
                <w:webHidden/>
              </w:rPr>
              <w:t>7</w:t>
            </w:r>
            <w:r w:rsidR="00CB7350">
              <w:rPr>
                <w:noProof/>
                <w:webHidden/>
              </w:rPr>
              <w:fldChar w:fldCharType="end"/>
            </w:r>
          </w:hyperlink>
        </w:p>
        <w:p w:rsidR="00CB7350" w:rsidRDefault="00E20B00">
          <w:pPr>
            <w:pStyle w:val="TOC3"/>
            <w:tabs>
              <w:tab w:val="right" w:leader="dot" w:pos="8630"/>
            </w:tabs>
            <w:rPr>
              <w:rFonts w:eastAsiaTheme="minorEastAsia"/>
              <w:noProof/>
              <w:color w:val="auto"/>
            </w:rPr>
          </w:pPr>
          <w:hyperlink w:anchor="_Toc510379067" w:history="1">
            <w:r w:rsidR="00CB7350" w:rsidRPr="00F21E94">
              <w:rPr>
                <w:rStyle w:val="Hyperlink"/>
                <w:noProof/>
              </w:rPr>
              <w:t>Project Deliverables and Plan (Gantt Chart)</w:t>
            </w:r>
            <w:r w:rsidR="00CB7350">
              <w:rPr>
                <w:noProof/>
                <w:webHidden/>
              </w:rPr>
              <w:tab/>
            </w:r>
            <w:r w:rsidR="00CB7350">
              <w:rPr>
                <w:noProof/>
                <w:webHidden/>
              </w:rPr>
              <w:fldChar w:fldCharType="begin"/>
            </w:r>
            <w:r w:rsidR="00CB7350">
              <w:rPr>
                <w:noProof/>
                <w:webHidden/>
              </w:rPr>
              <w:instrText xml:space="preserve"> PAGEREF _Toc510379067 \h </w:instrText>
            </w:r>
            <w:r w:rsidR="00CB7350">
              <w:rPr>
                <w:noProof/>
                <w:webHidden/>
              </w:rPr>
            </w:r>
            <w:r w:rsidR="00CB7350">
              <w:rPr>
                <w:noProof/>
                <w:webHidden/>
              </w:rPr>
              <w:fldChar w:fldCharType="separate"/>
            </w:r>
            <w:r w:rsidR="00250872">
              <w:rPr>
                <w:noProof/>
                <w:webHidden/>
              </w:rPr>
              <w:t>8</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68" w:history="1">
            <w:r w:rsidR="00CB7350" w:rsidRPr="00F21E94">
              <w:rPr>
                <w:rStyle w:val="Hyperlink"/>
                <w:noProof/>
              </w:rPr>
              <w:t>Current Problems and Risks</w:t>
            </w:r>
            <w:r w:rsidR="00CB7350">
              <w:rPr>
                <w:noProof/>
                <w:webHidden/>
              </w:rPr>
              <w:tab/>
            </w:r>
            <w:r w:rsidR="00CB7350">
              <w:rPr>
                <w:noProof/>
                <w:webHidden/>
              </w:rPr>
              <w:fldChar w:fldCharType="begin"/>
            </w:r>
            <w:r w:rsidR="00CB7350">
              <w:rPr>
                <w:noProof/>
                <w:webHidden/>
              </w:rPr>
              <w:instrText xml:space="preserve"> PAGEREF _Toc510379068 \h </w:instrText>
            </w:r>
            <w:r w:rsidR="00CB7350">
              <w:rPr>
                <w:noProof/>
                <w:webHidden/>
              </w:rPr>
            </w:r>
            <w:r w:rsidR="00CB7350">
              <w:rPr>
                <w:noProof/>
                <w:webHidden/>
              </w:rPr>
              <w:fldChar w:fldCharType="separate"/>
            </w:r>
            <w:r w:rsidR="00250872">
              <w:rPr>
                <w:noProof/>
                <w:webHidden/>
              </w:rPr>
              <w:t>8</w:t>
            </w:r>
            <w:r w:rsidR="00CB7350">
              <w:rPr>
                <w:noProof/>
                <w:webHidden/>
              </w:rPr>
              <w:fldChar w:fldCharType="end"/>
            </w:r>
          </w:hyperlink>
        </w:p>
        <w:p w:rsidR="00CB7350" w:rsidRDefault="00E20B00">
          <w:pPr>
            <w:pStyle w:val="TOC1"/>
            <w:tabs>
              <w:tab w:val="right" w:leader="dot" w:pos="8630"/>
            </w:tabs>
            <w:rPr>
              <w:rFonts w:eastAsiaTheme="minorEastAsia"/>
              <w:noProof/>
              <w:color w:val="auto"/>
            </w:rPr>
          </w:pPr>
          <w:hyperlink w:anchor="_Toc510379069" w:history="1">
            <w:r w:rsidR="00CB7350" w:rsidRPr="00F21E94">
              <w:rPr>
                <w:rStyle w:val="Hyperlink"/>
                <w:noProof/>
              </w:rPr>
              <w:t>Initial Analysis and Modeling</w:t>
            </w:r>
            <w:r w:rsidR="00CB7350">
              <w:rPr>
                <w:noProof/>
                <w:webHidden/>
              </w:rPr>
              <w:tab/>
            </w:r>
            <w:r w:rsidR="00CB7350">
              <w:rPr>
                <w:noProof/>
                <w:webHidden/>
              </w:rPr>
              <w:fldChar w:fldCharType="begin"/>
            </w:r>
            <w:r w:rsidR="00CB7350">
              <w:rPr>
                <w:noProof/>
                <w:webHidden/>
              </w:rPr>
              <w:instrText xml:space="preserve"> PAGEREF _Toc510379069 \h </w:instrText>
            </w:r>
            <w:r w:rsidR="00CB7350">
              <w:rPr>
                <w:noProof/>
                <w:webHidden/>
              </w:rPr>
            </w:r>
            <w:r w:rsidR="00CB7350">
              <w:rPr>
                <w:noProof/>
                <w:webHidden/>
              </w:rPr>
              <w:fldChar w:fldCharType="separate"/>
            </w:r>
            <w:r w:rsidR="00250872">
              <w:rPr>
                <w:noProof/>
                <w:webHidden/>
              </w:rPr>
              <w:t>9</w:t>
            </w:r>
            <w:r w:rsidR="00CB7350">
              <w:rPr>
                <w:noProof/>
                <w:webHidden/>
              </w:rPr>
              <w:fldChar w:fldCharType="end"/>
            </w:r>
          </w:hyperlink>
        </w:p>
        <w:p w:rsidR="00CB7350" w:rsidRDefault="00E20B00">
          <w:pPr>
            <w:pStyle w:val="TOC2"/>
            <w:tabs>
              <w:tab w:val="right" w:leader="dot" w:pos="8630"/>
            </w:tabs>
            <w:rPr>
              <w:rFonts w:eastAsiaTheme="minorEastAsia"/>
              <w:noProof/>
              <w:color w:val="auto"/>
            </w:rPr>
          </w:pPr>
          <w:hyperlink w:anchor="_Toc510379070" w:history="1">
            <w:r w:rsidR="00CB7350" w:rsidRPr="00F21E94">
              <w:rPr>
                <w:rStyle w:val="Hyperlink"/>
                <w:noProof/>
              </w:rPr>
              <w:t>References</w:t>
            </w:r>
            <w:r w:rsidR="00CB7350">
              <w:rPr>
                <w:noProof/>
                <w:webHidden/>
              </w:rPr>
              <w:tab/>
            </w:r>
            <w:r w:rsidR="00CB7350">
              <w:rPr>
                <w:noProof/>
                <w:webHidden/>
              </w:rPr>
              <w:fldChar w:fldCharType="begin"/>
            </w:r>
            <w:r w:rsidR="00CB7350">
              <w:rPr>
                <w:noProof/>
                <w:webHidden/>
              </w:rPr>
              <w:instrText xml:space="preserve"> PAGEREF _Toc510379070 \h </w:instrText>
            </w:r>
            <w:r w:rsidR="00CB7350">
              <w:rPr>
                <w:noProof/>
                <w:webHidden/>
              </w:rPr>
            </w:r>
            <w:r w:rsidR="00CB7350">
              <w:rPr>
                <w:noProof/>
                <w:webHidden/>
              </w:rPr>
              <w:fldChar w:fldCharType="separate"/>
            </w:r>
            <w:r w:rsidR="00250872">
              <w:rPr>
                <w:noProof/>
                <w:webHidden/>
              </w:rPr>
              <w:t>11</w:t>
            </w:r>
            <w:r w:rsidR="00CB7350">
              <w:rPr>
                <w:noProof/>
                <w:webHidden/>
              </w:rPr>
              <w:fldChar w:fldCharType="end"/>
            </w:r>
          </w:hyperlink>
        </w:p>
        <w:p w:rsidR="003B49BA" w:rsidRDefault="003B49BA">
          <w:r>
            <w:rPr>
              <w:b/>
              <w:bCs/>
              <w:noProof/>
            </w:rPr>
            <w:fldChar w:fldCharType="end"/>
          </w:r>
        </w:p>
      </w:sdtContent>
    </w:sdt>
    <w:p w:rsidR="00F75A46" w:rsidRDefault="00F75A46" w:rsidP="00FC726B"/>
    <w:p w:rsidR="003B49BA" w:rsidRDefault="003B49BA" w:rsidP="003B49BA"/>
    <w:p w:rsidR="003B49BA" w:rsidRDefault="003B49BA" w:rsidP="003B49BA"/>
    <w:p w:rsidR="003B49BA" w:rsidRDefault="003B49BA" w:rsidP="003B49BA"/>
    <w:p w:rsidR="003B49BA" w:rsidRDefault="003B49BA" w:rsidP="003B49BA"/>
    <w:p w:rsidR="003B49BA" w:rsidRDefault="003B49BA" w:rsidP="003B49BA"/>
    <w:p w:rsidR="003B49BA" w:rsidRDefault="003B49BA" w:rsidP="003B49BA"/>
    <w:p w:rsidR="003B49BA" w:rsidRDefault="003B49BA" w:rsidP="003B49BA"/>
    <w:p w:rsidR="003B49BA" w:rsidRPr="003B49BA" w:rsidRDefault="003B49BA" w:rsidP="003B49BA"/>
    <w:p w:rsidR="009A2CCF" w:rsidRDefault="009A2CCF" w:rsidP="00C6554A">
      <w:pPr>
        <w:pStyle w:val="Heading1"/>
      </w:pPr>
      <w:r>
        <w:lastRenderedPageBreak/>
        <w:t>Objectives</w:t>
      </w:r>
    </w:p>
    <w:p w:rsidR="009A2CCF" w:rsidRPr="009A2CCF" w:rsidRDefault="009A2CCF" w:rsidP="009A2CCF">
      <w:r>
        <w:t>This assignment is part of CA</w:t>
      </w:r>
      <w:r w:rsidR="00E07670">
        <w:t>3</w:t>
      </w:r>
      <w:r>
        <w:t xml:space="preserve"> to </w:t>
      </w:r>
      <w:r w:rsidR="00E07670">
        <w:t>share the experiences and results for our Lego City project. The principle objective was to experience SCRUM methodology and build the project from scratch.</w:t>
      </w:r>
    </w:p>
    <w:p w:rsidR="00C6554A" w:rsidRDefault="001A3AC1" w:rsidP="00C6554A">
      <w:pPr>
        <w:pStyle w:val="Heading1"/>
      </w:pPr>
      <w:r>
        <w:t>Team Agreements</w:t>
      </w:r>
    </w:p>
    <w:p w:rsidR="003244E4" w:rsidRPr="003244E4" w:rsidRDefault="003244E4" w:rsidP="003244E4">
      <w:r>
        <w:t>Before starting as a team, it is very important to have team agreements. We have come up with following agreements. Based on the work experience, we agree to edit them on the go:</w:t>
      </w:r>
    </w:p>
    <w:p w:rsidR="001A3AC1" w:rsidRDefault="001A3AC1" w:rsidP="001A3AC1">
      <w:pPr>
        <w:pStyle w:val="ListParagraph"/>
        <w:numPr>
          <w:ilvl w:val="0"/>
          <w:numId w:val="32"/>
        </w:numPr>
      </w:pPr>
      <w:r>
        <w:t>Respect every member’s time</w:t>
      </w:r>
    </w:p>
    <w:p w:rsidR="001A3AC1" w:rsidRDefault="001A3AC1" w:rsidP="001A3AC1">
      <w:pPr>
        <w:pStyle w:val="ListParagraph"/>
        <w:numPr>
          <w:ilvl w:val="0"/>
          <w:numId w:val="32"/>
        </w:numPr>
      </w:pPr>
      <w:r>
        <w:t>Be attentive in the discussions</w:t>
      </w:r>
    </w:p>
    <w:p w:rsidR="001A3AC1" w:rsidRDefault="001A3AC1" w:rsidP="001A3AC1">
      <w:pPr>
        <w:pStyle w:val="ListParagraph"/>
        <w:numPr>
          <w:ilvl w:val="0"/>
          <w:numId w:val="32"/>
        </w:numPr>
      </w:pPr>
      <w:r>
        <w:t>No usage of Mobile phones during the discussions</w:t>
      </w:r>
    </w:p>
    <w:p w:rsidR="001A3AC1" w:rsidRDefault="001A3AC1" w:rsidP="001A3AC1">
      <w:pPr>
        <w:pStyle w:val="ListParagraph"/>
        <w:numPr>
          <w:ilvl w:val="0"/>
          <w:numId w:val="32"/>
        </w:numPr>
      </w:pPr>
      <w:r>
        <w:t>Standup in every class</w:t>
      </w:r>
    </w:p>
    <w:p w:rsidR="00EC5E39" w:rsidRPr="001A3AC1" w:rsidRDefault="00EC5E39" w:rsidP="001A3AC1">
      <w:pPr>
        <w:pStyle w:val="ListParagraph"/>
        <w:numPr>
          <w:ilvl w:val="0"/>
          <w:numId w:val="32"/>
        </w:numPr>
      </w:pPr>
      <w:r>
        <w:t>Full attendance</w:t>
      </w:r>
    </w:p>
    <w:p w:rsidR="00887E4D" w:rsidRDefault="00887E4D" w:rsidP="00063A7A">
      <w:pPr>
        <w:pStyle w:val="Heading1"/>
      </w:pPr>
      <w:bookmarkStart w:id="6" w:name="_Toc510379057"/>
      <w:r>
        <w:t>High Level Process</w:t>
      </w:r>
    </w:p>
    <w:p w:rsidR="00887E4D" w:rsidRPr="00887E4D" w:rsidRDefault="00887E4D" w:rsidP="00887E4D">
      <w:r>
        <w:t>At a very high level we followed the process as below. We will explain each phase in detail:</w:t>
      </w:r>
    </w:p>
    <w:p w:rsidR="00887E4D" w:rsidRPr="00887E4D" w:rsidRDefault="00887E4D" w:rsidP="00887E4D">
      <w:r w:rsidRPr="00887E4D">
        <w:rPr>
          <w:noProof/>
        </w:rPr>
        <w:drawing>
          <wp:inline distT="0" distB="0" distL="0" distR="0" wp14:anchorId="76EEF1FD" wp14:editId="23B1E6D6">
            <wp:extent cx="5486400" cy="3657600"/>
            <wp:effectExtent l="0" t="0" r="19050" b="0"/>
            <wp:docPr id="2" name="Diagram 2">
              <a:extLst xmlns:a="http://schemas.openxmlformats.org/drawingml/2006/main">
                <a:ext uri="{FF2B5EF4-FFF2-40B4-BE49-F238E27FC236}">
                  <a16:creationId xmlns:a16="http://schemas.microsoft.com/office/drawing/2014/main" id="{5208D29F-5FF4-4579-85FD-248F40E8F68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bookmarkEnd w:id="6"/>
    <w:p w:rsidR="003A5D3A" w:rsidRDefault="00613FCA" w:rsidP="00254621">
      <w:pPr>
        <w:pStyle w:val="Heading1"/>
      </w:pPr>
      <w:r>
        <w:lastRenderedPageBreak/>
        <w:t>Requirement Brainstorm</w:t>
      </w:r>
    </w:p>
    <w:p w:rsidR="00254621" w:rsidRDefault="00254621" w:rsidP="00254621">
      <w:r>
        <w:t xml:space="preserve">As a team we wore the Product owner hat and decided upon all the features possible for a </w:t>
      </w:r>
      <w:r w:rsidRPr="00254621">
        <w:rPr>
          <w:b/>
        </w:rPr>
        <w:t>Lego City project</w:t>
      </w:r>
      <w:r>
        <w:rPr>
          <w:b/>
        </w:rPr>
        <w:t xml:space="preserve">. </w:t>
      </w:r>
      <w:r>
        <w:t xml:space="preserve">Once we identified the </w:t>
      </w:r>
      <w:r w:rsidR="007C10B7">
        <w:t xml:space="preserve">features in terms of </w:t>
      </w:r>
      <w:r w:rsidR="007C10B7" w:rsidRPr="007C10B7">
        <w:rPr>
          <w:b/>
        </w:rPr>
        <w:t>user stories</w:t>
      </w:r>
      <w:r w:rsidR="007C10B7">
        <w:rPr>
          <w:b/>
        </w:rPr>
        <w:t xml:space="preserve">, </w:t>
      </w:r>
      <w:r w:rsidR="007C10B7">
        <w:t>we estimated them wearing developers hat. The process was to pick a smallest one and then size other against it. Below image shows the work done to make user stories and size them:</w:t>
      </w:r>
    </w:p>
    <w:p w:rsidR="007C10B7" w:rsidRPr="007C10B7" w:rsidRDefault="007C10B7" w:rsidP="00254621">
      <w:r w:rsidRPr="007C10B7">
        <w:rPr>
          <w:noProof/>
        </w:rPr>
        <w:drawing>
          <wp:inline distT="0" distB="0" distL="0" distR="0" wp14:anchorId="693A9E95" wp14:editId="46D6CA66">
            <wp:extent cx="548640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114800"/>
                    </a:xfrm>
                    <a:prstGeom prst="rect">
                      <a:avLst/>
                    </a:prstGeom>
                  </pic:spPr>
                </pic:pic>
              </a:graphicData>
            </a:graphic>
          </wp:inline>
        </w:drawing>
      </w:r>
    </w:p>
    <w:p w:rsidR="009E4C06" w:rsidRDefault="007C10B7" w:rsidP="009E4C06">
      <w:pPr>
        <w:pStyle w:val="Heading1"/>
      </w:pPr>
      <w:bookmarkStart w:id="7" w:name="_Toc510379070"/>
      <w:r>
        <w:t>Sprint Planning</w:t>
      </w:r>
    </w:p>
    <w:p w:rsidR="00864F53" w:rsidRDefault="007C10B7" w:rsidP="00864F53">
      <w:r>
        <w:t>Next, we entered in the Sprint planning mode. Since we had 2 sprints, we scoped out few user stories and accordingly planned for high priority stories. Accordingly, we pulled the stories in the First Sprint and prepared the task with minutes estimates:</w:t>
      </w:r>
    </w:p>
    <w:p w:rsidR="007C10B7" w:rsidRPr="007C10B7" w:rsidRDefault="007C10B7" w:rsidP="00835DF2">
      <w:pPr>
        <w:pStyle w:val="Heading2"/>
      </w:pPr>
      <w:r w:rsidRPr="007C10B7">
        <w:t>First Sprint Planned:</w:t>
      </w:r>
    </w:p>
    <w:p w:rsidR="007C10B7" w:rsidRDefault="007C10B7" w:rsidP="007C10B7">
      <w:pPr>
        <w:pStyle w:val="ListParagraph"/>
        <w:numPr>
          <w:ilvl w:val="0"/>
          <w:numId w:val="39"/>
        </w:numPr>
      </w:pPr>
      <w:r>
        <w:t>Build Road</w:t>
      </w:r>
    </w:p>
    <w:p w:rsidR="007C10B7" w:rsidRDefault="007C10B7" w:rsidP="007C10B7">
      <w:pPr>
        <w:pStyle w:val="ListParagraph"/>
        <w:numPr>
          <w:ilvl w:val="0"/>
          <w:numId w:val="39"/>
        </w:numPr>
      </w:pPr>
      <w:r>
        <w:t>Build Water Pipeline</w:t>
      </w:r>
    </w:p>
    <w:p w:rsidR="007C10B7" w:rsidRDefault="007C10B7" w:rsidP="007C10B7">
      <w:pPr>
        <w:pStyle w:val="ListParagraph"/>
        <w:numPr>
          <w:ilvl w:val="0"/>
          <w:numId w:val="39"/>
        </w:numPr>
      </w:pPr>
      <w:r>
        <w:t>Build 4 houses</w:t>
      </w:r>
    </w:p>
    <w:p w:rsidR="007C10B7" w:rsidRDefault="007C10B7" w:rsidP="00835DF2">
      <w:pPr>
        <w:pStyle w:val="Heading2"/>
      </w:pPr>
      <w:r w:rsidRPr="007C10B7">
        <w:lastRenderedPageBreak/>
        <w:t>First Sprint Execution</w:t>
      </w:r>
      <w:r>
        <w:t>:</w:t>
      </w:r>
    </w:p>
    <w:p w:rsidR="007C10B7" w:rsidRDefault="007C10B7" w:rsidP="007C10B7">
      <w:r>
        <w:t>We could not achieve the target on Day 1 of the Sprint but by the Day 3 end we could finish the expected stories planned for the Sprint as shown below:</w:t>
      </w:r>
    </w:p>
    <w:p w:rsidR="007C10B7" w:rsidRPr="007C10B7" w:rsidRDefault="007C10B7" w:rsidP="007C10B7">
      <w:r w:rsidRPr="007C10B7">
        <w:rPr>
          <w:noProof/>
        </w:rPr>
        <w:drawing>
          <wp:inline distT="0" distB="0" distL="0" distR="0" wp14:anchorId="2AD4C487" wp14:editId="2BA115EB">
            <wp:extent cx="2990850" cy="398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850" cy="3987800"/>
                    </a:xfrm>
                    <a:prstGeom prst="rect">
                      <a:avLst/>
                    </a:prstGeom>
                  </pic:spPr>
                </pic:pic>
              </a:graphicData>
            </a:graphic>
          </wp:inline>
        </w:drawing>
      </w:r>
    </w:p>
    <w:p w:rsidR="009E4C06" w:rsidRDefault="00835DF2" w:rsidP="00835DF2">
      <w:pPr>
        <w:pStyle w:val="Heading2"/>
      </w:pPr>
      <w:r>
        <w:t>Sprint Retrospective:</w:t>
      </w:r>
    </w:p>
    <w:p w:rsidR="00835DF2" w:rsidRDefault="00835DF2" w:rsidP="009E4C06">
      <w:r>
        <w:t>We identified the couple of retrospective points</w:t>
      </w:r>
      <w:r w:rsidR="004A26B6">
        <w:t xml:space="preserve"> as mentioned below:</w:t>
      </w:r>
    </w:p>
    <w:p w:rsidR="004A26B6" w:rsidRDefault="004A26B6" w:rsidP="004A26B6">
      <w:pPr>
        <w:pStyle w:val="ListParagraph"/>
        <w:numPr>
          <w:ilvl w:val="0"/>
          <w:numId w:val="40"/>
        </w:numPr>
      </w:pPr>
      <w:r>
        <w:t>Team lacks the skillset for Lego building in general</w:t>
      </w:r>
    </w:p>
    <w:p w:rsidR="004A26B6" w:rsidRDefault="004A26B6" w:rsidP="004A26B6">
      <w:pPr>
        <w:pStyle w:val="ListParagraph"/>
        <w:numPr>
          <w:ilvl w:val="0"/>
          <w:numId w:val="40"/>
        </w:numPr>
      </w:pPr>
      <w:r>
        <w:t>Some tasks which were estimated didn’t take that long to complete</w:t>
      </w:r>
    </w:p>
    <w:p w:rsidR="004A26B6" w:rsidRDefault="004A26B6" w:rsidP="004A26B6">
      <w:pPr>
        <w:pStyle w:val="ListParagraph"/>
        <w:numPr>
          <w:ilvl w:val="0"/>
          <w:numId w:val="40"/>
        </w:numPr>
      </w:pPr>
      <w:r>
        <w:t>Team strength is designing</w:t>
      </w:r>
    </w:p>
    <w:p w:rsidR="009279C5" w:rsidRDefault="009279C5" w:rsidP="009279C5">
      <w:r>
        <w:t>As a result, we put one resource dedicated to the Lego building process, who invested all of his time in learning and building the various blocks as asked by the project.</w:t>
      </w:r>
    </w:p>
    <w:p w:rsidR="0010001A" w:rsidRDefault="0010001A" w:rsidP="0010001A">
      <w:pPr>
        <w:pStyle w:val="Heading2"/>
      </w:pPr>
      <w:r>
        <w:t>Second</w:t>
      </w:r>
      <w:r w:rsidRPr="007C10B7">
        <w:t xml:space="preserve"> Sprint Planned:</w:t>
      </w:r>
    </w:p>
    <w:p w:rsidR="0010001A" w:rsidRDefault="0010001A" w:rsidP="0010001A">
      <w:r>
        <w:t>We put our rest of the items planned in the second sprint. However since we knew that the some tasks were not taking time as planned, we decided to build the add-ons as well for the project which were earlier out of scope of the release. The screenshot shown below explains all the items:</w:t>
      </w:r>
    </w:p>
    <w:p w:rsidR="0010001A" w:rsidRPr="0010001A" w:rsidRDefault="0010001A" w:rsidP="0010001A">
      <w:r w:rsidRPr="0010001A">
        <w:rPr>
          <w:noProof/>
        </w:rPr>
        <w:lastRenderedPageBreak/>
        <w:drawing>
          <wp:inline distT="0" distB="0" distL="0" distR="0" wp14:anchorId="557F247C" wp14:editId="2A912126">
            <wp:extent cx="3152775" cy="42037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3190" cy="4204253"/>
                    </a:xfrm>
                    <a:prstGeom prst="rect">
                      <a:avLst/>
                    </a:prstGeom>
                  </pic:spPr>
                </pic:pic>
              </a:graphicData>
            </a:graphic>
          </wp:inline>
        </w:drawing>
      </w:r>
    </w:p>
    <w:p w:rsidR="0010001A" w:rsidRDefault="0010001A" w:rsidP="0010001A">
      <w:pPr>
        <w:pStyle w:val="Heading2"/>
      </w:pPr>
      <w:r>
        <w:t>Second</w:t>
      </w:r>
      <w:r w:rsidRPr="007C10B7">
        <w:t xml:space="preserve"> Sprint Execution</w:t>
      </w:r>
      <w:r>
        <w:t>:</w:t>
      </w:r>
    </w:p>
    <w:p w:rsidR="0010001A" w:rsidRDefault="0010001A" w:rsidP="009279C5">
      <w:r>
        <w:t>Like first Sprint, we could accomplish the second sprint tasks on time as well.</w:t>
      </w:r>
    </w:p>
    <w:p w:rsidR="0010001A" w:rsidRDefault="0010001A" w:rsidP="0010001A">
      <w:pPr>
        <w:pStyle w:val="Heading2"/>
      </w:pPr>
      <w:r>
        <w:t>second sprint Restrospective:</w:t>
      </w:r>
    </w:p>
    <w:p w:rsidR="0010001A" w:rsidRDefault="0010001A" w:rsidP="0010001A">
      <w:pPr>
        <w:pStyle w:val="ListParagraph"/>
        <w:numPr>
          <w:ilvl w:val="0"/>
          <w:numId w:val="41"/>
        </w:numPr>
      </w:pPr>
      <w:r>
        <w:t>Putting the resource dedicatedly for Lego building helped make things even faster</w:t>
      </w:r>
    </w:p>
    <w:p w:rsidR="0010001A" w:rsidRPr="0010001A" w:rsidRDefault="0010001A" w:rsidP="0010001A">
      <w:pPr>
        <w:pStyle w:val="ListParagraph"/>
        <w:numPr>
          <w:ilvl w:val="0"/>
          <w:numId w:val="41"/>
        </w:numPr>
      </w:pPr>
      <w:r>
        <w:t>The release burndown/sprint burndown was distorted due to the overestimate of few tasks</w:t>
      </w:r>
    </w:p>
    <w:p w:rsidR="0010001A" w:rsidRDefault="0010001A" w:rsidP="0010001A">
      <w:pPr>
        <w:pStyle w:val="Heading2"/>
      </w:pPr>
      <w:r>
        <w:t>Release burndown/Sprint burndown</w:t>
      </w:r>
    </w:p>
    <w:p w:rsidR="0010001A" w:rsidRDefault="0010001A" w:rsidP="0010001A">
      <w:r>
        <w:t>The burndown charts are shown as below:</w:t>
      </w:r>
    </w:p>
    <w:p w:rsidR="00B85A52" w:rsidRDefault="00B85A52" w:rsidP="0010001A">
      <w:r w:rsidRPr="00B85A52">
        <w:rPr>
          <w:noProof/>
        </w:rPr>
        <w:lastRenderedPageBreak/>
        <w:drawing>
          <wp:inline distT="0" distB="0" distL="0" distR="0" wp14:anchorId="19BDDEC7" wp14:editId="6430BC12">
            <wp:extent cx="3000375" cy="4000500"/>
            <wp:effectExtent l="0" t="4762" r="4762" b="476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3000556" cy="4000741"/>
                    </a:xfrm>
                    <a:prstGeom prst="rect">
                      <a:avLst/>
                    </a:prstGeom>
                  </pic:spPr>
                </pic:pic>
              </a:graphicData>
            </a:graphic>
          </wp:inline>
        </w:drawing>
      </w:r>
    </w:p>
    <w:p w:rsidR="00B85A52" w:rsidRPr="00B85A52" w:rsidRDefault="00B85A52" w:rsidP="0010001A">
      <w:pPr>
        <w:rPr>
          <w:b/>
          <w:u w:val="single"/>
        </w:rPr>
      </w:pPr>
      <w:r w:rsidRPr="00B85A52">
        <w:rPr>
          <w:b/>
          <w:u w:val="single"/>
        </w:rPr>
        <w:t>Release burndown Chart</w:t>
      </w:r>
    </w:p>
    <w:p w:rsidR="0010001A" w:rsidRDefault="0010001A" w:rsidP="0010001A">
      <w:r w:rsidRPr="0010001A">
        <w:rPr>
          <w:noProof/>
        </w:rPr>
        <w:drawing>
          <wp:inline distT="0" distB="0" distL="0" distR="0" wp14:anchorId="313875BD" wp14:editId="3BE62A8C">
            <wp:extent cx="3028950" cy="4038600"/>
            <wp:effectExtent l="9525"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3034249" cy="4045665"/>
                    </a:xfrm>
                    <a:prstGeom prst="rect">
                      <a:avLst/>
                    </a:prstGeom>
                  </pic:spPr>
                </pic:pic>
              </a:graphicData>
            </a:graphic>
          </wp:inline>
        </w:drawing>
      </w:r>
    </w:p>
    <w:p w:rsidR="0010001A" w:rsidRPr="0010001A" w:rsidRDefault="0010001A" w:rsidP="0010001A">
      <w:pPr>
        <w:rPr>
          <w:b/>
          <w:u w:val="single"/>
        </w:rPr>
      </w:pPr>
      <w:r w:rsidRPr="0010001A">
        <w:rPr>
          <w:b/>
          <w:u w:val="single"/>
        </w:rPr>
        <w:t>Sprint 1 burndown</w:t>
      </w:r>
    </w:p>
    <w:p w:rsidR="0010001A" w:rsidRDefault="0010001A" w:rsidP="0010001A">
      <w:r w:rsidRPr="0010001A">
        <w:rPr>
          <w:noProof/>
        </w:rPr>
        <w:lastRenderedPageBreak/>
        <w:drawing>
          <wp:inline distT="0" distB="0" distL="0" distR="0" wp14:anchorId="61FBC1E3" wp14:editId="6AEE9723">
            <wp:extent cx="3106341" cy="4141788"/>
            <wp:effectExtent l="0" t="3492"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3119009" cy="4158679"/>
                    </a:xfrm>
                    <a:prstGeom prst="rect">
                      <a:avLst/>
                    </a:prstGeom>
                  </pic:spPr>
                </pic:pic>
              </a:graphicData>
            </a:graphic>
          </wp:inline>
        </w:drawing>
      </w:r>
    </w:p>
    <w:p w:rsidR="0010001A" w:rsidRPr="0010001A" w:rsidRDefault="0010001A" w:rsidP="0010001A">
      <w:pPr>
        <w:rPr>
          <w:b/>
          <w:u w:val="single"/>
        </w:rPr>
      </w:pPr>
      <w:r w:rsidRPr="0010001A">
        <w:rPr>
          <w:b/>
          <w:u w:val="single"/>
        </w:rPr>
        <w:t>Sprint 2 burndown</w:t>
      </w:r>
    </w:p>
    <w:p w:rsidR="00502388" w:rsidRDefault="00502388" w:rsidP="00502388">
      <w:pPr>
        <w:pStyle w:val="Heading2"/>
      </w:pPr>
      <w:r>
        <w:t>final State of Project</w:t>
      </w:r>
    </w:p>
    <w:p w:rsidR="00502388" w:rsidRDefault="00502388" w:rsidP="00502388">
      <w:r>
        <w:t>Below images shows the initial and final state of Lego City Project:</w:t>
      </w:r>
    </w:p>
    <w:p w:rsidR="00502388" w:rsidRPr="00502388" w:rsidRDefault="00502388" w:rsidP="00502388">
      <w:r w:rsidRPr="00502388">
        <w:rPr>
          <w:noProof/>
        </w:rPr>
        <w:lastRenderedPageBreak/>
        <w:drawing>
          <wp:inline distT="0" distB="0" distL="0" distR="0" wp14:anchorId="46E5934C" wp14:editId="4BF696F2">
            <wp:extent cx="32512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1200" cy="2438400"/>
                    </a:xfrm>
                    <a:prstGeom prst="rect">
                      <a:avLst/>
                    </a:prstGeom>
                  </pic:spPr>
                </pic:pic>
              </a:graphicData>
            </a:graphic>
          </wp:inline>
        </w:drawing>
      </w:r>
      <w:r w:rsidRPr="00502388">
        <w:rPr>
          <w:noProof/>
        </w:rPr>
        <w:t xml:space="preserve"> </w:t>
      </w:r>
      <w:r w:rsidRPr="00502388">
        <w:rPr>
          <w:noProof/>
        </w:rPr>
        <w:drawing>
          <wp:inline distT="0" distB="0" distL="0" distR="0" wp14:anchorId="478056AA" wp14:editId="220BD54B">
            <wp:extent cx="32258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6052" cy="2419539"/>
                    </a:xfrm>
                    <a:prstGeom prst="rect">
                      <a:avLst/>
                    </a:prstGeom>
                  </pic:spPr>
                </pic:pic>
              </a:graphicData>
            </a:graphic>
          </wp:inline>
        </w:drawing>
      </w:r>
    </w:p>
    <w:p w:rsidR="00F414AC" w:rsidRPr="00840D56" w:rsidRDefault="007D653F" w:rsidP="00D914FB">
      <w:r>
        <w:t xml:space="preserve"> </w:t>
      </w:r>
    </w:p>
    <w:p w:rsidR="00C6554A" w:rsidRPr="00D5413C" w:rsidRDefault="00902C23" w:rsidP="00C6554A">
      <w:pPr>
        <w:pStyle w:val="Heading2"/>
      </w:pPr>
      <w:r>
        <w:t>References</w:t>
      </w:r>
      <w:bookmarkEnd w:id="7"/>
    </w:p>
    <w:p w:rsidR="00F07059" w:rsidRDefault="007D653F" w:rsidP="00F07059">
      <w:pPr>
        <w:pStyle w:val="ListParagraph"/>
        <w:numPr>
          <w:ilvl w:val="0"/>
          <w:numId w:val="25"/>
        </w:numPr>
      </w:pPr>
      <w:r>
        <w:t>Lecture Notes</w:t>
      </w:r>
    </w:p>
    <w:p w:rsidR="007D653F" w:rsidRDefault="007D653F" w:rsidP="00F07059">
      <w:pPr>
        <w:pStyle w:val="ListParagraph"/>
        <w:numPr>
          <w:ilvl w:val="0"/>
          <w:numId w:val="25"/>
        </w:numPr>
      </w:pPr>
      <w:r>
        <w:t>Team brainstorming and innovation</w:t>
      </w:r>
    </w:p>
    <w:p w:rsidR="00F72348" w:rsidRPr="007C5F62" w:rsidRDefault="00F72348" w:rsidP="00F72348">
      <w:pPr>
        <w:pStyle w:val="ListParagraph"/>
      </w:pPr>
    </w:p>
    <w:sectPr w:rsidR="00F72348" w:rsidRPr="007C5F62">
      <w:footerReference w:type="default" r:id="rId21"/>
      <w:footerReference w:type="first" r:id="rId2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B00" w:rsidRDefault="00E20B00" w:rsidP="00C6554A">
      <w:pPr>
        <w:spacing w:before="0" w:after="0" w:line="240" w:lineRule="auto"/>
      </w:pPr>
      <w:r>
        <w:separator/>
      </w:r>
    </w:p>
  </w:endnote>
  <w:endnote w:type="continuationSeparator" w:id="0">
    <w:p w:rsidR="00E20B00" w:rsidRDefault="00E20B0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781C" w:rsidRDefault="004C781C">
    <w:pPr>
      <w:pStyle w:val="Footer"/>
    </w:pPr>
    <w:r>
      <w:t xml:space="preserve">Page </w:t>
    </w:r>
    <w:r>
      <w:fldChar w:fldCharType="begin"/>
    </w:r>
    <w:r>
      <w:instrText xml:space="preserve"> PAGE  \* Arabic  \* MERGEFORMAT </w:instrText>
    </w:r>
    <w:r>
      <w:fldChar w:fldCharType="separate"/>
    </w:r>
    <w:r w:rsidR="00B96F35">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ED5" w:rsidRDefault="00A94B94" w:rsidP="00A94B94">
    <w:pPr>
      <w:pStyle w:val="Footer"/>
      <w:jc w:val="left"/>
    </w:pPr>
    <w:r>
      <w:t>ANUSUYA MANICKAVASAGAM, mUNI rANJAN, pRADEEP kUMAR</w:t>
    </w:r>
    <w:r w:rsidR="00C47947">
      <w:t>, LYDIA LIU HUAN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B00" w:rsidRDefault="00E20B00" w:rsidP="00C6554A">
      <w:pPr>
        <w:spacing w:before="0" w:after="0" w:line="240" w:lineRule="auto"/>
      </w:pPr>
      <w:r>
        <w:separator/>
      </w:r>
    </w:p>
  </w:footnote>
  <w:footnote w:type="continuationSeparator" w:id="0">
    <w:p w:rsidR="00E20B00" w:rsidRDefault="00E20B0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B06553"/>
    <w:multiLevelType w:val="hybridMultilevel"/>
    <w:tmpl w:val="B6E61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C2464B"/>
    <w:multiLevelType w:val="hybridMultilevel"/>
    <w:tmpl w:val="DE88B67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0C460562"/>
    <w:multiLevelType w:val="hybridMultilevel"/>
    <w:tmpl w:val="B0345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452542A"/>
    <w:multiLevelType w:val="hybridMultilevel"/>
    <w:tmpl w:val="6A084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8364F6"/>
    <w:multiLevelType w:val="hybridMultilevel"/>
    <w:tmpl w:val="7F9C1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CB2AFF"/>
    <w:multiLevelType w:val="hybridMultilevel"/>
    <w:tmpl w:val="4D7E7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57105C"/>
    <w:multiLevelType w:val="hybridMultilevel"/>
    <w:tmpl w:val="84182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EE2636"/>
    <w:multiLevelType w:val="hybridMultilevel"/>
    <w:tmpl w:val="0B16A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B3381A"/>
    <w:multiLevelType w:val="hybridMultilevel"/>
    <w:tmpl w:val="54FA6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706E26"/>
    <w:multiLevelType w:val="hybridMultilevel"/>
    <w:tmpl w:val="EE62EEB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DE225B"/>
    <w:multiLevelType w:val="hybridMultilevel"/>
    <w:tmpl w:val="998E84F4"/>
    <w:lvl w:ilvl="0" w:tplc="D21E5A9C">
      <w:start w:val="1"/>
      <w:numFmt w:val="bullet"/>
      <w:lvlText w:val=""/>
      <w:lvlJc w:val="left"/>
      <w:pPr>
        <w:ind w:left="765" w:hanging="405"/>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FA3267"/>
    <w:multiLevelType w:val="hybridMultilevel"/>
    <w:tmpl w:val="31ACF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5488F"/>
    <w:multiLevelType w:val="hybridMultilevel"/>
    <w:tmpl w:val="6BFAC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1F0762"/>
    <w:multiLevelType w:val="hybridMultilevel"/>
    <w:tmpl w:val="733AF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2E47CF"/>
    <w:multiLevelType w:val="hybridMultilevel"/>
    <w:tmpl w:val="ABD24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F23363"/>
    <w:multiLevelType w:val="hybridMultilevel"/>
    <w:tmpl w:val="8982A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875E7A"/>
    <w:multiLevelType w:val="hybridMultilevel"/>
    <w:tmpl w:val="B656B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0B3DA1"/>
    <w:multiLevelType w:val="hybridMultilevel"/>
    <w:tmpl w:val="33B4D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823E69"/>
    <w:multiLevelType w:val="hybridMultilevel"/>
    <w:tmpl w:val="147E8B2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F135BC3"/>
    <w:multiLevelType w:val="hybridMultilevel"/>
    <w:tmpl w:val="4F9A1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B9232C"/>
    <w:multiLevelType w:val="hybridMultilevel"/>
    <w:tmpl w:val="D5A0F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22D6"/>
    <w:multiLevelType w:val="hybridMultilevel"/>
    <w:tmpl w:val="1E5E7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5D4551"/>
    <w:multiLevelType w:val="hybridMultilevel"/>
    <w:tmpl w:val="24F2E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48098A"/>
    <w:multiLevelType w:val="hybridMultilevel"/>
    <w:tmpl w:val="2BAE3F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7877B7"/>
    <w:multiLevelType w:val="hybridMultilevel"/>
    <w:tmpl w:val="EB62D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31"/>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5"/>
  </w:num>
  <w:num w:numId="17">
    <w:abstractNumId w:val="22"/>
  </w:num>
  <w:num w:numId="18">
    <w:abstractNumId w:val="35"/>
  </w:num>
  <w:num w:numId="19">
    <w:abstractNumId w:val="19"/>
  </w:num>
  <w:num w:numId="20">
    <w:abstractNumId w:val="18"/>
  </w:num>
  <w:num w:numId="21">
    <w:abstractNumId w:val="11"/>
  </w:num>
  <w:num w:numId="22">
    <w:abstractNumId w:val="37"/>
  </w:num>
  <w:num w:numId="23">
    <w:abstractNumId w:val="8"/>
    <w:lvlOverride w:ilvl="0">
      <w:startOverride w:val="1"/>
    </w:lvlOverride>
  </w:num>
  <w:num w:numId="24">
    <w:abstractNumId w:val="16"/>
  </w:num>
  <w:num w:numId="25">
    <w:abstractNumId w:val="32"/>
  </w:num>
  <w:num w:numId="26">
    <w:abstractNumId w:val="23"/>
  </w:num>
  <w:num w:numId="27">
    <w:abstractNumId w:val="24"/>
  </w:num>
  <w:num w:numId="28">
    <w:abstractNumId w:val="36"/>
  </w:num>
  <w:num w:numId="29">
    <w:abstractNumId w:val="21"/>
  </w:num>
  <w:num w:numId="30">
    <w:abstractNumId w:val="30"/>
  </w:num>
  <w:num w:numId="31">
    <w:abstractNumId w:val="27"/>
  </w:num>
  <w:num w:numId="32">
    <w:abstractNumId w:val="29"/>
  </w:num>
  <w:num w:numId="33">
    <w:abstractNumId w:val="20"/>
  </w:num>
  <w:num w:numId="34">
    <w:abstractNumId w:val="26"/>
  </w:num>
  <w:num w:numId="35">
    <w:abstractNumId w:val="17"/>
  </w:num>
  <w:num w:numId="36">
    <w:abstractNumId w:val="12"/>
  </w:num>
  <w:num w:numId="37">
    <w:abstractNumId w:val="34"/>
  </w:num>
  <w:num w:numId="38">
    <w:abstractNumId w:val="33"/>
  </w:num>
  <w:num w:numId="39">
    <w:abstractNumId w:val="25"/>
  </w:num>
  <w:num w:numId="40">
    <w:abstractNumId w:val="28"/>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81C"/>
    <w:rsid w:val="000043F7"/>
    <w:rsid w:val="000164A0"/>
    <w:rsid w:val="00021EB7"/>
    <w:rsid w:val="00024729"/>
    <w:rsid w:val="00063A7A"/>
    <w:rsid w:val="000667E1"/>
    <w:rsid w:val="00082575"/>
    <w:rsid w:val="000A24EA"/>
    <w:rsid w:val="000A4879"/>
    <w:rsid w:val="000B0AAF"/>
    <w:rsid w:val="000B2466"/>
    <w:rsid w:val="000B7D0F"/>
    <w:rsid w:val="000C176C"/>
    <w:rsid w:val="000E6E6A"/>
    <w:rsid w:val="0010001A"/>
    <w:rsid w:val="00165AEC"/>
    <w:rsid w:val="001815DE"/>
    <w:rsid w:val="00187D25"/>
    <w:rsid w:val="00197553"/>
    <w:rsid w:val="001A3AC1"/>
    <w:rsid w:val="001A66DA"/>
    <w:rsid w:val="001B5ED5"/>
    <w:rsid w:val="001D34AB"/>
    <w:rsid w:val="001F23D2"/>
    <w:rsid w:val="00212ABF"/>
    <w:rsid w:val="00230589"/>
    <w:rsid w:val="002438E6"/>
    <w:rsid w:val="00243DAF"/>
    <w:rsid w:val="00250872"/>
    <w:rsid w:val="00254621"/>
    <w:rsid w:val="002554CD"/>
    <w:rsid w:val="00257F9C"/>
    <w:rsid w:val="002828D5"/>
    <w:rsid w:val="00293B83"/>
    <w:rsid w:val="0029474B"/>
    <w:rsid w:val="002A54BD"/>
    <w:rsid w:val="002B3664"/>
    <w:rsid w:val="002B4294"/>
    <w:rsid w:val="002D4AA4"/>
    <w:rsid w:val="002E50B1"/>
    <w:rsid w:val="00317920"/>
    <w:rsid w:val="00324375"/>
    <w:rsid w:val="003244E4"/>
    <w:rsid w:val="00333D0D"/>
    <w:rsid w:val="003415D5"/>
    <w:rsid w:val="00342FC6"/>
    <w:rsid w:val="00346840"/>
    <w:rsid w:val="00361B03"/>
    <w:rsid w:val="003660F8"/>
    <w:rsid w:val="00377843"/>
    <w:rsid w:val="003A4593"/>
    <w:rsid w:val="003A5D3A"/>
    <w:rsid w:val="003B49BA"/>
    <w:rsid w:val="003C0048"/>
    <w:rsid w:val="003D77D5"/>
    <w:rsid w:val="004265AD"/>
    <w:rsid w:val="004272AC"/>
    <w:rsid w:val="00430C18"/>
    <w:rsid w:val="004343EE"/>
    <w:rsid w:val="00486589"/>
    <w:rsid w:val="00497E35"/>
    <w:rsid w:val="004A26B6"/>
    <w:rsid w:val="004A2B92"/>
    <w:rsid w:val="004B5E7E"/>
    <w:rsid w:val="004C049F"/>
    <w:rsid w:val="004C29F9"/>
    <w:rsid w:val="004C781C"/>
    <w:rsid w:val="004D5FF3"/>
    <w:rsid w:val="004D688C"/>
    <w:rsid w:val="004E6D84"/>
    <w:rsid w:val="005000E2"/>
    <w:rsid w:val="00502388"/>
    <w:rsid w:val="005246B2"/>
    <w:rsid w:val="005315A3"/>
    <w:rsid w:val="00533384"/>
    <w:rsid w:val="00542AD6"/>
    <w:rsid w:val="00547A3B"/>
    <w:rsid w:val="00577B13"/>
    <w:rsid w:val="005872B2"/>
    <w:rsid w:val="005C3F1C"/>
    <w:rsid w:val="005C77F9"/>
    <w:rsid w:val="005F6915"/>
    <w:rsid w:val="00613FCA"/>
    <w:rsid w:val="00622F3A"/>
    <w:rsid w:val="00646203"/>
    <w:rsid w:val="006516CD"/>
    <w:rsid w:val="00662555"/>
    <w:rsid w:val="00667F07"/>
    <w:rsid w:val="006768A7"/>
    <w:rsid w:val="00690934"/>
    <w:rsid w:val="00691CC2"/>
    <w:rsid w:val="006954EE"/>
    <w:rsid w:val="006A37D5"/>
    <w:rsid w:val="006A3CE7"/>
    <w:rsid w:val="006C4B05"/>
    <w:rsid w:val="006E2BEE"/>
    <w:rsid w:val="006E6AEF"/>
    <w:rsid w:val="006E7237"/>
    <w:rsid w:val="006F4256"/>
    <w:rsid w:val="00701B0A"/>
    <w:rsid w:val="00725643"/>
    <w:rsid w:val="007315B7"/>
    <w:rsid w:val="0073346D"/>
    <w:rsid w:val="007440F2"/>
    <w:rsid w:val="00747ECE"/>
    <w:rsid w:val="00751ADD"/>
    <w:rsid w:val="00771FE8"/>
    <w:rsid w:val="007A47FB"/>
    <w:rsid w:val="007B3CBE"/>
    <w:rsid w:val="007C10B7"/>
    <w:rsid w:val="007C5F62"/>
    <w:rsid w:val="007D653F"/>
    <w:rsid w:val="007E062F"/>
    <w:rsid w:val="007E33AF"/>
    <w:rsid w:val="00823E3F"/>
    <w:rsid w:val="00835DF2"/>
    <w:rsid w:val="00837939"/>
    <w:rsid w:val="00840D56"/>
    <w:rsid w:val="00843628"/>
    <w:rsid w:val="00847DAD"/>
    <w:rsid w:val="00864F53"/>
    <w:rsid w:val="00874262"/>
    <w:rsid w:val="0088585C"/>
    <w:rsid w:val="00887E4D"/>
    <w:rsid w:val="008B7621"/>
    <w:rsid w:val="008C06D6"/>
    <w:rsid w:val="008C6E08"/>
    <w:rsid w:val="008C7C4F"/>
    <w:rsid w:val="008D610C"/>
    <w:rsid w:val="00902C23"/>
    <w:rsid w:val="009034A7"/>
    <w:rsid w:val="00910A0F"/>
    <w:rsid w:val="00916017"/>
    <w:rsid w:val="009279C5"/>
    <w:rsid w:val="00933E9C"/>
    <w:rsid w:val="00953EC9"/>
    <w:rsid w:val="00957C52"/>
    <w:rsid w:val="009604BE"/>
    <w:rsid w:val="009668F6"/>
    <w:rsid w:val="009A2CCF"/>
    <w:rsid w:val="009A2F20"/>
    <w:rsid w:val="009A4448"/>
    <w:rsid w:val="009B1228"/>
    <w:rsid w:val="009C083A"/>
    <w:rsid w:val="009D1200"/>
    <w:rsid w:val="009D2784"/>
    <w:rsid w:val="009E4C06"/>
    <w:rsid w:val="00A0266C"/>
    <w:rsid w:val="00A36AB0"/>
    <w:rsid w:val="00A42A7E"/>
    <w:rsid w:val="00A53DF8"/>
    <w:rsid w:val="00A74858"/>
    <w:rsid w:val="00A755D5"/>
    <w:rsid w:val="00A7785B"/>
    <w:rsid w:val="00A8625D"/>
    <w:rsid w:val="00A94B94"/>
    <w:rsid w:val="00AB00A3"/>
    <w:rsid w:val="00AB2358"/>
    <w:rsid w:val="00AB37E9"/>
    <w:rsid w:val="00AB5669"/>
    <w:rsid w:val="00AC049C"/>
    <w:rsid w:val="00AC36CA"/>
    <w:rsid w:val="00AC568B"/>
    <w:rsid w:val="00AD0504"/>
    <w:rsid w:val="00AE0DAD"/>
    <w:rsid w:val="00AE10E1"/>
    <w:rsid w:val="00AF3D4A"/>
    <w:rsid w:val="00B01948"/>
    <w:rsid w:val="00B06893"/>
    <w:rsid w:val="00B11ED9"/>
    <w:rsid w:val="00B20855"/>
    <w:rsid w:val="00B20DC6"/>
    <w:rsid w:val="00B638B4"/>
    <w:rsid w:val="00B663DE"/>
    <w:rsid w:val="00B6646A"/>
    <w:rsid w:val="00B85A52"/>
    <w:rsid w:val="00B865FD"/>
    <w:rsid w:val="00B96F35"/>
    <w:rsid w:val="00BB1CFB"/>
    <w:rsid w:val="00BB5DB2"/>
    <w:rsid w:val="00BC720F"/>
    <w:rsid w:val="00BD3881"/>
    <w:rsid w:val="00BF5444"/>
    <w:rsid w:val="00C11196"/>
    <w:rsid w:val="00C27EF4"/>
    <w:rsid w:val="00C328CD"/>
    <w:rsid w:val="00C33A9F"/>
    <w:rsid w:val="00C4181D"/>
    <w:rsid w:val="00C47947"/>
    <w:rsid w:val="00C50551"/>
    <w:rsid w:val="00C50C62"/>
    <w:rsid w:val="00C5312D"/>
    <w:rsid w:val="00C54A68"/>
    <w:rsid w:val="00C6554A"/>
    <w:rsid w:val="00C66DEF"/>
    <w:rsid w:val="00C73839"/>
    <w:rsid w:val="00C73FB0"/>
    <w:rsid w:val="00C74843"/>
    <w:rsid w:val="00CB7350"/>
    <w:rsid w:val="00CC0FCB"/>
    <w:rsid w:val="00CC4BC5"/>
    <w:rsid w:val="00CE7043"/>
    <w:rsid w:val="00CF5637"/>
    <w:rsid w:val="00D10D2E"/>
    <w:rsid w:val="00D31011"/>
    <w:rsid w:val="00D32279"/>
    <w:rsid w:val="00D35FDF"/>
    <w:rsid w:val="00D408AC"/>
    <w:rsid w:val="00D50CBD"/>
    <w:rsid w:val="00D75589"/>
    <w:rsid w:val="00D914FB"/>
    <w:rsid w:val="00DB13AA"/>
    <w:rsid w:val="00DB446B"/>
    <w:rsid w:val="00DD7A7F"/>
    <w:rsid w:val="00DE50B7"/>
    <w:rsid w:val="00DE70D4"/>
    <w:rsid w:val="00E02545"/>
    <w:rsid w:val="00E03948"/>
    <w:rsid w:val="00E04556"/>
    <w:rsid w:val="00E07670"/>
    <w:rsid w:val="00E10EB4"/>
    <w:rsid w:val="00E11A8D"/>
    <w:rsid w:val="00E20B00"/>
    <w:rsid w:val="00E41740"/>
    <w:rsid w:val="00E417EE"/>
    <w:rsid w:val="00E42520"/>
    <w:rsid w:val="00E53217"/>
    <w:rsid w:val="00E6189F"/>
    <w:rsid w:val="00EA4DEB"/>
    <w:rsid w:val="00EA7512"/>
    <w:rsid w:val="00EC13D7"/>
    <w:rsid w:val="00EC5E39"/>
    <w:rsid w:val="00ED0961"/>
    <w:rsid w:val="00ED16AA"/>
    <w:rsid w:val="00ED25DE"/>
    <w:rsid w:val="00ED616C"/>
    <w:rsid w:val="00ED7C44"/>
    <w:rsid w:val="00EE36E9"/>
    <w:rsid w:val="00EF2508"/>
    <w:rsid w:val="00F07059"/>
    <w:rsid w:val="00F16517"/>
    <w:rsid w:val="00F211D6"/>
    <w:rsid w:val="00F354A1"/>
    <w:rsid w:val="00F414AC"/>
    <w:rsid w:val="00F4349B"/>
    <w:rsid w:val="00F47520"/>
    <w:rsid w:val="00F53055"/>
    <w:rsid w:val="00F678F1"/>
    <w:rsid w:val="00F72348"/>
    <w:rsid w:val="00F75A46"/>
    <w:rsid w:val="00F827BA"/>
    <w:rsid w:val="00F96ADD"/>
    <w:rsid w:val="00FC726B"/>
    <w:rsid w:val="00FE010D"/>
    <w:rsid w:val="00FE053A"/>
    <w:rsid w:val="00FE7595"/>
    <w:rsid w:val="00FF3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B8A6E2-21B5-4D0A-95E1-3EF47B0C4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C33A9F"/>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835DF2"/>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A74858"/>
    <w:pPr>
      <w:ind w:left="720"/>
      <w:contextualSpacing/>
    </w:pPr>
  </w:style>
  <w:style w:type="character" w:customStyle="1" w:styleId="UnresolvedMention1">
    <w:name w:val="Unresolved Mention1"/>
    <w:basedOn w:val="DefaultParagraphFont"/>
    <w:uiPriority w:val="99"/>
    <w:semiHidden/>
    <w:unhideWhenUsed/>
    <w:rsid w:val="00902C23"/>
    <w:rPr>
      <w:color w:val="808080"/>
      <w:shd w:val="clear" w:color="auto" w:fill="E6E6E6"/>
    </w:rPr>
  </w:style>
  <w:style w:type="table" w:styleId="TableGrid">
    <w:name w:val="Table Grid"/>
    <w:basedOn w:val="TableNormal"/>
    <w:uiPriority w:val="39"/>
    <w:rsid w:val="00021EB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61">
    <w:name w:val="List Table 4 - Accent 61"/>
    <w:basedOn w:val="TableNormal"/>
    <w:uiPriority w:val="49"/>
    <w:rsid w:val="00021EB7"/>
    <w:pPr>
      <w:spacing w:after="0" w:line="240" w:lineRule="auto"/>
    </w:pPr>
    <w:tblPr>
      <w:tblStyleRowBandSize w:val="1"/>
      <w:tblStyleColBandSize w:val="1"/>
      <w:tblBorders>
        <w:top w:val="single" w:sz="4" w:space="0" w:color="5FE7D5" w:themeColor="accent6" w:themeTint="99"/>
        <w:left w:val="single" w:sz="4" w:space="0" w:color="5FE7D5" w:themeColor="accent6" w:themeTint="99"/>
        <w:bottom w:val="single" w:sz="4" w:space="0" w:color="5FE7D5" w:themeColor="accent6" w:themeTint="99"/>
        <w:right w:val="single" w:sz="4" w:space="0" w:color="5FE7D5" w:themeColor="accent6" w:themeTint="99"/>
        <w:insideH w:val="single" w:sz="4" w:space="0" w:color="5FE7D5" w:themeColor="accent6" w:themeTint="99"/>
      </w:tblBorders>
    </w:tblPr>
    <w:tblStylePr w:type="firstRow">
      <w:rPr>
        <w:b/>
        <w:bCs/>
        <w:color w:val="FFFFFF" w:themeColor="background1"/>
      </w:rPr>
      <w:tblPr/>
      <w:tcPr>
        <w:tcBorders>
          <w:top w:val="single" w:sz="4" w:space="0" w:color="1AB39F" w:themeColor="accent6"/>
          <w:left w:val="single" w:sz="4" w:space="0" w:color="1AB39F" w:themeColor="accent6"/>
          <w:bottom w:val="single" w:sz="4" w:space="0" w:color="1AB39F" w:themeColor="accent6"/>
          <w:right w:val="single" w:sz="4" w:space="0" w:color="1AB39F" w:themeColor="accent6"/>
          <w:insideH w:val="nil"/>
        </w:tcBorders>
        <w:shd w:val="clear" w:color="auto" w:fill="1AB39F" w:themeFill="accent6"/>
      </w:tcPr>
    </w:tblStylePr>
    <w:tblStylePr w:type="lastRow">
      <w:rPr>
        <w:b/>
        <w:bCs/>
      </w:rPr>
      <w:tblPr/>
      <w:tcPr>
        <w:tcBorders>
          <w:top w:val="double" w:sz="4" w:space="0" w:color="5FE7D5" w:themeColor="accent6" w:themeTint="99"/>
        </w:tcBorders>
      </w:tcPr>
    </w:tblStylePr>
    <w:tblStylePr w:type="firstCol">
      <w:rPr>
        <w:b/>
        <w:bCs/>
      </w:rPr>
    </w:tblStylePr>
    <w:tblStylePr w:type="lastCol">
      <w:rPr>
        <w:b/>
        <w:bCs/>
      </w:rPr>
    </w:tblStylePr>
    <w:tblStylePr w:type="band1Vert">
      <w:tblPr/>
      <w:tcPr>
        <w:shd w:val="clear" w:color="auto" w:fill="C9F7F1" w:themeFill="accent6" w:themeFillTint="33"/>
      </w:tcPr>
    </w:tblStylePr>
    <w:tblStylePr w:type="band1Horz">
      <w:tblPr/>
      <w:tcPr>
        <w:shd w:val="clear" w:color="auto" w:fill="C9F7F1" w:themeFill="accent6" w:themeFillTint="33"/>
      </w:tcPr>
    </w:tblStylePr>
  </w:style>
  <w:style w:type="table" w:customStyle="1" w:styleId="GridTable1Light-Accent11">
    <w:name w:val="Grid Table 1 Light - Accent 11"/>
    <w:basedOn w:val="TableNormal"/>
    <w:uiPriority w:val="46"/>
    <w:rsid w:val="00021EB7"/>
    <w:pPr>
      <w:spacing w:after="0" w:line="240" w:lineRule="auto"/>
    </w:pPr>
    <w:tblPr>
      <w:tblStyleRowBandSize w:val="1"/>
      <w:tblStyleColBandSize w:val="1"/>
      <w:tblBorders>
        <w:top w:val="single" w:sz="4" w:space="0" w:color="7CEDFF" w:themeColor="accent1" w:themeTint="66"/>
        <w:left w:val="single" w:sz="4" w:space="0" w:color="7CEDFF" w:themeColor="accent1" w:themeTint="66"/>
        <w:bottom w:val="single" w:sz="4" w:space="0" w:color="7CEDFF" w:themeColor="accent1" w:themeTint="66"/>
        <w:right w:val="single" w:sz="4" w:space="0" w:color="7CEDFF" w:themeColor="accent1" w:themeTint="66"/>
        <w:insideH w:val="single" w:sz="4" w:space="0" w:color="7CEDFF" w:themeColor="accent1" w:themeTint="66"/>
        <w:insideV w:val="single" w:sz="4" w:space="0" w:color="7CEDFF" w:themeColor="accent1" w:themeTint="66"/>
      </w:tblBorders>
    </w:tblPr>
    <w:tblStylePr w:type="firstRow">
      <w:rPr>
        <w:b/>
        <w:bCs/>
      </w:rPr>
      <w:tblPr/>
      <w:tcPr>
        <w:tcBorders>
          <w:bottom w:val="single" w:sz="12" w:space="0" w:color="3BE4FF" w:themeColor="accent1" w:themeTint="99"/>
        </w:tcBorders>
      </w:tcPr>
    </w:tblStylePr>
    <w:tblStylePr w:type="lastRow">
      <w:rPr>
        <w:b/>
        <w:bCs/>
      </w:rPr>
      <w:tblPr/>
      <w:tcPr>
        <w:tcBorders>
          <w:top w:val="double" w:sz="2" w:space="0" w:color="3BE4FF"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9BA"/>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3B49BA"/>
    <w:pPr>
      <w:spacing w:after="100"/>
    </w:pPr>
  </w:style>
  <w:style w:type="paragraph" w:styleId="TOC3">
    <w:name w:val="toc 3"/>
    <w:basedOn w:val="Normal"/>
    <w:next w:val="Normal"/>
    <w:autoRedefine/>
    <w:uiPriority w:val="39"/>
    <w:unhideWhenUsed/>
    <w:rsid w:val="003B49BA"/>
    <w:pPr>
      <w:spacing w:after="100"/>
      <w:ind w:left="440"/>
    </w:pPr>
  </w:style>
  <w:style w:type="paragraph" w:styleId="TOC2">
    <w:name w:val="toc 2"/>
    <w:basedOn w:val="Normal"/>
    <w:next w:val="Normal"/>
    <w:autoRedefine/>
    <w:uiPriority w:val="39"/>
    <w:unhideWhenUsed/>
    <w:rsid w:val="003B49BA"/>
    <w:pPr>
      <w:spacing w:after="100"/>
      <w:ind w:left="220"/>
    </w:pPr>
  </w:style>
  <w:style w:type="character" w:styleId="UnresolvedMention">
    <w:name w:val="Unresolved Mention"/>
    <w:basedOn w:val="DefaultParagraphFont"/>
    <w:uiPriority w:val="99"/>
    <w:semiHidden/>
    <w:unhideWhenUsed/>
    <w:rsid w:val="00F72348"/>
    <w:rPr>
      <w:color w:val="808080"/>
      <w:shd w:val="clear" w:color="auto" w:fill="E6E6E6"/>
    </w:rPr>
  </w:style>
  <w:style w:type="character" w:customStyle="1" w:styleId="Heading4Char">
    <w:name w:val="Heading 4 Char"/>
    <w:basedOn w:val="DefaultParagraphFont"/>
    <w:link w:val="Heading4"/>
    <w:uiPriority w:val="9"/>
    <w:rsid w:val="00C33A9F"/>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835DF2"/>
    <w:rPr>
      <w:rFonts w:asciiTheme="majorHAnsi" w:eastAsiaTheme="majorEastAsia" w:hAnsiTheme="majorHAnsi" w:cstheme="majorBidi"/>
      <w:color w:val="007789" w:themeColor="accent1" w:themeShade="BF"/>
    </w:rPr>
  </w:style>
  <w:style w:type="paragraph" w:customStyle="1" w:styleId="Title2">
    <w:name w:val="Title 2"/>
    <w:basedOn w:val="Normal"/>
    <w:uiPriority w:val="1"/>
    <w:rsid w:val="00B96F35"/>
    <w:pPr>
      <w:spacing w:before="0" w:after="160" w:line="254" w:lineRule="auto"/>
      <w:jc w:val="center"/>
    </w:pPr>
    <w:rPr>
      <w:rFonts w:eastAsiaTheme="minorEastAsia"/>
      <w:color w:val="auto"/>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47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marp\AppData\Roaming\Microsoft\Templates\Student%20report%20with%20cover%20photo.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996E9A-B9F4-41FB-B319-C08A39427FF4}" type="doc">
      <dgm:prSet loTypeId="urn:microsoft.com/office/officeart/2005/8/layout/process1" loCatId="process" qsTypeId="urn:microsoft.com/office/officeart/2005/8/quickstyle/simple1" qsCatId="simple" csTypeId="urn:microsoft.com/office/officeart/2005/8/colors/colorful1" csCatId="colorful" phldr="1"/>
      <dgm:spPr/>
    </dgm:pt>
    <dgm:pt modelId="{3F9A408B-EAA8-47B5-AE22-43F391144274}">
      <dgm:prSet phldrT="[Text]"/>
      <dgm:spPr/>
      <dgm:t>
        <a:bodyPr/>
        <a:lstStyle/>
        <a:p>
          <a:r>
            <a:rPr lang="en-US" dirty="0"/>
            <a:t>Brainstorm Requirements</a:t>
          </a:r>
        </a:p>
      </dgm:t>
    </dgm:pt>
    <dgm:pt modelId="{AE11BDF0-3810-4759-831D-21AEE7094307}" type="parTrans" cxnId="{E92D0D59-4851-4C21-978A-E06C8B655D17}">
      <dgm:prSet/>
      <dgm:spPr/>
      <dgm:t>
        <a:bodyPr/>
        <a:lstStyle/>
        <a:p>
          <a:endParaRPr lang="en-US"/>
        </a:p>
      </dgm:t>
    </dgm:pt>
    <dgm:pt modelId="{A3A410E0-12D9-4E0C-BFBA-836E7E4FFDA1}" type="sibTrans" cxnId="{E92D0D59-4851-4C21-978A-E06C8B655D17}">
      <dgm:prSet/>
      <dgm:spPr/>
      <dgm:t>
        <a:bodyPr/>
        <a:lstStyle/>
        <a:p>
          <a:endParaRPr lang="en-US"/>
        </a:p>
      </dgm:t>
    </dgm:pt>
    <dgm:pt modelId="{D2A94520-E4F8-40B1-90A5-FD950C68F943}">
      <dgm:prSet phldrT="[Text]"/>
      <dgm:spPr/>
      <dgm:t>
        <a:bodyPr/>
        <a:lstStyle/>
        <a:p>
          <a:r>
            <a:rPr lang="en-US" dirty="0"/>
            <a:t>Prepare Release backlog</a:t>
          </a:r>
        </a:p>
      </dgm:t>
    </dgm:pt>
    <dgm:pt modelId="{7327ABCB-392A-407A-846D-290926A2759F}" type="parTrans" cxnId="{46766F26-9BD2-4929-B261-5134AC8201EE}">
      <dgm:prSet/>
      <dgm:spPr/>
      <dgm:t>
        <a:bodyPr/>
        <a:lstStyle/>
        <a:p>
          <a:endParaRPr lang="en-US"/>
        </a:p>
      </dgm:t>
    </dgm:pt>
    <dgm:pt modelId="{1BF2E80B-C996-4174-A65A-68E7F8F3F34A}" type="sibTrans" cxnId="{46766F26-9BD2-4929-B261-5134AC8201EE}">
      <dgm:prSet/>
      <dgm:spPr/>
      <dgm:t>
        <a:bodyPr/>
        <a:lstStyle/>
        <a:p>
          <a:endParaRPr lang="en-US"/>
        </a:p>
      </dgm:t>
    </dgm:pt>
    <dgm:pt modelId="{10A86BA2-57A8-455E-8C23-EBDBF41687C5}">
      <dgm:prSet phldrT="[Text]"/>
      <dgm:spPr/>
      <dgm:t>
        <a:bodyPr/>
        <a:lstStyle/>
        <a:p>
          <a:r>
            <a:rPr lang="en-US" dirty="0"/>
            <a:t>Estimate the user stories</a:t>
          </a:r>
        </a:p>
      </dgm:t>
    </dgm:pt>
    <dgm:pt modelId="{3BBBA2C3-6068-49D5-9B53-C6824077DE36}" type="parTrans" cxnId="{DC0AC90B-7B8C-455D-8E78-4940FBB318BA}">
      <dgm:prSet/>
      <dgm:spPr/>
      <dgm:t>
        <a:bodyPr/>
        <a:lstStyle/>
        <a:p>
          <a:endParaRPr lang="en-US"/>
        </a:p>
      </dgm:t>
    </dgm:pt>
    <dgm:pt modelId="{F3344913-71F8-4D5F-8F6B-585087DD7DC2}" type="sibTrans" cxnId="{DC0AC90B-7B8C-455D-8E78-4940FBB318BA}">
      <dgm:prSet/>
      <dgm:spPr/>
      <dgm:t>
        <a:bodyPr/>
        <a:lstStyle/>
        <a:p>
          <a:endParaRPr lang="en-US"/>
        </a:p>
      </dgm:t>
    </dgm:pt>
    <dgm:pt modelId="{83BBC783-299E-4A27-A936-92C151AFA2A2}">
      <dgm:prSet phldrT="[Text]"/>
      <dgm:spPr/>
      <dgm:t>
        <a:bodyPr/>
        <a:lstStyle/>
        <a:p>
          <a:r>
            <a:rPr lang="en-US" dirty="0"/>
            <a:t>Do the Sprint planning</a:t>
          </a:r>
        </a:p>
      </dgm:t>
    </dgm:pt>
    <dgm:pt modelId="{C80CE4E9-B90D-40D4-B6E8-2A8EF8108509}" type="parTrans" cxnId="{93C23C87-7A18-493A-BD60-D9185FE91571}">
      <dgm:prSet/>
      <dgm:spPr/>
      <dgm:t>
        <a:bodyPr/>
        <a:lstStyle/>
        <a:p>
          <a:endParaRPr lang="en-US"/>
        </a:p>
      </dgm:t>
    </dgm:pt>
    <dgm:pt modelId="{1CA184FB-E856-44EA-8B2F-0ED6C3D70744}" type="sibTrans" cxnId="{93C23C87-7A18-493A-BD60-D9185FE91571}">
      <dgm:prSet/>
      <dgm:spPr/>
      <dgm:t>
        <a:bodyPr/>
        <a:lstStyle/>
        <a:p>
          <a:endParaRPr lang="en-US"/>
        </a:p>
      </dgm:t>
    </dgm:pt>
    <dgm:pt modelId="{C7191BAB-2C44-4773-B079-A0A21EACCE0B}">
      <dgm:prSet phldrT="[Text]"/>
      <dgm:spPr/>
      <dgm:t>
        <a:bodyPr/>
        <a:lstStyle/>
        <a:p>
          <a:r>
            <a:rPr lang="en-US" dirty="0"/>
            <a:t>Task break down/estimation</a:t>
          </a:r>
        </a:p>
      </dgm:t>
    </dgm:pt>
    <dgm:pt modelId="{7888ED0D-90B4-4C01-B71F-AFA9476D45FE}" type="parTrans" cxnId="{D1745CCD-2D5B-48FE-899A-A039DE158293}">
      <dgm:prSet/>
      <dgm:spPr/>
      <dgm:t>
        <a:bodyPr/>
        <a:lstStyle/>
        <a:p>
          <a:endParaRPr lang="en-US"/>
        </a:p>
      </dgm:t>
    </dgm:pt>
    <dgm:pt modelId="{80451705-0367-4822-B28E-BF2B8759E93C}" type="sibTrans" cxnId="{D1745CCD-2D5B-48FE-899A-A039DE158293}">
      <dgm:prSet/>
      <dgm:spPr/>
      <dgm:t>
        <a:bodyPr/>
        <a:lstStyle/>
        <a:p>
          <a:endParaRPr lang="en-US"/>
        </a:p>
      </dgm:t>
    </dgm:pt>
    <dgm:pt modelId="{02CF8B11-61D9-4205-9B35-441E7ACDB1AC}">
      <dgm:prSet phldrT="[Text]"/>
      <dgm:spPr/>
      <dgm:t>
        <a:bodyPr/>
        <a:lstStyle/>
        <a:p>
          <a:r>
            <a:rPr lang="en-US" dirty="0"/>
            <a:t>Run the sprint</a:t>
          </a:r>
        </a:p>
      </dgm:t>
    </dgm:pt>
    <dgm:pt modelId="{7A44622F-F845-468A-9D3A-980762559523}" type="parTrans" cxnId="{BA8D1B00-5B6A-4291-82B1-47C595A6F6C4}">
      <dgm:prSet/>
      <dgm:spPr/>
      <dgm:t>
        <a:bodyPr/>
        <a:lstStyle/>
        <a:p>
          <a:endParaRPr lang="en-US"/>
        </a:p>
      </dgm:t>
    </dgm:pt>
    <dgm:pt modelId="{01CB9471-ACB6-4666-A3DE-766520CF95FD}" type="sibTrans" cxnId="{BA8D1B00-5B6A-4291-82B1-47C595A6F6C4}">
      <dgm:prSet/>
      <dgm:spPr/>
      <dgm:t>
        <a:bodyPr/>
        <a:lstStyle/>
        <a:p>
          <a:endParaRPr lang="en-US"/>
        </a:p>
      </dgm:t>
    </dgm:pt>
    <dgm:pt modelId="{67846A64-690B-44F1-AF5E-0603D8D2A842}">
      <dgm:prSet phldrT="[Text]"/>
      <dgm:spPr/>
      <dgm:t>
        <a:bodyPr/>
        <a:lstStyle/>
        <a:p>
          <a:r>
            <a:rPr lang="en-US" dirty="0"/>
            <a:t>Retrospective</a:t>
          </a:r>
        </a:p>
      </dgm:t>
    </dgm:pt>
    <dgm:pt modelId="{64E9C1AD-ED3C-43D5-9DA7-E2388A483562}" type="parTrans" cxnId="{83D21BA6-F94E-4BDB-A4E1-D1C191020727}">
      <dgm:prSet/>
      <dgm:spPr/>
      <dgm:t>
        <a:bodyPr/>
        <a:lstStyle/>
        <a:p>
          <a:endParaRPr lang="en-US"/>
        </a:p>
      </dgm:t>
    </dgm:pt>
    <dgm:pt modelId="{725A1E19-C037-4CDF-B1F7-BE5F374C3B89}" type="sibTrans" cxnId="{83D21BA6-F94E-4BDB-A4E1-D1C191020727}">
      <dgm:prSet/>
      <dgm:spPr/>
      <dgm:t>
        <a:bodyPr/>
        <a:lstStyle/>
        <a:p>
          <a:endParaRPr lang="en-US"/>
        </a:p>
      </dgm:t>
    </dgm:pt>
    <dgm:pt modelId="{86866481-281E-4D3F-9D19-E231F91A9668}" type="pres">
      <dgm:prSet presAssocID="{C6996E9A-B9F4-41FB-B319-C08A39427FF4}" presName="Name0" presStyleCnt="0">
        <dgm:presLayoutVars>
          <dgm:dir/>
          <dgm:resizeHandles val="exact"/>
        </dgm:presLayoutVars>
      </dgm:prSet>
      <dgm:spPr/>
    </dgm:pt>
    <dgm:pt modelId="{4315CEE9-24B3-4809-88CB-1CB9FBA843B1}" type="pres">
      <dgm:prSet presAssocID="{3F9A408B-EAA8-47B5-AE22-43F391144274}" presName="node" presStyleLbl="node1" presStyleIdx="0" presStyleCnt="7">
        <dgm:presLayoutVars>
          <dgm:bulletEnabled val="1"/>
        </dgm:presLayoutVars>
      </dgm:prSet>
      <dgm:spPr/>
    </dgm:pt>
    <dgm:pt modelId="{97D036D7-7395-4D2F-AF91-8FA30D31FBC1}" type="pres">
      <dgm:prSet presAssocID="{A3A410E0-12D9-4E0C-BFBA-836E7E4FFDA1}" presName="sibTrans" presStyleLbl="sibTrans2D1" presStyleIdx="0" presStyleCnt="6"/>
      <dgm:spPr/>
    </dgm:pt>
    <dgm:pt modelId="{205C064C-BC37-4024-93A9-9040746CE9D0}" type="pres">
      <dgm:prSet presAssocID="{A3A410E0-12D9-4E0C-BFBA-836E7E4FFDA1}" presName="connectorText" presStyleLbl="sibTrans2D1" presStyleIdx="0" presStyleCnt="6"/>
      <dgm:spPr/>
    </dgm:pt>
    <dgm:pt modelId="{E79BCA47-1CB7-4AAF-B142-A1828E3CA0E6}" type="pres">
      <dgm:prSet presAssocID="{D2A94520-E4F8-40B1-90A5-FD950C68F943}" presName="node" presStyleLbl="node1" presStyleIdx="1" presStyleCnt="7">
        <dgm:presLayoutVars>
          <dgm:bulletEnabled val="1"/>
        </dgm:presLayoutVars>
      </dgm:prSet>
      <dgm:spPr/>
    </dgm:pt>
    <dgm:pt modelId="{E758D955-C507-4020-BD82-99BFDFB77A5E}" type="pres">
      <dgm:prSet presAssocID="{1BF2E80B-C996-4174-A65A-68E7F8F3F34A}" presName="sibTrans" presStyleLbl="sibTrans2D1" presStyleIdx="1" presStyleCnt="6"/>
      <dgm:spPr/>
    </dgm:pt>
    <dgm:pt modelId="{A77B92A4-5142-434B-BD1B-BED4F0FC99FA}" type="pres">
      <dgm:prSet presAssocID="{1BF2E80B-C996-4174-A65A-68E7F8F3F34A}" presName="connectorText" presStyleLbl="sibTrans2D1" presStyleIdx="1" presStyleCnt="6"/>
      <dgm:spPr/>
    </dgm:pt>
    <dgm:pt modelId="{8CCE22DC-91A7-496B-BB7B-67F75E57EC0F}" type="pres">
      <dgm:prSet presAssocID="{10A86BA2-57A8-455E-8C23-EBDBF41687C5}" presName="node" presStyleLbl="node1" presStyleIdx="2" presStyleCnt="7">
        <dgm:presLayoutVars>
          <dgm:bulletEnabled val="1"/>
        </dgm:presLayoutVars>
      </dgm:prSet>
      <dgm:spPr/>
    </dgm:pt>
    <dgm:pt modelId="{24AFC282-F871-48DE-A99A-B8D433CF0EA3}" type="pres">
      <dgm:prSet presAssocID="{F3344913-71F8-4D5F-8F6B-585087DD7DC2}" presName="sibTrans" presStyleLbl="sibTrans2D1" presStyleIdx="2" presStyleCnt="6"/>
      <dgm:spPr/>
    </dgm:pt>
    <dgm:pt modelId="{D68FF408-9DE7-42FF-9258-AC032EDF6308}" type="pres">
      <dgm:prSet presAssocID="{F3344913-71F8-4D5F-8F6B-585087DD7DC2}" presName="connectorText" presStyleLbl="sibTrans2D1" presStyleIdx="2" presStyleCnt="6"/>
      <dgm:spPr/>
    </dgm:pt>
    <dgm:pt modelId="{38C77A86-79D0-48EB-934D-326D31F57D09}" type="pres">
      <dgm:prSet presAssocID="{83BBC783-299E-4A27-A936-92C151AFA2A2}" presName="node" presStyleLbl="node1" presStyleIdx="3" presStyleCnt="7">
        <dgm:presLayoutVars>
          <dgm:bulletEnabled val="1"/>
        </dgm:presLayoutVars>
      </dgm:prSet>
      <dgm:spPr/>
    </dgm:pt>
    <dgm:pt modelId="{52FDA059-7500-470B-8D5D-C833006E4E68}" type="pres">
      <dgm:prSet presAssocID="{1CA184FB-E856-44EA-8B2F-0ED6C3D70744}" presName="sibTrans" presStyleLbl="sibTrans2D1" presStyleIdx="3" presStyleCnt="6"/>
      <dgm:spPr/>
    </dgm:pt>
    <dgm:pt modelId="{C301FA1E-C3BF-4BDB-9AB8-266DE797E532}" type="pres">
      <dgm:prSet presAssocID="{1CA184FB-E856-44EA-8B2F-0ED6C3D70744}" presName="connectorText" presStyleLbl="sibTrans2D1" presStyleIdx="3" presStyleCnt="6"/>
      <dgm:spPr/>
    </dgm:pt>
    <dgm:pt modelId="{3B132EFB-E472-47A7-A4E4-09AF2C245CC3}" type="pres">
      <dgm:prSet presAssocID="{C7191BAB-2C44-4773-B079-A0A21EACCE0B}" presName="node" presStyleLbl="node1" presStyleIdx="4" presStyleCnt="7">
        <dgm:presLayoutVars>
          <dgm:bulletEnabled val="1"/>
        </dgm:presLayoutVars>
      </dgm:prSet>
      <dgm:spPr/>
    </dgm:pt>
    <dgm:pt modelId="{00D87000-6792-400E-BD71-0D5D9B5888DD}" type="pres">
      <dgm:prSet presAssocID="{80451705-0367-4822-B28E-BF2B8759E93C}" presName="sibTrans" presStyleLbl="sibTrans2D1" presStyleIdx="4" presStyleCnt="6"/>
      <dgm:spPr/>
    </dgm:pt>
    <dgm:pt modelId="{3C5F2A93-9985-4727-ABF1-4FA08461E672}" type="pres">
      <dgm:prSet presAssocID="{80451705-0367-4822-B28E-BF2B8759E93C}" presName="connectorText" presStyleLbl="sibTrans2D1" presStyleIdx="4" presStyleCnt="6"/>
      <dgm:spPr/>
    </dgm:pt>
    <dgm:pt modelId="{6ADF6AB0-3D0B-4E41-A38B-029284870168}" type="pres">
      <dgm:prSet presAssocID="{02CF8B11-61D9-4205-9B35-441E7ACDB1AC}" presName="node" presStyleLbl="node1" presStyleIdx="5" presStyleCnt="7">
        <dgm:presLayoutVars>
          <dgm:bulletEnabled val="1"/>
        </dgm:presLayoutVars>
      </dgm:prSet>
      <dgm:spPr/>
    </dgm:pt>
    <dgm:pt modelId="{AA2955FD-A0AD-41A5-8977-06274CD193C4}" type="pres">
      <dgm:prSet presAssocID="{01CB9471-ACB6-4666-A3DE-766520CF95FD}" presName="sibTrans" presStyleLbl="sibTrans2D1" presStyleIdx="5" presStyleCnt="6"/>
      <dgm:spPr/>
    </dgm:pt>
    <dgm:pt modelId="{1EF7058F-CE4D-4E1E-97C3-3397D2AA355B}" type="pres">
      <dgm:prSet presAssocID="{01CB9471-ACB6-4666-A3DE-766520CF95FD}" presName="connectorText" presStyleLbl="sibTrans2D1" presStyleIdx="5" presStyleCnt="6"/>
      <dgm:spPr/>
    </dgm:pt>
    <dgm:pt modelId="{7B72C758-4FDB-45D3-AA4D-3EA4DFFA9421}" type="pres">
      <dgm:prSet presAssocID="{67846A64-690B-44F1-AF5E-0603D8D2A842}" presName="node" presStyleLbl="node1" presStyleIdx="6" presStyleCnt="7">
        <dgm:presLayoutVars>
          <dgm:bulletEnabled val="1"/>
        </dgm:presLayoutVars>
      </dgm:prSet>
      <dgm:spPr/>
    </dgm:pt>
  </dgm:ptLst>
  <dgm:cxnLst>
    <dgm:cxn modelId="{BA8D1B00-5B6A-4291-82B1-47C595A6F6C4}" srcId="{C6996E9A-B9F4-41FB-B319-C08A39427FF4}" destId="{02CF8B11-61D9-4205-9B35-441E7ACDB1AC}" srcOrd="5" destOrd="0" parTransId="{7A44622F-F845-468A-9D3A-980762559523}" sibTransId="{01CB9471-ACB6-4666-A3DE-766520CF95FD}"/>
    <dgm:cxn modelId="{90281505-A76D-4C2F-B581-44286E7D2FDC}" type="presOf" srcId="{C6996E9A-B9F4-41FB-B319-C08A39427FF4}" destId="{86866481-281E-4D3F-9D19-E231F91A9668}" srcOrd="0" destOrd="0" presId="urn:microsoft.com/office/officeart/2005/8/layout/process1"/>
    <dgm:cxn modelId="{94EAC905-FD63-4DD4-936A-82B430D5D3DB}" type="presOf" srcId="{1BF2E80B-C996-4174-A65A-68E7F8F3F34A}" destId="{A77B92A4-5142-434B-BD1B-BED4F0FC99FA}" srcOrd="1" destOrd="0" presId="urn:microsoft.com/office/officeart/2005/8/layout/process1"/>
    <dgm:cxn modelId="{DC0AC90B-7B8C-455D-8E78-4940FBB318BA}" srcId="{C6996E9A-B9F4-41FB-B319-C08A39427FF4}" destId="{10A86BA2-57A8-455E-8C23-EBDBF41687C5}" srcOrd="2" destOrd="0" parTransId="{3BBBA2C3-6068-49D5-9B53-C6824077DE36}" sibTransId="{F3344913-71F8-4D5F-8F6B-585087DD7DC2}"/>
    <dgm:cxn modelId="{02E1D90B-FA43-4D1C-A96D-498364EC91B3}" type="presOf" srcId="{67846A64-690B-44F1-AF5E-0603D8D2A842}" destId="{7B72C758-4FDB-45D3-AA4D-3EA4DFFA9421}" srcOrd="0" destOrd="0" presId="urn:microsoft.com/office/officeart/2005/8/layout/process1"/>
    <dgm:cxn modelId="{20978F10-D076-4410-A75F-BDF7FE883D2A}" type="presOf" srcId="{A3A410E0-12D9-4E0C-BFBA-836E7E4FFDA1}" destId="{205C064C-BC37-4024-93A9-9040746CE9D0}" srcOrd="1" destOrd="0" presId="urn:microsoft.com/office/officeart/2005/8/layout/process1"/>
    <dgm:cxn modelId="{46766F26-9BD2-4929-B261-5134AC8201EE}" srcId="{C6996E9A-B9F4-41FB-B319-C08A39427FF4}" destId="{D2A94520-E4F8-40B1-90A5-FD950C68F943}" srcOrd="1" destOrd="0" parTransId="{7327ABCB-392A-407A-846D-290926A2759F}" sibTransId="{1BF2E80B-C996-4174-A65A-68E7F8F3F34A}"/>
    <dgm:cxn modelId="{3552A133-106E-43F9-B5F3-0FB1CBE7316C}" type="presOf" srcId="{80451705-0367-4822-B28E-BF2B8759E93C}" destId="{3C5F2A93-9985-4727-ABF1-4FA08461E672}" srcOrd="1" destOrd="0" presId="urn:microsoft.com/office/officeart/2005/8/layout/process1"/>
    <dgm:cxn modelId="{9E117837-E95F-4A27-AF25-D622BAF926F7}" type="presOf" srcId="{F3344913-71F8-4D5F-8F6B-585087DD7DC2}" destId="{D68FF408-9DE7-42FF-9258-AC032EDF6308}" srcOrd="1" destOrd="0" presId="urn:microsoft.com/office/officeart/2005/8/layout/process1"/>
    <dgm:cxn modelId="{C988A73B-1E93-471C-9BC5-2839A76D01B2}" type="presOf" srcId="{80451705-0367-4822-B28E-BF2B8759E93C}" destId="{00D87000-6792-400E-BD71-0D5D9B5888DD}" srcOrd="0" destOrd="0" presId="urn:microsoft.com/office/officeart/2005/8/layout/process1"/>
    <dgm:cxn modelId="{9D536C42-6B5F-4D8E-8AED-C280DF33AC5B}" type="presOf" srcId="{A3A410E0-12D9-4E0C-BFBA-836E7E4FFDA1}" destId="{97D036D7-7395-4D2F-AF91-8FA30D31FBC1}" srcOrd="0" destOrd="0" presId="urn:microsoft.com/office/officeart/2005/8/layout/process1"/>
    <dgm:cxn modelId="{D5D7164D-EE05-4161-B62D-DD6FFE83008E}" type="presOf" srcId="{F3344913-71F8-4D5F-8F6B-585087DD7DC2}" destId="{24AFC282-F871-48DE-A99A-B8D433CF0EA3}" srcOrd="0" destOrd="0" presId="urn:microsoft.com/office/officeart/2005/8/layout/process1"/>
    <dgm:cxn modelId="{EBC54A75-D214-426F-8880-6A457C725F4F}" type="presOf" srcId="{83BBC783-299E-4A27-A936-92C151AFA2A2}" destId="{38C77A86-79D0-48EB-934D-326D31F57D09}" srcOrd="0" destOrd="0" presId="urn:microsoft.com/office/officeart/2005/8/layout/process1"/>
    <dgm:cxn modelId="{7763C458-5E39-422C-A67B-E990E91D3879}" type="presOf" srcId="{D2A94520-E4F8-40B1-90A5-FD950C68F943}" destId="{E79BCA47-1CB7-4AAF-B142-A1828E3CA0E6}" srcOrd="0" destOrd="0" presId="urn:microsoft.com/office/officeart/2005/8/layout/process1"/>
    <dgm:cxn modelId="{1E81CE58-EBA8-4897-A369-90E3320E8054}" type="presOf" srcId="{1CA184FB-E856-44EA-8B2F-0ED6C3D70744}" destId="{C301FA1E-C3BF-4BDB-9AB8-266DE797E532}" srcOrd="1" destOrd="0" presId="urn:microsoft.com/office/officeart/2005/8/layout/process1"/>
    <dgm:cxn modelId="{E92D0D59-4851-4C21-978A-E06C8B655D17}" srcId="{C6996E9A-B9F4-41FB-B319-C08A39427FF4}" destId="{3F9A408B-EAA8-47B5-AE22-43F391144274}" srcOrd="0" destOrd="0" parTransId="{AE11BDF0-3810-4759-831D-21AEE7094307}" sibTransId="{A3A410E0-12D9-4E0C-BFBA-836E7E4FFDA1}"/>
    <dgm:cxn modelId="{72DFDF7C-5524-4CD7-89AB-77E87CF0B9E6}" type="presOf" srcId="{01CB9471-ACB6-4666-A3DE-766520CF95FD}" destId="{AA2955FD-A0AD-41A5-8977-06274CD193C4}" srcOrd="0" destOrd="0" presId="urn:microsoft.com/office/officeart/2005/8/layout/process1"/>
    <dgm:cxn modelId="{93C23C87-7A18-493A-BD60-D9185FE91571}" srcId="{C6996E9A-B9F4-41FB-B319-C08A39427FF4}" destId="{83BBC783-299E-4A27-A936-92C151AFA2A2}" srcOrd="3" destOrd="0" parTransId="{C80CE4E9-B90D-40D4-B6E8-2A8EF8108509}" sibTransId="{1CA184FB-E856-44EA-8B2F-0ED6C3D70744}"/>
    <dgm:cxn modelId="{4A5E96A0-CEE6-44CC-A9CA-042FEDF888EA}" type="presOf" srcId="{1CA184FB-E856-44EA-8B2F-0ED6C3D70744}" destId="{52FDA059-7500-470B-8D5D-C833006E4E68}" srcOrd="0" destOrd="0" presId="urn:microsoft.com/office/officeart/2005/8/layout/process1"/>
    <dgm:cxn modelId="{83D21BA6-F94E-4BDB-A4E1-D1C191020727}" srcId="{C6996E9A-B9F4-41FB-B319-C08A39427FF4}" destId="{67846A64-690B-44F1-AF5E-0603D8D2A842}" srcOrd="6" destOrd="0" parTransId="{64E9C1AD-ED3C-43D5-9DA7-E2388A483562}" sibTransId="{725A1E19-C037-4CDF-B1F7-BE5F374C3B89}"/>
    <dgm:cxn modelId="{DAC218BF-55E2-41A3-AD22-930480D2DF94}" type="presOf" srcId="{10A86BA2-57A8-455E-8C23-EBDBF41687C5}" destId="{8CCE22DC-91A7-496B-BB7B-67F75E57EC0F}" srcOrd="0" destOrd="0" presId="urn:microsoft.com/office/officeart/2005/8/layout/process1"/>
    <dgm:cxn modelId="{A4686EC2-6535-480D-9655-266622140181}" type="presOf" srcId="{1BF2E80B-C996-4174-A65A-68E7F8F3F34A}" destId="{E758D955-C507-4020-BD82-99BFDFB77A5E}" srcOrd="0" destOrd="0" presId="urn:microsoft.com/office/officeart/2005/8/layout/process1"/>
    <dgm:cxn modelId="{D1745CCD-2D5B-48FE-899A-A039DE158293}" srcId="{C6996E9A-B9F4-41FB-B319-C08A39427FF4}" destId="{C7191BAB-2C44-4773-B079-A0A21EACCE0B}" srcOrd="4" destOrd="0" parTransId="{7888ED0D-90B4-4C01-B71F-AFA9476D45FE}" sibTransId="{80451705-0367-4822-B28E-BF2B8759E93C}"/>
    <dgm:cxn modelId="{EDA82EDE-C00B-480E-B7F4-83D908F21172}" type="presOf" srcId="{C7191BAB-2C44-4773-B079-A0A21EACCE0B}" destId="{3B132EFB-E472-47A7-A4E4-09AF2C245CC3}" srcOrd="0" destOrd="0" presId="urn:microsoft.com/office/officeart/2005/8/layout/process1"/>
    <dgm:cxn modelId="{237DCADF-7FBA-43E1-9A06-21F1A34744D3}" type="presOf" srcId="{01CB9471-ACB6-4666-A3DE-766520CF95FD}" destId="{1EF7058F-CE4D-4E1E-97C3-3397D2AA355B}" srcOrd="1" destOrd="0" presId="urn:microsoft.com/office/officeart/2005/8/layout/process1"/>
    <dgm:cxn modelId="{837132EA-0549-4B6D-BD3C-8DAA3BBE3ABC}" type="presOf" srcId="{02CF8B11-61D9-4205-9B35-441E7ACDB1AC}" destId="{6ADF6AB0-3D0B-4E41-A38B-029284870168}" srcOrd="0" destOrd="0" presId="urn:microsoft.com/office/officeart/2005/8/layout/process1"/>
    <dgm:cxn modelId="{5E4B55EC-C027-40DA-8AC2-7A90D82A764F}" type="presOf" srcId="{3F9A408B-EAA8-47B5-AE22-43F391144274}" destId="{4315CEE9-24B3-4809-88CB-1CB9FBA843B1}" srcOrd="0" destOrd="0" presId="urn:microsoft.com/office/officeart/2005/8/layout/process1"/>
    <dgm:cxn modelId="{9B6D964B-1155-4DFC-B701-1B444F19494F}" type="presParOf" srcId="{86866481-281E-4D3F-9D19-E231F91A9668}" destId="{4315CEE9-24B3-4809-88CB-1CB9FBA843B1}" srcOrd="0" destOrd="0" presId="urn:microsoft.com/office/officeart/2005/8/layout/process1"/>
    <dgm:cxn modelId="{1BF9EA25-A90C-4795-B67B-AB4E4D5D1D1F}" type="presParOf" srcId="{86866481-281E-4D3F-9D19-E231F91A9668}" destId="{97D036D7-7395-4D2F-AF91-8FA30D31FBC1}" srcOrd="1" destOrd="0" presId="urn:microsoft.com/office/officeart/2005/8/layout/process1"/>
    <dgm:cxn modelId="{F55CDDC1-2DB0-4949-8D4B-CF5362FFF415}" type="presParOf" srcId="{97D036D7-7395-4D2F-AF91-8FA30D31FBC1}" destId="{205C064C-BC37-4024-93A9-9040746CE9D0}" srcOrd="0" destOrd="0" presId="urn:microsoft.com/office/officeart/2005/8/layout/process1"/>
    <dgm:cxn modelId="{4B289014-E54A-4B07-B461-D4013D5142B1}" type="presParOf" srcId="{86866481-281E-4D3F-9D19-E231F91A9668}" destId="{E79BCA47-1CB7-4AAF-B142-A1828E3CA0E6}" srcOrd="2" destOrd="0" presId="urn:microsoft.com/office/officeart/2005/8/layout/process1"/>
    <dgm:cxn modelId="{EDD01A58-43B2-4DE1-919D-0C03C4A93DA6}" type="presParOf" srcId="{86866481-281E-4D3F-9D19-E231F91A9668}" destId="{E758D955-C507-4020-BD82-99BFDFB77A5E}" srcOrd="3" destOrd="0" presId="urn:microsoft.com/office/officeart/2005/8/layout/process1"/>
    <dgm:cxn modelId="{AAB3944C-55C4-441B-9487-BE1527DC2824}" type="presParOf" srcId="{E758D955-C507-4020-BD82-99BFDFB77A5E}" destId="{A77B92A4-5142-434B-BD1B-BED4F0FC99FA}" srcOrd="0" destOrd="0" presId="urn:microsoft.com/office/officeart/2005/8/layout/process1"/>
    <dgm:cxn modelId="{F2C1335C-95BC-4DB3-B91D-E9D92D47D780}" type="presParOf" srcId="{86866481-281E-4D3F-9D19-E231F91A9668}" destId="{8CCE22DC-91A7-496B-BB7B-67F75E57EC0F}" srcOrd="4" destOrd="0" presId="urn:microsoft.com/office/officeart/2005/8/layout/process1"/>
    <dgm:cxn modelId="{F3AEED5D-17AB-4AF1-8B4F-2C9A275C04F1}" type="presParOf" srcId="{86866481-281E-4D3F-9D19-E231F91A9668}" destId="{24AFC282-F871-48DE-A99A-B8D433CF0EA3}" srcOrd="5" destOrd="0" presId="urn:microsoft.com/office/officeart/2005/8/layout/process1"/>
    <dgm:cxn modelId="{BD1AD70F-BE5D-4E18-B8B2-B44CAB4644DF}" type="presParOf" srcId="{24AFC282-F871-48DE-A99A-B8D433CF0EA3}" destId="{D68FF408-9DE7-42FF-9258-AC032EDF6308}" srcOrd="0" destOrd="0" presId="urn:microsoft.com/office/officeart/2005/8/layout/process1"/>
    <dgm:cxn modelId="{07FE8471-D8CA-4E29-ACCD-96F94D5B9E50}" type="presParOf" srcId="{86866481-281E-4D3F-9D19-E231F91A9668}" destId="{38C77A86-79D0-48EB-934D-326D31F57D09}" srcOrd="6" destOrd="0" presId="urn:microsoft.com/office/officeart/2005/8/layout/process1"/>
    <dgm:cxn modelId="{E1603754-A34D-4AE2-B4E0-DAC3EAA2F85C}" type="presParOf" srcId="{86866481-281E-4D3F-9D19-E231F91A9668}" destId="{52FDA059-7500-470B-8D5D-C833006E4E68}" srcOrd="7" destOrd="0" presId="urn:microsoft.com/office/officeart/2005/8/layout/process1"/>
    <dgm:cxn modelId="{7F933281-6944-424F-BFBD-D7CC671FD451}" type="presParOf" srcId="{52FDA059-7500-470B-8D5D-C833006E4E68}" destId="{C301FA1E-C3BF-4BDB-9AB8-266DE797E532}" srcOrd="0" destOrd="0" presId="urn:microsoft.com/office/officeart/2005/8/layout/process1"/>
    <dgm:cxn modelId="{F66270E7-D372-4D05-84B4-63F731931C5F}" type="presParOf" srcId="{86866481-281E-4D3F-9D19-E231F91A9668}" destId="{3B132EFB-E472-47A7-A4E4-09AF2C245CC3}" srcOrd="8" destOrd="0" presId="urn:microsoft.com/office/officeart/2005/8/layout/process1"/>
    <dgm:cxn modelId="{CD937B63-34A3-4D1D-B595-3A95EDF56C37}" type="presParOf" srcId="{86866481-281E-4D3F-9D19-E231F91A9668}" destId="{00D87000-6792-400E-BD71-0D5D9B5888DD}" srcOrd="9" destOrd="0" presId="urn:microsoft.com/office/officeart/2005/8/layout/process1"/>
    <dgm:cxn modelId="{EA0F6769-6C3D-4B58-A5CC-CF5BD4B8700A}" type="presParOf" srcId="{00D87000-6792-400E-BD71-0D5D9B5888DD}" destId="{3C5F2A93-9985-4727-ABF1-4FA08461E672}" srcOrd="0" destOrd="0" presId="urn:microsoft.com/office/officeart/2005/8/layout/process1"/>
    <dgm:cxn modelId="{AD878915-CD85-4909-946D-8D52303F24F9}" type="presParOf" srcId="{86866481-281E-4D3F-9D19-E231F91A9668}" destId="{6ADF6AB0-3D0B-4E41-A38B-029284870168}" srcOrd="10" destOrd="0" presId="urn:microsoft.com/office/officeart/2005/8/layout/process1"/>
    <dgm:cxn modelId="{44AFC38B-06AC-409C-8E17-533457B77C13}" type="presParOf" srcId="{86866481-281E-4D3F-9D19-E231F91A9668}" destId="{AA2955FD-A0AD-41A5-8977-06274CD193C4}" srcOrd="11" destOrd="0" presId="urn:microsoft.com/office/officeart/2005/8/layout/process1"/>
    <dgm:cxn modelId="{55F620D3-62ED-45F0-8E9D-59EC2846A5F2}" type="presParOf" srcId="{AA2955FD-A0AD-41A5-8977-06274CD193C4}" destId="{1EF7058F-CE4D-4E1E-97C3-3397D2AA355B}" srcOrd="0" destOrd="0" presId="urn:microsoft.com/office/officeart/2005/8/layout/process1"/>
    <dgm:cxn modelId="{736435FF-8B6B-4BE0-8B64-DFED8E34A204}" type="presParOf" srcId="{86866481-281E-4D3F-9D19-E231F91A9668}" destId="{7B72C758-4FDB-45D3-AA4D-3EA4DFFA9421}" srcOrd="12"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15CEE9-24B3-4809-88CB-1CB9FBA843B1}">
      <dsp:nvSpPr>
        <dsp:cNvPr id="0" name=""/>
        <dsp:cNvSpPr/>
      </dsp:nvSpPr>
      <dsp:spPr>
        <a:xfrm>
          <a:off x="1540" y="1653800"/>
          <a:ext cx="583331" cy="34999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Brainstorm Requirements</a:t>
          </a:r>
        </a:p>
      </dsp:txBody>
      <dsp:txXfrm>
        <a:off x="11791" y="1664051"/>
        <a:ext cx="562829" cy="329497"/>
      </dsp:txXfrm>
    </dsp:sp>
    <dsp:sp modelId="{97D036D7-7395-4D2F-AF91-8FA30D31FBC1}">
      <dsp:nvSpPr>
        <dsp:cNvPr id="0" name=""/>
        <dsp:cNvSpPr/>
      </dsp:nvSpPr>
      <dsp:spPr>
        <a:xfrm>
          <a:off x="643205" y="1756466"/>
          <a:ext cx="123666" cy="144666"/>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643205" y="1785399"/>
        <a:ext cx="86566" cy="86800"/>
      </dsp:txXfrm>
    </dsp:sp>
    <dsp:sp modelId="{E79BCA47-1CB7-4AAF-B142-A1828E3CA0E6}">
      <dsp:nvSpPr>
        <dsp:cNvPr id="0" name=""/>
        <dsp:cNvSpPr/>
      </dsp:nvSpPr>
      <dsp:spPr>
        <a:xfrm>
          <a:off x="818204" y="1653800"/>
          <a:ext cx="583331" cy="34999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Prepare Release backlog</a:t>
          </a:r>
        </a:p>
      </dsp:txBody>
      <dsp:txXfrm>
        <a:off x="828455" y="1664051"/>
        <a:ext cx="562829" cy="329497"/>
      </dsp:txXfrm>
    </dsp:sp>
    <dsp:sp modelId="{E758D955-C507-4020-BD82-99BFDFB77A5E}">
      <dsp:nvSpPr>
        <dsp:cNvPr id="0" name=""/>
        <dsp:cNvSpPr/>
      </dsp:nvSpPr>
      <dsp:spPr>
        <a:xfrm>
          <a:off x="1459869" y="1756466"/>
          <a:ext cx="123666" cy="144666"/>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1459869" y="1785399"/>
        <a:ext cx="86566" cy="86800"/>
      </dsp:txXfrm>
    </dsp:sp>
    <dsp:sp modelId="{8CCE22DC-91A7-496B-BB7B-67F75E57EC0F}">
      <dsp:nvSpPr>
        <dsp:cNvPr id="0" name=""/>
        <dsp:cNvSpPr/>
      </dsp:nvSpPr>
      <dsp:spPr>
        <a:xfrm>
          <a:off x="1634869" y="1653800"/>
          <a:ext cx="583331" cy="34999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Estimate the user stories</a:t>
          </a:r>
        </a:p>
      </dsp:txBody>
      <dsp:txXfrm>
        <a:off x="1645120" y="1664051"/>
        <a:ext cx="562829" cy="329497"/>
      </dsp:txXfrm>
    </dsp:sp>
    <dsp:sp modelId="{24AFC282-F871-48DE-A99A-B8D433CF0EA3}">
      <dsp:nvSpPr>
        <dsp:cNvPr id="0" name=""/>
        <dsp:cNvSpPr/>
      </dsp:nvSpPr>
      <dsp:spPr>
        <a:xfrm>
          <a:off x="2276534" y="1756466"/>
          <a:ext cx="123666" cy="144666"/>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2276534" y="1785399"/>
        <a:ext cx="86566" cy="86800"/>
      </dsp:txXfrm>
    </dsp:sp>
    <dsp:sp modelId="{38C77A86-79D0-48EB-934D-326D31F57D09}">
      <dsp:nvSpPr>
        <dsp:cNvPr id="0" name=""/>
        <dsp:cNvSpPr/>
      </dsp:nvSpPr>
      <dsp:spPr>
        <a:xfrm>
          <a:off x="2451534" y="1653800"/>
          <a:ext cx="583331" cy="34999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Do the Sprint planning</a:t>
          </a:r>
        </a:p>
      </dsp:txBody>
      <dsp:txXfrm>
        <a:off x="2461785" y="1664051"/>
        <a:ext cx="562829" cy="329497"/>
      </dsp:txXfrm>
    </dsp:sp>
    <dsp:sp modelId="{52FDA059-7500-470B-8D5D-C833006E4E68}">
      <dsp:nvSpPr>
        <dsp:cNvPr id="0" name=""/>
        <dsp:cNvSpPr/>
      </dsp:nvSpPr>
      <dsp:spPr>
        <a:xfrm>
          <a:off x="3093199" y="1756466"/>
          <a:ext cx="123666" cy="144666"/>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3093199" y="1785399"/>
        <a:ext cx="86566" cy="86800"/>
      </dsp:txXfrm>
    </dsp:sp>
    <dsp:sp modelId="{3B132EFB-E472-47A7-A4E4-09AF2C245CC3}">
      <dsp:nvSpPr>
        <dsp:cNvPr id="0" name=""/>
        <dsp:cNvSpPr/>
      </dsp:nvSpPr>
      <dsp:spPr>
        <a:xfrm>
          <a:off x="3268198" y="1653800"/>
          <a:ext cx="583331" cy="349999"/>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Task break down/estimation</a:t>
          </a:r>
        </a:p>
      </dsp:txBody>
      <dsp:txXfrm>
        <a:off x="3278449" y="1664051"/>
        <a:ext cx="562829" cy="329497"/>
      </dsp:txXfrm>
    </dsp:sp>
    <dsp:sp modelId="{00D87000-6792-400E-BD71-0D5D9B5888DD}">
      <dsp:nvSpPr>
        <dsp:cNvPr id="0" name=""/>
        <dsp:cNvSpPr/>
      </dsp:nvSpPr>
      <dsp:spPr>
        <a:xfrm>
          <a:off x="3909863" y="1756466"/>
          <a:ext cx="123666" cy="144666"/>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3909863" y="1785399"/>
        <a:ext cx="86566" cy="86800"/>
      </dsp:txXfrm>
    </dsp:sp>
    <dsp:sp modelId="{6ADF6AB0-3D0B-4E41-A38B-029284870168}">
      <dsp:nvSpPr>
        <dsp:cNvPr id="0" name=""/>
        <dsp:cNvSpPr/>
      </dsp:nvSpPr>
      <dsp:spPr>
        <a:xfrm>
          <a:off x="4084863" y="1653800"/>
          <a:ext cx="583331" cy="34999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Run the sprint</a:t>
          </a:r>
        </a:p>
      </dsp:txBody>
      <dsp:txXfrm>
        <a:off x="4095114" y="1664051"/>
        <a:ext cx="562829" cy="329497"/>
      </dsp:txXfrm>
    </dsp:sp>
    <dsp:sp modelId="{AA2955FD-A0AD-41A5-8977-06274CD193C4}">
      <dsp:nvSpPr>
        <dsp:cNvPr id="0" name=""/>
        <dsp:cNvSpPr/>
      </dsp:nvSpPr>
      <dsp:spPr>
        <a:xfrm>
          <a:off x="4726528" y="1756466"/>
          <a:ext cx="123666" cy="144666"/>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US" sz="400" kern="1200"/>
        </a:p>
      </dsp:txBody>
      <dsp:txXfrm>
        <a:off x="4726528" y="1785399"/>
        <a:ext cx="86566" cy="86800"/>
      </dsp:txXfrm>
    </dsp:sp>
    <dsp:sp modelId="{7B72C758-4FDB-45D3-AA4D-3EA4DFFA9421}">
      <dsp:nvSpPr>
        <dsp:cNvPr id="0" name=""/>
        <dsp:cNvSpPr/>
      </dsp:nvSpPr>
      <dsp:spPr>
        <a:xfrm>
          <a:off x="4901527" y="1653800"/>
          <a:ext cx="583331" cy="34999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Retrospective</a:t>
          </a:r>
        </a:p>
      </dsp:txBody>
      <dsp:txXfrm>
        <a:off x="4911778" y="1664051"/>
        <a:ext cx="562829" cy="3294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8CC81-BC31-46D2-9FF3-9633ED764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403</TotalTime>
  <Pages>9</Pages>
  <Words>660</Words>
  <Characters>3766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Kumar</dc:creator>
  <cp:lastModifiedBy>Pradeep Kumar</cp:lastModifiedBy>
  <cp:revision>77</cp:revision>
  <cp:lastPrinted>2018-04-01T12:48:00Z</cp:lastPrinted>
  <dcterms:created xsi:type="dcterms:W3CDTF">2018-04-01T12:50:00Z</dcterms:created>
  <dcterms:modified xsi:type="dcterms:W3CDTF">2018-05-12T06:44:00Z</dcterms:modified>
</cp:coreProperties>
</file>