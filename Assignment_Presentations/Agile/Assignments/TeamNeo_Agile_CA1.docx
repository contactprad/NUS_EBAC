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D5413C" w:rsidRDefault="007440F2" w:rsidP="00DF38DC">
      <w:pPr>
        <w:pStyle w:val="Title"/>
      </w:pPr>
      <w:bookmarkStart w:id="0" w:name="_GoBack"/>
      <w:bookmarkEnd w:id="0"/>
      <w:r>
        <w:t xml:space="preserve">Agile </w:t>
      </w:r>
      <w:proofErr w:type="spellStart"/>
      <w:r>
        <w:t>Manifesto|Principles</w:t>
      </w:r>
      <w:proofErr w:type="spellEnd"/>
    </w:p>
    <w:p w:rsidR="00E6189F" w:rsidRDefault="00E6189F" w:rsidP="00C6554A">
      <w:pPr>
        <w:pStyle w:val="ContactInfo"/>
      </w:pPr>
      <w:r>
        <w:t>Team Name: Neo</w:t>
      </w:r>
      <w:r w:rsidR="00C6554A">
        <w:t xml:space="preserve"> | </w:t>
      </w:r>
      <w:r>
        <w:t>EBAC4</w:t>
      </w:r>
      <w:r w:rsidR="00197553">
        <w:t>|K.E.29</w:t>
      </w:r>
      <w:r w:rsidR="00C6554A">
        <w:t xml:space="preserve"> |</w:t>
      </w:r>
      <w:r w:rsidR="00C6554A" w:rsidRPr="00D5413C">
        <w:t xml:space="preserve"> </w:t>
      </w:r>
    </w:p>
    <w:p w:rsidR="00143046" w:rsidRDefault="00143046" w:rsidP="00143046">
      <w:pPr>
        <w:pStyle w:val="Title2"/>
      </w:pPr>
      <w:r>
        <w:t xml:space="preserve">[Anusuya Manickavasagam: A0163300Y, </w:t>
      </w:r>
    </w:p>
    <w:p w:rsidR="00143046" w:rsidRDefault="00143046" w:rsidP="00143046">
      <w:pPr>
        <w:pStyle w:val="Title2"/>
      </w:pPr>
      <w:r>
        <w:t xml:space="preserve">Lydia: A0163289U, </w:t>
      </w:r>
    </w:p>
    <w:p w:rsidR="00143046" w:rsidRDefault="00143046" w:rsidP="00143046">
      <w:pPr>
        <w:pStyle w:val="Title2"/>
      </w:pPr>
      <w:r>
        <w:t>Muni: A0163382E,</w:t>
      </w:r>
    </w:p>
    <w:p w:rsidR="00143046" w:rsidRDefault="00143046" w:rsidP="00143046">
      <w:pPr>
        <w:pStyle w:val="Title2"/>
      </w:pPr>
      <w:r>
        <w:t>Pradeep: A0163453]</w:t>
      </w:r>
    </w:p>
    <w:p w:rsidR="00C6554A" w:rsidRDefault="00C6554A" w:rsidP="00C6554A">
      <w:pPr>
        <w:pStyle w:val="ContactInfo"/>
      </w:pPr>
      <w:r>
        <w:br w:type="page"/>
      </w:r>
    </w:p>
    <w:sdt>
      <w:sdtPr>
        <w:rPr>
          <w:rFonts w:asciiTheme="minorHAnsi" w:eastAsiaTheme="minorHAnsi" w:hAnsiTheme="minorHAnsi" w:cstheme="minorBidi"/>
          <w:color w:val="595959" w:themeColor="text1" w:themeTint="A6"/>
          <w:sz w:val="22"/>
          <w:szCs w:val="22"/>
        </w:rPr>
        <w:id w:val="1211001791"/>
        <w:docPartObj>
          <w:docPartGallery w:val="Table of Contents"/>
          <w:docPartUnique/>
        </w:docPartObj>
      </w:sdtPr>
      <w:sdtEndPr>
        <w:rPr>
          <w:b/>
          <w:bCs/>
          <w:noProof/>
        </w:rPr>
      </w:sdtEndPr>
      <w:sdtContent>
        <w:p w:rsidR="003B49BA" w:rsidRDefault="003B49BA">
          <w:pPr>
            <w:pStyle w:val="TOCHeading"/>
          </w:pPr>
          <w:r>
            <w:t>Contents</w:t>
          </w:r>
        </w:p>
        <w:p w:rsidR="00CB7350" w:rsidRDefault="003B49BA">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10379056" w:history="1">
            <w:r w:rsidR="00CB7350" w:rsidRPr="00F21E94">
              <w:rPr>
                <w:rStyle w:val="Hyperlink"/>
                <w:noProof/>
              </w:rPr>
              <w:t>Business Objectives</w:t>
            </w:r>
            <w:r w:rsidR="00CB7350">
              <w:rPr>
                <w:noProof/>
                <w:webHidden/>
              </w:rPr>
              <w:tab/>
            </w:r>
            <w:r w:rsidR="00CB7350">
              <w:rPr>
                <w:noProof/>
                <w:webHidden/>
              </w:rPr>
              <w:fldChar w:fldCharType="begin"/>
            </w:r>
            <w:r w:rsidR="00CB7350">
              <w:rPr>
                <w:noProof/>
                <w:webHidden/>
              </w:rPr>
              <w:instrText xml:space="preserve"> PAGEREF _Toc510379056 \h </w:instrText>
            </w:r>
            <w:r w:rsidR="00CB7350">
              <w:rPr>
                <w:noProof/>
                <w:webHidden/>
              </w:rPr>
            </w:r>
            <w:r w:rsidR="00CB7350">
              <w:rPr>
                <w:noProof/>
                <w:webHidden/>
              </w:rPr>
              <w:fldChar w:fldCharType="separate"/>
            </w:r>
            <w:r w:rsidR="00250872">
              <w:rPr>
                <w:noProof/>
                <w:webHidden/>
              </w:rPr>
              <w:t>2</w:t>
            </w:r>
            <w:r w:rsidR="00CB7350">
              <w:rPr>
                <w:noProof/>
                <w:webHidden/>
              </w:rPr>
              <w:fldChar w:fldCharType="end"/>
            </w:r>
          </w:hyperlink>
        </w:p>
        <w:p w:rsidR="00CB7350" w:rsidRDefault="00EE13A9">
          <w:pPr>
            <w:pStyle w:val="TOC1"/>
            <w:tabs>
              <w:tab w:val="right" w:leader="dot" w:pos="8630"/>
            </w:tabs>
            <w:rPr>
              <w:rFonts w:eastAsiaTheme="minorEastAsia"/>
              <w:noProof/>
              <w:color w:val="auto"/>
            </w:rPr>
          </w:pPr>
          <w:hyperlink w:anchor="_Toc510379057" w:history="1">
            <w:r w:rsidR="00CB7350" w:rsidRPr="00F21E94">
              <w:rPr>
                <w:rStyle w:val="Hyperlink"/>
                <w:noProof/>
              </w:rPr>
              <w:t>Project Deliverables</w:t>
            </w:r>
            <w:r w:rsidR="00CB7350">
              <w:rPr>
                <w:noProof/>
                <w:webHidden/>
              </w:rPr>
              <w:tab/>
            </w:r>
            <w:r w:rsidR="00CB7350">
              <w:rPr>
                <w:noProof/>
                <w:webHidden/>
              </w:rPr>
              <w:fldChar w:fldCharType="begin"/>
            </w:r>
            <w:r w:rsidR="00CB7350">
              <w:rPr>
                <w:noProof/>
                <w:webHidden/>
              </w:rPr>
              <w:instrText xml:space="preserve"> PAGEREF _Toc510379057 \h </w:instrText>
            </w:r>
            <w:r w:rsidR="00CB7350">
              <w:rPr>
                <w:noProof/>
                <w:webHidden/>
              </w:rPr>
            </w:r>
            <w:r w:rsidR="00CB7350">
              <w:rPr>
                <w:noProof/>
                <w:webHidden/>
              </w:rPr>
              <w:fldChar w:fldCharType="separate"/>
            </w:r>
            <w:r w:rsidR="00250872">
              <w:rPr>
                <w:noProof/>
                <w:webHidden/>
              </w:rPr>
              <w:t>2</w:t>
            </w:r>
            <w:r w:rsidR="00CB7350">
              <w:rPr>
                <w:noProof/>
                <w:webHidden/>
              </w:rPr>
              <w:fldChar w:fldCharType="end"/>
            </w:r>
          </w:hyperlink>
        </w:p>
        <w:p w:rsidR="00CB7350" w:rsidRDefault="00EE13A9">
          <w:pPr>
            <w:pStyle w:val="TOC1"/>
            <w:tabs>
              <w:tab w:val="right" w:leader="dot" w:pos="8630"/>
            </w:tabs>
            <w:rPr>
              <w:rFonts w:eastAsiaTheme="minorEastAsia"/>
              <w:noProof/>
              <w:color w:val="auto"/>
            </w:rPr>
          </w:pPr>
          <w:hyperlink w:anchor="_Toc510379058" w:history="1">
            <w:r w:rsidR="00CB7350" w:rsidRPr="00F21E94">
              <w:rPr>
                <w:rStyle w:val="Hyperlink"/>
                <w:noProof/>
              </w:rPr>
              <w:t>Initial Technical Strategy/Analytical/Modeling Approach</w:t>
            </w:r>
            <w:r w:rsidR="00CB7350">
              <w:rPr>
                <w:noProof/>
                <w:webHidden/>
              </w:rPr>
              <w:tab/>
            </w:r>
            <w:r w:rsidR="00CB7350">
              <w:rPr>
                <w:noProof/>
                <w:webHidden/>
              </w:rPr>
              <w:fldChar w:fldCharType="begin"/>
            </w:r>
            <w:r w:rsidR="00CB7350">
              <w:rPr>
                <w:noProof/>
                <w:webHidden/>
              </w:rPr>
              <w:instrText xml:space="preserve"> PAGEREF _Toc510379058 \h </w:instrText>
            </w:r>
            <w:r w:rsidR="00CB7350">
              <w:rPr>
                <w:noProof/>
                <w:webHidden/>
              </w:rPr>
            </w:r>
            <w:r w:rsidR="00CB7350">
              <w:rPr>
                <w:noProof/>
                <w:webHidden/>
              </w:rPr>
              <w:fldChar w:fldCharType="separate"/>
            </w:r>
            <w:r w:rsidR="00250872">
              <w:rPr>
                <w:noProof/>
                <w:webHidden/>
              </w:rPr>
              <w:t>3</w:t>
            </w:r>
            <w:r w:rsidR="00CB7350">
              <w:rPr>
                <w:noProof/>
                <w:webHidden/>
              </w:rPr>
              <w:fldChar w:fldCharType="end"/>
            </w:r>
          </w:hyperlink>
        </w:p>
        <w:p w:rsidR="00CB7350" w:rsidRDefault="00EE13A9">
          <w:pPr>
            <w:pStyle w:val="TOC3"/>
            <w:tabs>
              <w:tab w:val="right" w:leader="dot" w:pos="8630"/>
            </w:tabs>
            <w:rPr>
              <w:rFonts w:eastAsiaTheme="minorEastAsia"/>
              <w:noProof/>
              <w:color w:val="auto"/>
            </w:rPr>
          </w:pPr>
          <w:hyperlink w:anchor="_Toc510379059" w:history="1">
            <w:r w:rsidR="00CB7350" w:rsidRPr="00F21E94">
              <w:rPr>
                <w:rStyle w:val="Hyperlink"/>
                <w:noProof/>
              </w:rPr>
              <w:t>System Diagram</w:t>
            </w:r>
            <w:r w:rsidR="00CB7350">
              <w:rPr>
                <w:noProof/>
                <w:webHidden/>
              </w:rPr>
              <w:tab/>
            </w:r>
            <w:r w:rsidR="00CB7350">
              <w:rPr>
                <w:noProof/>
                <w:webHidden/>
              </w:rPr>
              <w:fldChar w:fldCharType="begin"/>
            </w:r>
            <w:r w:rsidR="00CB7350">
              <w:rPr>
                <w:noProof/>
                <w:webHidden/>
              </w:rPr>
              <w:instrText xml:space="preserve"> PAGEREF _Toc510379059 \h </w:instrText>
            </w:r>
            <w:r w:rsidR="00CB7350">
              <w:rPr>
                <w:noProof/>
                <w:webHidden/>
              </w:rPr>
            </w:r>
            <w:r w:rsidR="00CB7350">
              <w:rPr>
                <w:noProof/>
                <w:webHidden/>
              </w:rPr>
              <w:fldChar w:fldCharType="separate"/>
            </w:r>
            <w:r w:rsidR="00250872">
              <w:rPr>
                <w:noProof/>
                <w:webHidden/>
              </w:rPr>
              <w:t>3</w:t>
            </w:r>
            <w:r w:rsidR="00CB7350">
              <w:rPr>
                <w:noProof/>
                <w:webHidden/>
              </w:rPr>
              <w:fldChar w:fldCharType="end"/>
            </w:r>
          </w:hyperlink>
        </w:p>
        <w:p w:rsidR="00CB7350" w:rsidRDefault="00EE13A9">
          <w:pPr>
            <w:pStyle w:val="TOC1"/>
            <w:tabs>
              <w:tab w:val="right" w:leader="dot" w:pos="8630"/>
            </w:tabs>
            <w:rPr>
              <w:rFonts w:eastAsiaTheme="minorEastAsia"/>
              <w:noProof/>
              <w:color w:val="auto"/>
            </w:rPr>
          </w:pPr>
          <w:hyperlink w:anchor="_Toc510379060" w:history="1">
            <w:r w:rsidR="00CB7350" w:rsidRPr="00F21E94">
              <w:rPr>
                <w:rStyle w:val="Hyperlink"/>
                <w:noProof/>
              </w:rPr>
              <w:t>Data Gathering</w:t>
            </w:r>
            <w:r w:rsidR="00CB7350">
              <w:rPr>
                <w:noProof/>
                <w:webHidden/>
              </w:rPr>
              <w:tab/>
            </w:r>
            <w:r w:rsidR="00CB7350">
              <w:rPr>
                <w:noProof/>
                <w:webHidden/>
              </w:rPr>
              <w:fldChar w:fldCharType="begin"/>
            </w:r>
            <w:r w:rsidR="00CB7350">
              <w:rPr>
                <w:noProof/>
                <w:webHidden/>
              </w:rPr>
              <w:instrText xml:space="preserve"> PAGEREF _Toc510379060 \h </w:instrText>
            </w:r>
            <w:r w:rsidR="00CB7350">
              <w:rPr>
                <w:noProof/>
                <w:webHidden/>
              </w:rPr>
            </w:r>
            <w:r w:rsidR="00CB7350">
              <w:rPr>
                <w:noProof/>
                <w:webHidden/>
              </w:rPr>
              <w:fldChar w:fldCharType="separate"/>
            </w:r>
            <w:r w:rsidR="00250872">
              <w:rPr>
                <w:noProof/>
                <w:webHidden/>
              </w:rPr>
              <w:t>4</w:t>
            </w:r>
            <w:r w:rsidR="00CB7350">
              <w:rPr>
                <w:noProof/>
                <w:webHidden/>
              </w:rPr>
              <w:fldChar w:fldCharType="end"/>
            </w:r>
          </w:hyperlink>
        </w:p>
        <w:p w:rsidR="00CB7350" w:rsidRDefault="00EE13A9">
          <w:pPr>
            <w:pStyle w:val="TOC1"/>
            <w:tabs>
              <w:tab w:val="right" w:leader="dot" w:pos="8630"/>
            </w:tabs>
            <w:rPr>
              <w:rFonts w:eastAsiaTheme="minorEastAsia"/>
              <w:noProof/>
              <w:color w:val="auto"/>
            </w:rPr>
          </w:pPr>
          <w:hyperlink w:anchor="_Toc510379061" w:history="1">
            <w:r w:rsidR="00CB7350" w:rsidRPr="00F21E94">
              <w:rPr>
                <w:rStyle w:val="Hyperlink"/>
                <w:noProof/>
              </w:rPr>
              <w:t>Project Planning</w:t>
            </w:r>
            <w:r w:rsidR="00CB7350">
              <w:rPr>
                <w:noProof/>
                <w:webHidden/>
              </w:rPr>
              <w:tab/>
            </w:r>
            <w:r w:rsidR="00CB7350">
              <w:rPr>
                <w:noProof/>
                <w:webHidden/>
              </w:rPr>
              <w:fldChar w:fldCharType="begin"/>
            </w:r>
            <w:r w:rsidR="00CB7350">
              <w:rPr>
                <w:noProof/>
                <w:webHidden/>
              </w:rPr>
              <w:instrText xml:space="preserve"> PAGEREF _Toc510379061 \h </w:instrText>
            </w:r>
            <w:r w:rsidR="00CB7350">
              <w:rPr>
                <w:noProof/>
                <w:webHidden/>
              </w:rPr>
            </w:r>
            <w:r w:rsidR="00CB7350">
              <w:rPr>
                <w:noProof/>
                <w:webHidden/>
              </w:rPr>
              <w:fldChar w:fldCharType="separate"/>
            </w:r>
            <w:r w:rsidR="00250872">
              <w:rPr>
                <w:noProof/>
                <w:webHidden/>
              </w:rPr>
              <w:t>5</w:t>
            </w:r>
            <w:r w:rsidR="00CB7350">
              <w:rPr>
                <w:noProof/>
                <w:webHidden/>
              </w:rPr>
              <w:fldChar w:fldCharType="end"/>
            </w:r>
          </w:hyperlink>
        </w:p>
        <w:p w:rsidR="00CB7350" w:rsidRDefault="00EE13A9">
          <w:pPr>
            <w:pStyle w:val="TOC3"/>
            <w:tabs>
              <w:tab w:val="right" w:leader="dot" w:pos="8630"/>
            </w:tabs>
            <w:rPr>
              <w:rFonts w:eastAsiaTheme="minorEastAsia"/>
              <w:noProof/>
              <w:color w:val="auto"/>
            </w:rPr>
          </w:pPr>
          <w:hyperlink w:anchor="_Toc510379062" w:history="1">
            <w:r w:rsidR="00CB7350" w:rsidRPr="00F21E94">
              <w:rPr>
                <w:rStyle w:val="Hyperlink"/>
                <w:noProof/>
              </w:rPr>
              <w:t>Project Methodologies</w:t>
            </w:r>
            <w:r w:rsidR="00CB7350">
              <w:rPr>
                <w:noProof/>
                <w:webHidden/>
              </w:rPr>
              <w:tab/>
            </w:r>
            <w:r w:rsidR="00CB7350">
              <w:rPr>
                <w:noProof/>
                <w:webHidden/>
              </w:rPr>
              <w:fldChar w:fldCharType="begin"/>
            </w:r>
            <w:r w:rsidR="00CB7350">
              <w:rPr>
                <w:noProof/>
                <w:webHidden/>
              </w:rPr>
              <w:instrText xml:space="preserve"> PAGEREF _Toc510379062 \h </w:instrText>
            </w:r>
            <w:r w:rsidR="00CB7350">
              <w:rPr>
                <w:noProof/>
                <w:webHidden/>
              </w:rPr>
            </w:r>
            <w:r w:rsidR="00CB7350">
              <w:rPr>
                <w:noProof/>
                <w:webHidden/>
              </w:rPr>
              <w:fldChar w:fldCharType="separate"/>
            </w:r>
            <w:r w:rsidR="00250872">
              <w:rPr>
                <w:noProof/>
                <w:webHidden/>
              </w:rPr>
              <w:t>6</w:t>
            </w:r>
            <w:r w:rsidR="00CB7350">
              <w:rPr>
                <w:noProof/>
                <w:webHidden/>
              </w:rPr>
              <w:fldChar w:fldCharType="end"/>
            </w:r>
          </w:hyperlink>
        </w:p>
        <w:p w:rsidR="00CB7350" w:rsidRDefault="00EE13A9">
          <w:pPr>
            <w:pStyle w:val="TOC3"/>
            <w:tabs>
              <w:tab w:val="right" w:leader="dot" w:pos="8630"/>
            </w:tabs>
            <w:rPr>
              <w:rFonts w:eastAsiaTheme="minorEastAsia"/>
              <w:noProof/>
              <w:color w:val="auto"/>
            </w:rPr>
          </w:pPr>
          <w:hyperlink w:anchor="_Toc510379063" w:history="1">
            <w:r w:rsidR="00CB7350" w:rsidRPr="00F21E94">
              <w:rPr>
                <w:rStyle w:val="Hyperlink"/>
                <w:noProof/>
              </w:rPr>
              <w:t>Source Code Management</w:t>
            </w:r>
            <w:r w:rsidR="00CB7350">
              <w:rPr>
                <w:noProof/>
                <w:webHidden/>
              </w:rPr>
              <w:tab/>
            </w:r>
            <w:r w:rsidR="00CB7350">
              <w:rPr>
                <w:noProof/>
                <w:webHidden/>
              </w:rPr>
              <w:fldChar w:fldCharType="begin"/>
            </w:r>
            <w:r w:rsidR="00CB7350">
              <w:rPr>
                <w:noProof/>
                <w:webHidden/>
              </w:rPr>
              <w:instrText xml:space="preserve"> PAGEREF _Toc510379063 \h </w:instrText>
            </w:r>
            <w:r w:rsidR="00CB7350">
              <w:rPr>
                <w:noProof/>
                <w:webHidden/>
              </w:rPr>
            </w:r>
            <w:r w:rsidR="00CB7350">
              <w:rPr>
                <w:noProof/>
                <w:webHidden/>
              </w:rPr>
              <w:fldChar w:fldCharType="separate"/>
            </w:r>
            <w:r w:rsidR="00250872">
              <w:rPr>
                <w:noProof/>
                <w:webHidden/>
              </w:rPr>
              <w:t>6</w:t>
            </w:r>
            <w:r w:rsidR="00CB7350">
              <w:rPr>
                <w:noProof/>
                <w:webHidden/>
              </w:rPr>
              <w:fldChar w:fldCharType="end"/>
            </w:r>
          </w:hyperlink>
        </w:p>
        <w:p w:rsidR="00CB7350" w:rsidRDefault="00EE13A9">
          <w:pPr>
            <w:pStyle w:val="TOC3"/>
            <w:tabs>
              <w:tab w:val="right" w:leader="dot" w:pos="8630"/>
            </w:tabs>
            <w:rPr>
              <w:rFonts w:eastAsiaTheme="minorEastAsia"/>
              <w:noProof/>
              <w:color w:val="auto"/>
            </w:rPr>
          </w:pPr>
          <w:hyperlink w:anchor="_Toc510379064" w:history="1">
            <w:r w:rsidR="00CB7350" w:rsidRPr="00F21E94">
              <w:rPr>
                <w:rStyle w:val="Hyperlink"/>
                <w:noProof/>
              </w:rPr>
              <w:t>Project Tasks Management</w:t>
            </w:r>
            <w:r w:rsidR="00CB7350">
              <w:rPr>
                <w:noProof/>
                <w:webHidden/>
              </w:rPr>
              <w:tab/>
            </w:r>
            <w:r w:rsidR="00CB7350">
              <w:rPr>
                <w:noProof/>
                <w:webHidden/>
              </w:rPr>
              <w:fldChar w:fldCharType="begin"/>
            </w:r>
            <w:r w:rsidR="00CB7350">
              <w:rPr>
                <w:noProof/>
                <w:webHidden/>
              </w:rPr>
              <w:instrText xml:space="preserve"> PAGEREF _Toc510379064 \h </w:instrText>
            </w:r>
            <w:r w:rsidR="00CB7350">
              <w:rPr>
                <w:noProof/>
                <w:webHidden/>
              </w:rPr>
            </w:r>
            <w:r w:rsidR="00CB7350">
              <w:rPr>
                <w:noProof/>
                <w:webHidden/>
              </w:rPr>
              <w:fldChar w:fldCharType="separate"/>
            </w:r>
            <w:r w:rsidR="00250872">
              <w:rPr>
                <w:noProof/>
                <w:webHidden/>
              </w:rPr>
              <w:t>6</w:t>
            </w:r>
            <w:r w:rsidR="00CB7350">
              <w:rPr>
                <w:noProof/>
                <w:webHidden/>
              </w:rPr>
              <w:fldChar w:fldCharType="end"/>
            </w:r>
          </w:hyperlink>
        </w:p>
        <w:p w:rsidR="00CB7350" w:rsidRDefault="00EE13A9">
          <w:pPr>
            <w:pStyle w:val="TOC3"/>
            <w:tabs>
              <w:tab w:val="right" w:leader="dot" w:pos="8630"/>
            </w:tabs>
            <w:rPr>
              <w:rFonts w:eastAsiaTheme="minorEastAsia"/>
              <w:noProof/>
              <w:color w:val="auto"/>
            </w:rPr>
          </w:pPr>
          <w:hyperlink w:anchor="_Toc510379065" w:history="1">
            <w:r w:rsidR="00CB7350" w:rsidRPr="00F21E94">
              <w:rPr>
                <w:rStyle w:val="Hyperlink"/>
                <w:noProof/>
              </w:rPr>
              <w:t>Roles and Responsibilities</w:t>
            </w:r>
            <w:r w:rsidR="00CB7350">
              <w:rPr>
                <w:noProof/>
                <w:webHidden/>
              </w:rPr>
              <w:tab/>
            </w:r>
            <w:r w:rsidR="00CB7350">
              <w:rPr>
                <w:noProof/>
                <w:webHidden/>
              </w:rPr>
              <w:fldChar w:fldCharType="begin"/>
            </w:r>
            <w:r w:rsidR="00CB7350">
              <w:rPr>
                <w:noProof/>
                <w:webHidden/>
              </w:rPr>
              <w:instrText xml:space="preserve"> PAGEREF _Toc510379065 \h </w:instrText>
            </w:r>
            <w:r w:rsidR="00CB7350">
              <w:rPr>
                <w:noProof/>
                <w:webHidden/>
              </w:rPr>
            </w:r>
            <w:r w:rsidR="00CB7350">
              <w:rPr>
                <w:noProof/>
                <w:webHidden/>
              </w:rPr>
              <w:fldChar w:fldCharType="separate"/>
            </w:r>
            <w:r w:rsidR="00250872">
              <w:rPr>
                <w:noProof/>
                <w:webHidden/>
              </w:rPr>
              <w:t>7</w:t>
            </w:r>
            <w:r w:rsidR="00CB7350">
              <w:rPr>
                <w:noProof/>
                <w:webHidden/>
              </w:rPr>
              <w:fldChar w:fldCharType="end"/>
            </w:r>
          </w:hyperlink>
        </w:p>
        <w:p w:rsidR="00CB7350" w:rsidRDefault="00EE13A9">
          <w:pPr>
            <w:pStyle w:val="TOC3"/>
            <w:tabs>
              <w:tab w:val="right" w:leader="dot" w:pos="8630"/>
            </w:tabs>
            <w:rPr>
              <w:rFonts w:eastAsiaTheme="minorEastAsia"/>
              <w:noProof/>
              <w:color w:val="auto"/>
            </w:rPr>
          </w:pPr>
          <w:hyperlink w:anchor="_Toc510379066" w:history="1">
            <w:r w:rsidR="00CB7350" w:rsidRPr="00F21E94">
              <w:rPr>
                <w:rStyle w:val="Hyperlink"/>
                <w:noProof/>
              </w:rPr>
              <w:t>Resources Requirement</w:t>
            </w:r>
            <w:r w:rsidR="00CB7350">
              <w:rPr>
                <w:noProof/>
                <w:webHidden/>
              </w:rPr>
              <w:tab/>
            </w:r>
            <w:r w:rsidR="00CB7350">
              <w:rPr>
                <w:noProof/>
                <w:webHidden/>
              </w:rPr>
              <w:fldChar w:fldCharType="begin"/>
            </w:r>
            <w:r w:rsidR="00CB7350">
              <w:rPr>
                <w:noProof/>
                <w:webHidden/>
              </w:rPr>
              <w:instrText xml:space="preserve"> PAGEREF _Toc510379066 \h </w:instrText>
            </w:r>
            <w:r w:rsidR="00CB7350">
              <w:rPr>
                <w:noProof/>
                <w:webHidden/>
              </w:rPr>
            </w:r>
            <w:r w:rsidR="00CB7350">
              <w:rPr>
                <w:noProof/>
                <w:webHidden/>
              </w:rPr>
              <w:fldChar w:fldCharType="separate"/>
            </w:r>
            <w:r w:rsidR="00250872">
              <w:rPr>
                <w:noProof/>
                <w:webHidden/>
              </w:rPr>
              <w:t>7</w:t>
            </w:r>
            <w:r w:rsidR="00CB7350">
              <w:rPr>
                <w:noProof/>
                <w:webHidden/>
              </w:rPr>
              <w:fldChar w:fldCharType="end"/>
            </w:r>
          </w:hyperlink>
        </w:p>
        <w:p w:rsidR="00CB7350" w:rsidRDefault="00EE13A9">
          <w:pPr>
            <w:pStyle w:val="TOC3"/>
            <w:tabs>
              <w:tab w:val="right" w:leader="dot" w:pos="8630"/>
            </w:tabs>
            <w:rPr>
              <w:rFonts w:eastAsiaTheme="minorEastAsia"/>
              <w:noProof/>
              <w:color w:val="auto"/>
            </w:rPr>
          </w:pPr>
          <w:hyperlink w:anchor="_Toc510379067" w:history="1">
            <w:r w:rsidR="00CB7350" w:rsidRPr="00F21E94">
              <w:rPr>
                <w:rStyle w:val="Hyperlink"/>
                <w:noProof/>
              </w:rPr>
              <w:t>Project Deliverables and Plan (Gantt Chart)</w:t>
            </w:r>
            <w:r w:rsidR="00CB7350">
              <w:rPr>
                <w:noProof/>
                <w:webHidden/>
              </w:rPr>
              <w:tab/>
            </w:r>
            <w:r w:rsidR="00CB7350">
              <w:rPr>
                <w:noProof/>
                <w:webHidden/>
              </w:rPr>
              <w:fldChar w:fldCharType="begin"/>
            </w:r>
            <w:r w:rsidR="00CB7350">
              <w:rPr>
                <w:noProof/>
                <w:webHidden/>
              </w:rPr>
              <w:instrText xml:space="preserve"> PAGEREF _Toc510379067 \h </w:instrText>
            </w:r>
            <w:r w:rsidR="00CB7350">
              <w:rPr>
                <w:noProof/>
                <w:webHidden/>
              </w:rPr>
            </w:r>
            <w:r w:rsidR="00CB7350">
              <w:rPr>
                <w:noProof/>
                <w:webHidden/>
              </w:rPr>
              <w:fldChar w:fldCharType="separate"/>
            </w:r>
            <w:r w:rsidR="00250872">
              <w:rPr>
                <w:noProof/>
                <w:webHidden/>
              </w:rPr>
              <w:t>8</w:t>
            </w:r>
            <w:r w:rsidR="00CB7350">
              <w:rPr>
                <w:noProof/>
                <w:webHidden/>
              </w:rPr>
              <w:fldChar w:fldCharType="end"/>
            </w:r>
          </w:hyperlink>
        </w:p>
        <w:p w:rsidR="00CB7350" w:rsidRDefault="00EE13A9">
          <w:pPr>
            <w:pStyle w:val="TOC1"/>
            <w:tabs>
              <w:tab w:val="right" w:leader="dot" w:pos="8630"/>
            </w:tabs>
            <w:rPr>
              <w:rFonts w:eastAsiaTheme="minorEastAsia"/>
              <w:noProof/>
              <w:color w:val="auto"/>
            </w:rPr>
          </w:pPr>
          <w:hyperlink w:anchor="_Toc510379068" w:history="1">
            <w:r w:rsidR="00CB7350" w:rsidRPr="00F21E94">
              <w:rPr>
                <w:rStyle w:val="Hyperlink"/>
                <w:noProof/>
              </w:rPr>
              <w:t>Current Problems and Risks</w:t>
            </w:r>
            <w:r w:rsidR="00CB7350">
              <w:rPr>
                <w:noProof/>
                <w:webHidden/>
              </w:rPr>
              <w:tab/>
            </w:r>
            <w:r w:rsidR="00CB7350">
              <w:rPr>
                <w:noProof/>
                <w:webHidden/>
              </w:rPr>
              <w:fldChar w:fldCharType="begin"/>
            </w:r>
            <w:r w:rsidR="00CB7350">
              <w:rPr>
                <w:noProof/>
                <w:webHidden/>
              </w:rPr>
              <w:instrText xml:space="preserve"> PAGEREF _Toc510379068 \h </w:instrText>
            </w:r>
            <w:r w:rsidR="00CB7350">
              <w:rPr>
                <w:noProof/>
                <w:webHidden/>
              </w:rPr>
            </w:r>
            <w:r w:rsidR="00CB7350">
              <w:rPr>
                <w:noProof/>
                <w:webHidden/>
              </w:rPr>
              <w:fldChar w:fldCharType="separate"/>
            </w:r>
            <w:r w:rsidR="00250872">
              <w:rPr>
                <w:noProof/>
                <w:webHidden/>
              </w:rPr>
              <w:t>8</w:t>
            </w:r>
            <w:r w:rsidR="00CB7350">
              <w:rPr>
                <w:noProof/>
                <w:webHidden/>
              </w:rPr>
              <w:fldChar w:fldCharType="end"/>
            </w:r>
          </w:hyperlink>
        </w:p>
        <w:p w:rsidR="00CB7350" w:rsidRDefault="00EE13A9">
          <w:pPr>
            <w:pStyle w:val="TOC1"/>
            <w:tabs>
              <w:tab w:val="right" w:leader="dot" w:pos="8630"/>
            </w:tabs>
            <w:rPr>
              <w:rFonts w:eastAsiaTheme="minorEastAsia"/>
              <w:noProof/>
              <w:color w:val="auto"/>
            </w:rPr>
          </w:pPr>
          <w:hyperlink w:anchor="_Toc510379069" w:history="1">
            <w:r w:rsidR="00CB7350" w:rsidRPr="00F21E94">
              <w:rPr>
                <w:rStyle w:val="Hyperlink"/>
                <w:noProof/>
              </w:rPr>
              <w:t>Initial Analysis and Modeling</w:t>
            </w:r>
            <w:r w:rsidR="00CB7350">
              <w:rPr>
                <w:noProof/>
                <w:webHidden/>
              </w:rPr>
              <w:tab/>
            </w:r>
            <w:r w:rsidR="00CB7350">
              <w:rPr>
                <w:noProof/>
                <w:webHidden/>
              </w:rPr>
              <w:fldChar w:fldCharType="begin"/>
            </w:r>
            <w:r w:rsidR="00CB7350">
              <w:rPr>
                <w:noProof/>
                <w:webHidden/>
              </w:rPr>
              <w:instrText xml:space="preserve"> PAGEREF _Toc510379069 \h </w:instrText>
            </w:r>
            <w:r w:rsidR="00CB7350">
              <w:rPr>
                <w:noProof/>
                <w:webHidden/>
              </w:rPr>
            </w:r>
            <w:r w:rsidR="00CB7350">
              <w:rPr>
                <w:noProof/>
                <w:webHidden/>
              </w:rPr>
              <w:fldChar w:fldCharType="separate"/>
            </w:r>
            <w:r w:rsidR="00250872">
              <w:rPr>
                <w:noProof/>
                <w:webHidden/>
              </w:rPr>
              <w:t>9</w:t>
            </w:r>
            <w:r w:rsidR="00CB7350">
              <w:rPr>
                <w:noProof/>
                <w:webHidden/>
              </w:rPr>
              <w:fldChar w:fldCharType="end"/>
            </w:r>
          </w:hyperlink>
        </w:p>
        <w:p w:rsidR="00CB7350" w:rsidRDefault="00EE13A9">
          <w:pPr>
            <w:pStyle w:val="TOC2"/>
            <w:tabs>
              <w:tab w:val="right" w:leader="dot" w:pos="8630"/>
            </w:tabs>
            <w:rPr>
              <w:rFonts w:eastAsiaTheme="minorEastAsia"/>
              <w:noProof/>
              <w:color w:val="auto"/>
            </w:rPr>
          </w:pPr>
          <w:hyperlink w:anchor="_Toc510379070" w:history="1">
            <w:r w:rsidR="00CB7350" w:rsidRPr="00F21E94">
              <w:rPr>
                <w:rStyle w:val="Hyperlink"/>
                <w:noProof/>
              </w:rPr>
              <w:t>References</w:t>
            </w:r>
            <w:r w:rsidR="00CB7350">
              <w:rPr>
                <w:noProof/>
                <w:webHidden/>
              </w:rPr>
              <w:tab/>
            </w:r>
            <w:r w:rsidR="00CB7350">
              <w:rPr>
                <w:noProof/>
                <w:webHidden/>
              </w:rPr>
              <w:fldChar w:fldCharType="begin"/>
            </w:r>
            <w:r w:rsidR="00CB7350">
              <w:rPr>
                <w:noProof/>
                <w:webHidden/>
              </w:rPr>
              <w:instrText xml:space="preserve"> PAGEREF _Toc510379070 \h </w:instrText>
            </w:r>
            <w:r w:rsidR="00CB7350">
              <w:rPr>
                <w:noProof/>
                <w:webHidden/>
              </w:rPr>
            </w:r>
            <w:r w:rsidR="00CB7350">
              <w:rPr>
                <w:noProof/>
                <w:webHidden/>
              </w:rPr>
              <w:fldChar w:fldCharType="separate"/>
            </w:r>
            <w:r w:rsidR="00250872">
              <w:rPr>
                <w:noProof/>
                <w:webHidden/>
              </w:rPr>
              <w:t>11</w:t>
            </w:r>
            <w:r w:rsidR="00CB7350">
              <w:rPr>
                <w:noProof/>
                <w:webHidden/>
              </w:rPr>
              <w:fldChar w:fldCharType="end"/>
            </w:r>
          </w:hyperlink>
        </w:p>
        <w:p w:rsidR="003B49BA" w:rsidRDefault="003B49BA">
          <w:r>
            <w:rPr>
              <w:b/>
              <w:bCs/>
              <w:noProof/>
            </w:rPr>
            <w:fldChar w:fldCharType="end"/>
          </w:r>
        </w:p>
      </w:sdtContent>
    </w:sdt>
    <w:p w:rsidR="00F75A46" w:rsidRDefault="00F75A46" w:rsidP="00FC726B"/>
    <w:p w:rsidR="003B49BA" w:rsidRDefault="003B49BA" w:rsidP="003B49BA"/>
    <w:p w:rsidR="003B49BA" w:rsidRDefault="003B49BA" w:rsidP="003B49BA"/>
    <w:p w:rsidR="003B49BA" w:rsidRDefault="003B49BA" w:rsidP="003B49BA"/>
    <w:p w:rsidR="003B49BA" w:rsidRDefault="003B49BA" w:rsidP="003B49BA"/>
    <w:p w:rsidR="003B49BA" w:rsidRDefault="003B49BA" w:rsidP="003B49BA"/>
    <w:p w:rsidR="003B49BA" w:rsidRDefault="003B49BA" w:rsidP="003B49BA"/>
    <w:p w:rsidR="003B49BA" w:rsidRDefault="003B49BA" w:rsidP="003B49BA"/>
    <w:p w:rsidR="003B49BA" w:rsidRPr="003B49BA" w:rsidRDefault="003B49BA" w:rsidP="003B49BA"/>
    <w:p w:rsidR="009A2CCF" w:rsidRDefault="009A2CCF" w:rsidP="00C6554A">
      <w:pPr>
        <w:pStyle w:val="Heading1"/>
      </w:pPr>
      <w:r>
        <w:lastRenderedPageBreak/>
        <w:t>Objectives</w:t>
      </w:r>
    </w:p>
    <w:p w:rsidR="009A2CCF" w:rsidRPr="009A2CCF" w:rsidRDefault="009A2CCF" w:rsidP="009A2CCF">
      <w:r>
        <w:t xml:space="preserve">This assignment is part of CA1 to explore the agile manifesto and </w:t>
      </w:r>
      <w:r w:rsidR="003244E4">
        <w:t>principles</w:t>
      </w:r>
      <w:r>
        <w:t xml:space="preserve">. We will be </w:t>
      </w:r>
      <w:r w:rsidR="003244E4">
        <w:t>defining a project definition first and based on the project definition we will come up with the principles we are going to follow for our project.</w:t>
      </w:r>
    </w:p>
    <w:p w:rsidR="00C6554A" w:rsidRDefault="001A3AC1" w:rsidP="00C6554A">
      <w:pPr>
        <w:pStyle w:val="Heading1"/>
      </w:pPr>
      <w:r>
        <w:t>Team Agreements</w:t>
      </w:r>
    </w:p>
    <w:p w:rsidR="003244E4" w:rsidRPr="003244E4" w:rsidRDefault="003244E4" w:rsidP="003244E4">
      <w:r>
        <w:t>Before starting as a team, it is very important to have team agreements. We have come up with following agreements. Based on the work experience, we agree to edit them on the go:</w:t>
      </w:r>
    </w:p>
    <w:p w:rsidR="001A3AC1" w:rsidRDefault="001A3AC1" w:rsidP="001A3AC1">
      <w:pPr>
        <w:pStyle w:val="ListParagraph"/>
        <w:numPr>
          <w:ilvl w:val="0"/>
          <w:numId w:val="32"/>
        </w:numPr>
      </w:pPr>
      <w:r>
        <w:t>Respect every member’s time</w:t>
      </w:r>
    </w:p>
    <w:p w:rsidR="001A3AC1" w:rsidRDefault="001A3AC1" w:rsidP="001A3AC1">
      <w:pPr>
        <w:pStyle w:val="ListParagraph"/>
        <w:numPr>
          <w:ilvl w:val="0"/>
          <w:numId w:val="32"/>
        </w:numPr>
      </w:pPr>
      <w:r>
        <w:t>Be attentive in the discussions</w:t>
      </w:r>
    </w:p>
    <w:p w:rsidR="001A3AC1" w:rsidRDefault="001A3AC1" w:rsidP="001A3AC1">
      <w:pPr>
        <w:pStyle w:val="ListParagraph"/>
        <w:numPr>
          <w:ilvl w:val="0"/>
          <w:numId w:val="32"/>
        </w:numPr>
      </w:pPr>
      <w:r>
        <w:t>No usage of Mobile phones during the discussions</w:t>
      </w:r>
    </w:p>
    <w:p w:rsidR="001A3AC1" w:rsidRDefault="001A3AC1" w:rsidP="001A3AC1">
      <w:pPr>
        <w:pStyle w:val="ListParagraph"/>
        <w:numPr>
          <w:ilvl w:val="0"/>
          <w:numId w:val="32"/>
        </w:numPr>
      </w:pPr>
      <w:r>
        <w:t>Standup in every class</w:t>
      </w:r>
    </w:p>
    <w:p w:rsidR="00EC5E39" w:rsidRPr="001A3AC1" w:rsidRDefault="00EC5E39" w:rsidP="001A3AC1">
      <w:pPr>
        <w:pStyle w:val="ListParagraph"/>
        <w:numPr>
          <w:ilvl w:val="0"/>
          <w:numId w:val="32"/>
        </w:numPr>
      </w:pPr>
      <w:r>
        <w:t>Full attendance</w:t>
      </w:r>
    </w:p>
    <w:p w:rsidR="00063A7A" w:rsidRDefault="00063A7A" w:rsidP="00063A7A">
      <w:pPr>
        <w:pStyle w:val="Heading1"/>
      </w:pPr>
      <w:bookmarkStart w:id="1" w:name="_Toc510379057"/>
      <w:r>
        <w:t xml:space="preserve">Project </w:t>
      </w:r>
      <w:bookmarkEnd w:id="1"/>
      <w:r w:rsidR="00F16517">
        <w:t>Definition</w:t>
      </w:r>
    </w:p>
    <w:p w:rsidR="006E6AEF" w:rsidRDefault="003660F8" w:rsidP="006E6AEF">
      <w:r>
        <w:t xml:space="preserve">We </w:t>
      </w:r>
      <w:r w:rsidR="006E6AEF">
        <w:t>define our project deliverable as below;</w:t>
      </w:r>
      <w:r>
        <w:t xml:space="preserve"> </w:t>
      </w:r>
    </w:p>
    <w:p w:rsidR="006E6AEF" w:rsidRPr="006E6AEF" w:rsidRDefault="006E6AEF" w:rsidP="006E6AEF">
      <w:r>
        <w:rPr>
          <w:i/>
        </w:rPr>
        <w:t>“</w:t>
      </w:r>
      <w:r w:rsidR="003660F8" w:rsidRPr="006E6AEF">
        <w:rPr>
          <w:i/>
        </w:rPr>
        <w:t>A working Portable System which could be hosted at any place to smart monitoring the infants.</w:t>
      </w:r>
      <w:r>
        <w:rPr>
          <w:i/>
        </w:rPr>
        <w:t>”</w:t>
      </w:r>
    </w:p>
    <w:p w:rsidR="006E6AEF" w:rsidRDefault="006E6AEF" w:rsidP="006E6AEF">
      <w:pPr>
        <w:autoSpaceDE w:val="0"/>
        <w:autoSpaceDN w:val="0"/>
        <w:adjustRightInd w:val="0"/>
        <w:spacing w:before="0" w:after="0" w:line="240" w:lineRule="auto"/>
      </w:pPr>
      <w:r>
        <w:t>The above system will help parents to:</w:t>
      </w:r>
    </w:p>
    <w:p w:rsidR="006E6AEF" w:rsidRPr="006E6AEF" w:rsidRDefault="006E6AEF" w:rsidP="006E6AEF">
      <w:pPr>
        <w:autoSpaceDE w:val="0"/>
        <w:autoSpaceDN w:val="0"/>
        <w:adjustRightInd w:val="0"/>
        <w:spacing w:before="0" w:after="0" w:line="240" w:lineRule="auto"/>
      </w:pPr>
    </w:p>
    <w:p w:rsidR="006E6AEF" w:rsidRDefault="006E6AEF" w:rsidP="006E6AEF">
      <w:pPr>
        <w:pStyle w:val="ListParagraph"/>
        <w:numPr>
          <w:ilvl w:val="0"/>
          <w:numId w:val="18"/>
        </w:numPr>
        <w:autoSpaceDE w:val="0"/>
        <w:autoSpaceDN w:val="0"/>
        <w:adjustRightInd w:val="0"/>
        <w:spacing w:before="0" w:after="0" w:line="240" w:lineRule="auto"/>
      </w:pPr>
      <w:r>
        <w:t>Setup the devise anywhere in the house within the Wi-fi network</w:t>
      </w:r>
    </w:p>
    <w:p w:rsidR="006E6AEF" w:rsidRDefault="006E6AEF" w:rsidP="006E6AEF">
      <w:pPr>
        <w:pStyle w:val="ListParagraph"/>
        <w:numPr>
          <w:ilvl w:val="0"/>
          <w:numId w:val="18"/>
        </w:numPr>
        <w:autoSpaceDE w:val="0"/>
        <w:autoSpaceDN w:val="0"/>
        <w:adjustRightInd w:val="0"/>
        <w:spacing w:before="0" w:after="0" w:line="240" w:lineRule="auto"/>
      </w:pPr>
      <w:r>
        <w:t>Device</w:t>
      </w:r>
      <w:r w:rsidRPr="006E6AEF">
        <w:t xml:space="preserve"> able to analyze and predict the incoming stream of audio</w:t>
      </w:r>
      <w:r>
        <w:t>.</w:t>
      </w:r>
      <w:r w:rsidRPr="006E6AEF">
        <w:t xml:space="preserve"> </w:t>
      </w:r>
    </w:p>
    <w:p w:rsidR="00C73839" w:rsidRDefault="006E6AEF" w:rsidP="007E062F">
      <w:pPr>
        <w:pStyle w:val="ListParagraph"/>
        <w:numPr>
          <w:ilvl w:val="0"/>
          <w:numId w:val="18"/>
        </w:numPr>
        <w:autoSpaceDE w:val="0"/>
        <w:autoSpaceDN w:val="0"/>
        <w:adjustRightInd w:val="0"/>
        <w:spacing w:before="0" w:after="0" w:line="240" w:lineRule="auto"/>
      </w:pPr>
      <w:r>
        <w:t>Device should</w:t>
      </w:r>
      <w:r w:rsidRPr="006E6AEF">
        <w:t xml:space="preserve"> generat</w:t>
      </w:r>
      <w:r>
        <w:t>e</w:t>
      </w:r>
      <w:r w:rsidRPr="006E6AEF">
        <w:t xml:space="preserve"> successful</w:t>
      </w:r>
      <w:r w:rsidR="00CC0FCB">
        <w:t>, accurate</w:t>
      </w:r>
      <w:r w:rsidRPr="006E6AEF">
        <w:t xml:space="preserve"> and timely alerts</w:t>
      </w:r>
      <w:r w:rsidR="00646203">
        <w:t xml:space="preserve"> in case infant is in di</w:t>
      </w:r>
      <w:r w:rsidR="00CE7043">
        <w:t>s</w:t>
      </w:r>
      <w:r w:rsidR="00646203">
        <w:t>tress</w:t>
      </w:r>
      <w:r w:rsidRPr="006E6AEF">
        <w:t>.</w:t>
      </w:r>
    </w:p>
    <w:p w:rsidR="003A5D3A" w:rsidRDefault="003A5D3A" w:rsidP="003A5D3A">
      <w:pPr>
        <w:autoSpaceDE w:val="0"/>
        <w:autoSpaceDN w:val="0"/>
        <w:adjustRightInd w:val="0"/>
        <w:spacing w:before="0" w:after="0" w:line="240" w:lineRule="auto"/>
      </w:pPr>
    </w:p>
    <w:p w:rsidR="003A5D3A" w:rsidRDefault="003A5D3A" w:rsidP="003A5D3A">
      <w:pPr>
        <w:autoSpaceDE w:val="0"/>
        <w:autoSpaceDN w:val="0"/>
        <w:adjustRightInd w:val="0"/>
        <w:spacing w:before="0" w:after="0" w:line="240" w:lineRule="auto"/>
      </w:pPr>
      <w:r>
        <w:t>Project will be verified as below:</w:t>
      </w:r>
    </w:p>
    <w:p w:rsidR="003A5D3A" w:rsidRPr="003A5D3A" w:rsidRDefault="003A5D3A" w:rsidP="003A5D3A">
      <w:pPr>
        <w:pStyle w:val="ListParagraph"/>
        <w:numPr>
          <w:ilvl w:val="0"/>
          <w:numId w:val="19"/>
        </w:numPr>
        <w:autoSpaceDE w:val="0"/>
        <w:autoSpaceDN w:val="0"/>
        <w:adjustRightInd w:val="0"/>
        <w:spacing w:before="0" w:after="0" w:line="240" w:lineRule="auto"/>
      </w:pPr>
      <w:r w:rsidRPr="003A5D3A">
        <w:t>Validating the models against actual historical data.</w:t>
      </w:r>
    </w:p>
    <w:p w:rsidR="003A5D3A" w:rsidRDefault="003A5D3A" w:rsidP="003A5D3A">
      <w:pPr>
        <w:pStyle w:val="ListParagraph"/>
        <w:numPr>
          <w:ilvl w:val="0"/>
          <w:numId w:val="19"/>
        </w:numPr>
        <w:autoSpaceDE w:val="0"/>
        <w:autoSpaceDN w:val="0"/>
        <w:adjustRightInd w:val="0"/>
        <w:spacing w:before="0" w:after="0" w:line="240" w:lineRule="auto"/>
      </w:pPr>
      <w:r w:rsidRPr="003A5D3A">
        <w:t xml:space="preserve">Customer feedback post alert generation </w:t>
      </w:r>
    </w:p>
    <w:p w:rsidR="009E4C06" w:rsidRDefault="009E4C06" w:rsidP="009E4C06">
      <w:pPr>
        <w:pStyle w:val="Heading1"/>
      </w:pPr>
      <w:bookmarkStart w:id="2" w:name="_Toc510379070"/>
      <w:r>
        <w:t>Manifesto and Agile Principles Group</w:t>
      </w:r>
      <w:r w:rsidR="00A36AB0">
        <w:t>s</w:t>
      </w:r>
    </w:p>
    <w:p w:rsidR="00864F53" w:rsidRPr="00864F53" w:rsidRDefault="008C6E08" w:rsidP="00864F53">
      <w:r>
        <w:t>Based on the team discussions, b</w:t>
      </w:r>
      <w:r w:rsidR="00864F53">
        <w:t>elow</w:t>
      </w:r>
      <w:r w:rsidR="00257F9C">
        <w:t xml:space="preserve"> figure,</w:t>
      </w:r>
      <w:r w:rsidR="00864F53">
        <w:t xml:space="preserve"> </w:t>
      </w:r>
      <w:r w:rsidR="00257F9C">
        <w:t>shows</w:t>
      </w:r>
      <w:r w:rsidR="00864F53">
        <w:t xml:space="preserve"> the grouping of principles against the manifesto in 4 qua</w:t>
      </w:r>
      <w:r>
        <w:t>drants</w:t>
      </w:r>
      <w:r w:rsidR="00864F53">
        <w:t>.</w:t>
      </w:r>
    </w:p>
    <w:p w:rsidR="009E4C06" w:rsidRPr="009E4C06" w:rsidRDefault="00864F53" w:rsidP="009E4C06">
      <w:r>
        <w:rPr>
          <w:noProof/>
        </w:rPr>
        <w:lastRenderedPageBreak/>
        <w:drawing>
          <wp:inline distT="0" distB="0" distL="0" distR="0" wp14:anchorId="2475AEF0" wp14:editId="3DBB4A5E">
            <wp:extent cx="548640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0325"/>
                    </a:xfrm>
                    <a:prstGeom prst="rect">
                      <a:avLst/>
                    </a:prstGeom>
                  </pic:spPr>
                </pic:pic>
              </a:graphicData>
            </a:graphic>
          </wp:inline>
        </w:drawing>
      </w:r>
    </w:p>
    <w:p w:rsidR="00840D56" w:rsidRDefault="00840D56" w:rsidP="00840D56">
      <w:pPr>
        <w:pStyle w:val="Heading1"/>
      </w:pPr>
      <w:r>
        <w:t>Team NEO T</w:t>
      </w:r>
      <w:r w:rsidR="00A7785B">
        <w:t xml:space="preserve">op </w:t>
      </w:r>
      <w:r w:rsidR="00F47520">
        <w:t>Five</w:t>
      </w:r>
      <w:r>
        <w:t xml:space="preserve"> Principles</w:t>
      </w:r>
    </w:p>
    <w:p w:rsidR="00840D56" w:rsidRDefault="00FE053A" w:rsidP="00FE053A">
      <w:pPr>
        <w:pStyle w:val="ListParagraph"/>
        <w:numPr>
          <w:ilvl w:val="0"/>
          <w:numId w:val="33"/>
        </w:numPr>
      </w:pPr>
      <w:r>
        <w:t>The most efficient and effective method of conveying information to and within development team is face to face conversation</w:t>
      </w:r>
    </w:p>
    <w:p w:rsidR="003415D5" w:rsidRDefault="00E417EE" w:rsidP="00FE053A">
      <w:pPr>
        <w:pStyle w:val="ListParagraph"/>
        <w:numPr>
          <w:ilvl w:val="0"/>
          <w:numId w:val="33"/>
        </w:numPr>
      </w:pPr>
      <w:r>
        <w:t>Our highest priority is to satisfy the customer through early and continuous delivery of valuable software</w:t>
      </w:r>
    </w:p>
    <w:p w:rsidR="00E417EE" w:rsidRDefault="00E417EE" w:rsidP="00FE053A">
      <w:pPr>
        <w:pStyle w:val="ListParagraph"/>
        <w:numPr>
          <w:ilvl w:val="0"/>
          <w:numId w:val="33"/>
        </w:numPr>
      </w:pPr>
      <w:r>
        <w:t>Deliver working software frequently, from a couple of weeks to a couple of months, with a preference to the shorter timescale</w:t>
      </w:r>
    </w:p>
    <w:p w:rsidR="00E417EE" w:rsidRDefault="00E417EE" w:rsidP="00FE053A">
      <w:pPr>
        <w:pStyle w:val="ListParagraph"/>
        <w:numPr>
          <w:ilvl w:val="0"/>
          <w:numId w:val="33"/>
        </w:numPr>
      </w:pPr>
      <w:r>
        <w:t>The best architectures, requirements and designs emerge from self-organizing teams.</w:t>
      </w:r>
    </w:p>
    <w:p w:rsidR="004D5FF3" w:rsidRPr="00840D56" w:rsidRDefault="004D5FF3" w:rsidP="00FE053A">
      <w:pPr>
        <w:pStyle w:val="ListParagraph"/>
        <w:numPr>
          <w:ilvl w:val="0"/>
          <w:numId w:val="33"/>
        </w:numPr>
      </w:pPr>
      <w:r>
        <w:t>Welcome changing requirements even late in development. Agile process harness change for customer competitive advantage.</w:t>
      </w:r>
    </w:p>
    <w:p w:rsidR="00F414AC" w:rsidRDefault="00F414AC" w:rsidP="00840D56">
      <w:r>
        <w:t>Before analyzing why, we selected above principles, lets dive in to key points of our project:</w:t>
      </w:r>
    </w:p>
    <w:p w:rsidR="00F414AC" w:rsidRDefault="00F414AC" w:rsidP="00F414AC">
      <w:pPr>
        <w:pStyle w:val="ListParagraph"/>
        <w:numPr>
          <w:ilvl w:val="0"/>
          <w:numId w:val="34"/>
        </w:numPr>
      </w:pPr>
      <w:r>
        <w:t>This project will be carried out by working professionals and in a part time basis</w:t>
      </w:r>
    </w:p>
    <w:p w:rsidR="00F414AC" w:rsidRDefault="00F414AC" w:rsidP="00F414AC">
      <w:pPr>
        <w:pStyle w:val="ListParagraph"/>
        <w:numPr>
          <w:ilvl w:val="0"/>
          <w:numId w:val="34"/>
        </w:numPr>
      </w:pPr>
      <w:r>
        <w:t>The Project has a R&amp;D piece and other is usual software development component.</w:t>
      </w:r>
    </w:p>
    <w:p w:rsidR="00F414AC" w:rsidRDefault="00F414AC" w:rsidP="00F414AC">
      <w:pPr>
        <w:pStyle w:val="ListParagraph"/>
        <w:numPr>
          <w:ilvl w:val="0"/>
          <w:numId w:val="34"/>
        </w:numPr>
      </w:pPr>
      <w:r>
        <w:t>Supervisor of the project is business owner.</w:t>
      </w:r>
    </w:p>
    <w:p w:rsidR="00840D56" w:rsidRDefault="00F414AC" w:rsidP="00840D56">
      <w:r>
        <w:t>Below is the justification for selecting the above principles in the same order:</w:t>
      </w:r>
    </w:p>
    <w:p w:rsidR="00317920" w:rsidRDefault="00317920" w:rsidP="00317920">
      <w:pPr>
        <w:pStyle w:val="ListParagraph"/>
        <w:numPr>
          <w:ilvl w:val="0"/>
          <w:numId w:val="35"/>
        </w:numPr>
      </w:pPr>
      <w:r>
        <w:lastRenderedPageBreak/>
        <w:t>Since we are part timers working on this project. It will be very critical to maintain the rhythm and keep meeting or at least talking on a group call to check progress, unblock each other etc.</w:t>
      </w:r>
    </w:p>
    <w:p w:rsidR="00317920" w:rsidRDefault="00317920" w:rsidP="00317920">
      <w:pPr>
        <w:pStyle w:val="ListParagraph"/>
        <w:numPr>
          <w:ilvl w:val="0"/>
          <w:numId w:val="35"/>
        </w:numPr>
      </w:pPr>
      <w:r>
        <w:t>We would like to start with R&amp;D piece and checking its feasibility. Showing it to supervisor on continuous basis will help with that</w:t>
      </w:r>
    </w:p>
    <w:p w:rsidR="00317920" w:rsidRDefault="004A2B92" w:rsidP="00317920">
      <w:pPr>
        <w:pStyle w:val="ListParagraph"/>
        <w:numPr>
          <w:ilvl w:val="0"/>
          <w:numId w:val="35"/>
        </w:numPr>
      </w:pPr>
      <w:r>
        <w:t xml:space="preserve">We would like to build smaller components on the shortest possible timescale </w:t>
      </w:r>
      <w:r w:rsidR="00EE36E9">
        <w:t>to</w:t>
      </w:r>
      <w:r w:rsidR="00691CC2">
        <w:t xml:space="preserve"> </w:t>
      </w:r>
      <w:r w:rsidR="00D408AC">
        <w:t xml:space="preserve">give an early idea of the product from functional and non-functional perspective. </w:t>
      </w:r>
    </w:p>
    <w:p w:rsidR="00317920" w:rsidRDefault="00E11A8D" w:rsidP="00317920">
      <w:pPr>
        <w:pStyle w:val="ListParagraph"/>
        <w:numPr>
          <w:ilvl w:val="0"/>
          <w:numId w:val="35"/>
        </w:numPr>
      </w:pPr>
      <w:r>
        <w:t xml:space="preserve">We need to assign roles </w:t>
      </w:r>
      <w:r w:rsidR="00622F3A">
        <w:t xml:space="preserve">to each member </w:t>
      </w:r>
      <w:r w:rsidR="00024729">
        <w:t xml:space="preserve">so that the team performs seamlessly and is </w:t>
      </w:r>
      <w:r w:rsidR="00C11196">
        <w:t>self-organized</w:t>
      </w:r>
      <w:r w:rsidR="00024729">
        <w:t xml:space="preserve"> at the same time.</w:t>
      </w:r>
    </w:p>
    <w:p w:rsidR="00317920" w:rsidRDefault="00A8625D" w:rsidP="00317920">
      <w:pPr>
        <w:pStyle w:val="ListParagraph"/>
        <w:numPr>
          <w:ilvl w:val="0"/>
          <w:numId w:val="35"/>
        </w:numPr>
      </w:pPr>
      <w:r>
        <w:t>We would like to accept changes/modifications based on feedback and implement them in our product</w:t>
      </w:r>
      <w:r w:rsidR="00317920">
        <w:t xml:space="preserve">. Hence it is very much necessary that we remain agile in terms of </w:t>
      </w:r>
      <w:r w:rsidR="00823E3F">
        <w:t xml:space="preserve">requirement </w:t>
      </w:r>
      <w:r w:rsidR="00AB5669">
        <w:t>prioritization</w:t>
      </w:r>
    </w:p>
    <w:p w:rsidR="00230589" w:rsidRDefault="00230589" w:rsidP="00BB1CFB">
      <w:pPr>
        <w:pStyle w:val="Heading1"/>
      </w:pPr>
      <w:r>
        <w:t>Propose removal of two Existing Principles</w:t>
      </w:r>
    </w:p>
    <w:p w:rsidR="00230589" w:rsidRDefault="00230589" w:rsidP="00230589">
      <w:pPr>
        <w:pStyle w:val="ListParagraph"/>
        <w:numPr>
          <w:ilvl w:val="0"/>
          <w:numId w:val="36"/>
        </w:numPr>
      </w:pPr>
      <w:r>
        <w:t>Business people and developers must work daily throughout the project</w:t>
      </w:r>
      <w:r w:rsidR="005872B2">
        <w:t xml:space="preserve"> because developers may not have sufficient time to react to the clarifications if business people meets every day. It will help them sort out the cycle of confusions with over communication.</w:t>
      </w:r>
    </w:p>
    <w:p w:rsidR="00230589" w:rsidRDefault="00230589" w:rsidP="00230589">
      <w:pPr>
        <w:pStyle w:val="ListParagraph"/>
        <w:numPr>
          <w:ilvl w:val="0"/>
          <w:numId w:val="36"/>
        </w:numPr>
      </w:pPr>
      <w:r>
        <w:t>Simplicity the art of maximizing the work not done is essential</w:t>
      </w:r>
      <w:r w:rsidR="005872B2">
        <w:t xml:space="preserve"> because </w:t>
      </w:r>
      <w:r w:rsidR="00ED16AA">
        <w:t>prioritization could be covered from other principles like deliver working software frequently also caters to the same concept. To deliver frequently a working software, prioritization plays a key part.</w:t>
      </w:r>
    </w:p>
    <w:p w:rsidR="00BB1CFB" w:rsidRDefault="00230589" w:rsidP="00BB1CFB">
      <w:pPr>
        <w:pStyle w:val="Heading1"/>
      </w:pPr>
      <w:r>
        <w:t xml:space="preserve">Propose addition of </w:t>
      </w:r>
      <w:r w:rsidR="00BB1CFB">
        <w:t>Custom Principles derived in Team</w:t>
      </w:r>
    </w:p>
    <w:p w:rsidR="00BB1CFB" w:rsidRDefault="00230589" w:rsidP="00230589">
      <w:pPr>
        <w:pStyle w:val="ListParagraph"/>
        <w:numPr>
          <w:ilvl w:val="0"/>
          <w:numId w:val="37"/>
        </w:numPr>
      </w:pPr>
      <w:r>
        <w:t>Business people and developers can work on need basis but no later than once or twice in a week t</w:t>
      </w:r>
      <w:r w:rsidR="006C4B05">
        <w:t>o be able clarify the requirement and then take some dedicated time to build upon that</w:t>
      </w:r>
      <w:r>
        <w:t xml:space="preserve">. For </w:t>
      </w:r>
      <w:r w:rsidR="006C4B05">
        <w:t>example,</w:t>
      </w:r>
      <w:r>
        <w:t xml:space="preserve"> developer team has clarified on the requirement now they need some time to prove that concept So it may be necessary to give some break.</w:t>
      </w:r>
    </w:p>
    <w:p w:rsidR="005872B2" w:rsidRPr="00EC13D7" w:rsidRDefault="00DD7A7F" w:rsidP="00230589">
      <w:pPr>
        <w:pStyle w:val="ListParagraph"/>
        <w:numPr>
          <w:ilvl w:val="0"/>
          <w:numId w:val="37"/>
        </w:numPr>
      </w:pPr>
      <w:r>
        <w:t xml:space="preserve">Currently, the agile could become </w:t>
      </w:r>
      <w:r w:rsidR="00A53DF8">
        <w:t xml:space="preserve">monotonous and teams could be stuck in the monolithic chain of work. The short spike days (1-2) after couple of Sprints could help team to go beyond agile boundaries and innovate. So, we can propose a principle of </w:t>
      </w:r>
      <w:r w:rsidR="00A53DF8" w:rsidRPr="00A53DF8">
        <w:rPr>
          <w:i/>
        </w:rPr>
        <w:t>“healthy breaks within agile instead of constant momentum on agile”</w:t>
      </w:r>
    </w:p>
    <w:p w:rsidR="00EC13D7" w:rsidRDefault="00EC13D7" w:rsidP="00EC13D7">
      <w:pPr>
        <w:pStyle w:val="Heading1"/>
      </w:pPr>
      <w:r>
        <w:t>Top 3 risks in applying the Agile principles</w:t>
      </w:r>
    </w:p>
    <w:p w:rsidR="00EC13D7" w:rsidRDefault="000B0AAF" w:rsidP="00DE70D4">
      <w:pPr>
        <w:pStyle w:val="ListParagraph"/>
        <w:numPr>
          <w:ilvl w:val="0"/>
          <w:numId w:val="38"/>
        </w:numPr>
      </w:pPr>
      <w:r>
        <w:t xml:space="preserve">Our big piece of project is to find the unknown in the audio data. Following agile principles may not help to innovate. </w:t>
      </w:r>
    </w:p>
    <w:p w:rsidR="000B0AAF" w:rsidRDefault="000B0AAF" w:rsidP="00DE70D4">
      <w:pPr>
        <w:pStyle w:val="ListParagraph"/>
        <w:numPr>
          <w:ilvl w:val="0"/>
          <w:numId w:val="38"/>
        </w:numPr>
      </w:pPr>
      <w:r>
        <w:lastRenderedPageBreak/>
        <w:t xml:space="preserve">Meeting </w:t>
      </w:r>
      <w:r w:rsidR="00DB13AA">
        <w:t>every day</w:t>
      </w:r>
      <w:r>
        <w:t xml:space="preserve"> with business owner will lead to lot of wastage. There might not be much inputs and collaboration on daily basis. With the current nature or projec</w:t>
      </w:r>
      <w:r w:rsidR="00DB13AA">
        <w:t xml:space="preserve">t where we work on few days in </w:t>
      </w:r>
      <w:r>
        <w:t>a week. Meeting everyday within team will be overkill too.</w:t>
      </w:r>
    </w:p>
    <w:p w:rsidR="00DB13AA" w:rsidRDefault="00DB13AA" w:rsidP="00DE70D4">
      <w:pPr>
        <w:pStyle w:val="ListParagraph"/>
        <w:numPr>
          <w:ilvl w:val="0"/>
          <w:numId w:val="38"/>
        </w:numPr>
      </w:pPr>
      <w:r>
        <w:t xml:space="preserve">Working on a shorter timescale may affect add unnecessary pressure on deliverables. We need to well balance it with the estimation and can start for bit longer than 1 week or </w:t>
      </w:r>
      <w:r w:rsidR="000B2466">
        <w:t>2-weeks</w:t>
      </w:r>
      <w:r>
        <w:t xml:space="preserve"> cycle.</w:t>
      </w:r>
    </w:p>
    <w:p w:rsidR="00F414AC" w:rsidRPr="00840D56" w:rsidRDefault="007E33AF" w:rsidP="00840D56">
      <w:pPr>
        <w:pStyle w:val="ListParagraph"/>
        <w:numPr>
          <w:ilvl w:val="0"/>
          <w:numId w:val="38"/>
        </w:numPr>
      </w:pPr>
      <w:r>
        <w:t xml:space="preserve">Agile </w:t>
      </w:r>
      <w:r w:rsidR="004265AD">
        <w:t xml:space="preserve">principles of highly individual motivated team </w:t>
      </w:r>
      <w:r w:rsidR="007D653F">
        <w:t>are</w:t>
      </w:r>
      <w:r w:rsidR="004265AD">
        <w:t xml:space="preserve"> impractical and it may not be always true to have such team in place. Often people are demotivated, leave </w:t>
      </w:r>
      <w:r w:rsidR="00243DAF">
        <w:t>companies etc.</w:t>
      </w:r>
      <w:r w:rsidR="007D653F">
        <w:t xml:space="preserve"> </w:t>
      </w:r>
    </w:p>
    <w:p w:rsidR="00C6554A" w:rsidRPr="00D5413C" w:rsidRDefault="00902C23" w:rsidP="00C6554A">
      <w:pPr>
        <w:pStyle w:val="Heading2"/>
      </w:pPr>
      <w:r>
        <w:t>References</w:t>
      </w:r>
      <w:bookmarkEnd w:id="2"/>
    </w:p>
    <w:p w:rsidR="00F07059" w:rsidRDefault="007D653F" w:rsidP="00F07059">
      <w:pPr>
        <w:pStyle w:val="ListParagraph"/>
        <w:numPr>
          <w:ilvl w:val="0"/>
          <w:numId w:val="25"/>
        </w:numPr>
      </w:pPr>
      <w:r>
        <w:t>Lecture Notes</w:t>
      </w:r>
    </w:p>
    <w:p w:rsidR="007D653F" w:rsidRDefault="007D653F" w:rsidP="00F07059">
      <w:pPr>
        <w:pStyle w:val="ListParagraph"/>
        <w:numPr>
          <w:ilvl w:val="0"/>
          <w:numId w:val="25"/>
        </w:numPr>
      </w:pPr>
      <w:r>
        <w:t>Team brainstorming and innovation</w:t>
      </w:r>
    </w:p>
    <w:p w:rsidR="00F72348" w:rsidRPr="007C5F62" w:rsidRDefault="00F72348" w:rsidP="00F72348">
      <w:pPr>
        <w:pStyle w:val="ListParagraph"/>
      </w:pPr>
    </w:p>
    <w:sectPr w:rsidR="00F72348" w:rsidRPr="007C5F62">
      <w:footerReference w:type="default" r:id="rId9"/>
      <w:footerReference w:type="firs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3A9" w:rsidRDefault="00EE13A9" w:rsidP="00C6554A">
      <w:pPr>
        <w:spacing w:before="0" w:after="0" w:line="240" w:lineRule="auto"/>
      </w:pPr>
      <w:r>
        <w:separator/>
      </w:r>
    </w:p>
  </w:endnote>
  <w:endnote w:type="continuationSeparator" w:id="0">
    <w:p w:rsidR="00EE13A9" w:rsidRDefault="00EE13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81C" w:rsidRDefault="004C781C">
    <w:pPr>
      <w:pStyle w:val="Footer"/>
    </w:pPr>
    <w:r>
      <w:t xml:space="preserve">Page </w:t>
    </w:r>
    <w:r>
      <w:fldChar w:fldCharType="begin"/>
    </w:r>
    <w:r>
      <w:instrText xml:space="preserve"> PAGE  \* Arabic  \* MERGEFORMAT </w:instrText>
    </w:r>
    <w:r>
      <w:fldChar w:fldCharType="separate"/>
    </w:r>
    <w:r w:rsidR="00DF38DC">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ED5" w:rsidRDefault="00A94B94" w:rsidP="00A94B94">
    <w:pPr>
      <w:pStyle w:val="Footer"/>
      <w:jc w:val="left"/>
    </w:pPr>
    <w:r>
      <w:t>ANUSUYA MANICKAVASAGAM, mUNI rANJAN, pRADEEP kUMAR</w:t>
    </w:r>
    <w:r w:rsidR="00C47947">
      <w:t>, LYDIA LIU HUAN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3A9" w:rsidRDefault="00EE13A9" w:rsidP="00C6554A">
      <w:pPr>
        <w:spacing w:before="0" w:after="0" w:line="240" w:lineRule="auto"/>
      </w:pPr>
      <w:r>
        <w:separator/>
      </w:r>
    </w:p>
  </w:footnote>
  <w:footnote w:type="continuationSeparator" w:id="0">
    <w:p w:rsidR="00EE13A9" w:rsidRDefault="00EE13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06553"/>
    <w:multiLevelType w:val="hybridMultilevel"/>
    <w:tmpl w:val="B6E6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C2464B"/>
    <w:multiLevelType w:val="hybridMultilevel"/>
    <w:tmpl w:val="DE88B6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452542A"/>
    <w:multiLevelType w:val="hybridMultilevel"/>
    <w:tmpl w:val="6A08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364F6"/>
    <w:multiLevelType w:val="hybridMultilevel"/>
    <w:tmpl w:val="7F9C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B2AFF"/>
    <w:multiLevelType w:val="hybridMultilevel"/>
    <w:tmpl w:val="4D7E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57105C"/>
    <w:multiLevelType w:val="hybridMultilevel"/>
    <w:tmpl w:val="8418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EE2636"/>
    <w:multiLevelType w:val="hybridMultilevel"/>
    <w:tmpl w:val="0B16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3381A"/>
    <w:multiLevelType w:val="hybridMultilevel"/>
    <w:tmpl w:val="54F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706E26"/>
    <w:multiLevelType w:val="hybridMultilevel"/>
    <w:tmpl w:val="EE62EE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DE225B"/>
    <w:multiLevelType w:val="hybridMultilevel"/>
    <w:tmpl w:val="998E84F4"/>
    <w:lvl w:ilvl="0" w:tplc="D21E5A9C">
      <w:start w:val="1"/>
      <w:numFmt w:val="bullet"/>
      <w:lvlText w:val=""/>
      <w:lvlJc w:val="left"/>
      <w:pPr>
        <w:ind w:left="765" w:hanging="405"/>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FA3267"/>
    <w:multiLevelType w:val="hybridMultilevel"/>
    <w:tmpl w:val="31AC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5488F"/>
    <w:multiLevelType w:val="hybridMultilevel"/>
    <w:tmpl w:val="6BFA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47CF"/>
    <w:multiLevelType w:val="hybridMultilevel"/>
    <w:tmpl w:val="ABD2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F23363"/>
    <w:multiLevelType w:val="hybridMultilevel"/>
    <w:tmpl w:val="8982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0B3DA1"/>
    <w:multiLevelType w:val="hybridMultilevel"/>
    <w:tmpl w:val="33B4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23E69"/>
    <w:multiLevelType w:val="hybridMultilevel"/>
    <w:tmpl w:val="147E8B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135BC3"/>
    <w:multiLevelType w:val="hybridMultilevel"/>
    <w:tmpl w:val="4F9A1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9232C"/>
    <w:multiLevelType w:val="hybridMultilevel"/>
    <w:tmpl w:val="D5A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422D6"/>
    <w:multiLevelType w:val="hybridMultilevel"/>
    <w:tmpl w:val="1E5E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D4551"/>
    <w:multiLevelType w:val="hybridMultilevel"/>
    <w:tmpl w:val="24F2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8098A"/>
    <w:multiLevelType w:val="hybridMultilevel"/>
    <w:tmpl w:val="2BAE3F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7877B7"/>
    <w:multiLevelType w:val="hybridMultilevel"/>
    <w:tmpl w:val="EB62D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21"/>
  </w:num>
  <w:num w:numId="18">
    <w:abstractNumId w:val="32"/>
  </w:num>
  <w:num w:numId="19">
    <w:abstractNumId w:val="18"/>
  </w:num>
  <w:num w:numId="20">
    <w:abstractNumId w:val="17"/>
  </w:num>
  <w:num w:numId="21">
    <w:abstractNumId w:val="11"/>
  </w:num>
  <w:num w:numId="22">
    <w:abstractNumId w:val="34"/>
  </w:num>
  <w:num w:numId="23">
    <w:abstractNumId w:val="8"/>
    <w:lvlOverride w:ilvl="0">
      <w:startOverride w:val="1"/>
    </w:lvlOverride>
  </w:num>
  <w:num w:numId="24">
    <w:abstractNumId w:val="15"/>
  </w:num>
  <w:num w:numId="25">
    <w:abstractNumId w:val="29"/>
  </w:num>
  <w:num w:numId="26">
    <w:abstractNumId w:val="22"/>
  </w:num>
  <w:num w:numId="27">
    <w:abstractNumId w:val="23"/>
  </w:num>
  <w:num w:numId="28">
    <w:abstractNumId w:val="33"/>
  </w:num>
  <w:num w:numId="29">
    <w:abstractNumId w:val="20"/>
  </w:num>
  <w:num w:numId="30">
    <w:abstractNumId w:val="27"/>
  </w:num>
  <w:num w:numId="31">
    <w:abstractNumId w:val="25"/>
  </w:num>
  <w:num w:numId="32">
    <w:abstractNumId w:val="26"/>
  </w:num>
  <w:num w:numId="33">
    <w:abstractNumId w:val="19"/>
  </w:num>
  <w:num w:numId="34">
    <w:abstractNumId w:val="24"/>
  </w:num>
  <w:num w:numId="35">
    <w:abstractNumId w:val="16"/>
  </w:num>
  <w:num w:numId="36">
    <w:abstractNumId w:val="12"/>
  </w:num>
  <w:num w:numId="37">
    <w:abstractNumId w:val="3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1C"/>
    <w:rsid w:val="000043F7"/>
    <w:rsid w:val="00021EB7"/>
    <w:rsid w:val="00024729"/>
    <w:rsid w:val="00063A7A"/>
    <w:rsid w:val="000667E1"/>
    <w:rsid w:val="00082575"/>
    <w:rsid w:val="000A24EA"/>
    <w:rsid w:val="000A4879"/>
    <w:rsid w:val="000B0AAF"/>
    <w:rsid w:val="000B2466"/>
    <w:rsid w:val="000B7D0F"/>
    <w:rsid w:val="000C176C"/>
    <w:rsid w:val="00143046"/>
    <w:rsid w:val="00165AEC"/>
    <w:rsid w:val="001815DE"/>
    <w:rsid w:val="00187D25"/>
    <w:rsid w:val="00197553"/>
    <w:rsid w:val="001A3AC1"/>
    <w:rsid w:val="001A66DA"/>
    <w:rsid w:val="001B5ED5"/>
    <w:rsid w:val="001D34AB"/>
    <w:rsid w:val="001F23D2"/>
    <w:rsid w:val="00212ABF"/>
    <w:rsid w:val="00230589"/>
    <w:rsid w:val="002438E6"/>
    <w:rsid w:val="00243DAF"/>
    <w:rsid w:val="00250872"/>
    <w:rsid w:val="002554CD"/>
    <w:rsid w:val="00257F9C"/>
    <w:rsid w:val="002828D5"/>
    <w:rsid w:val="00293B83"/>
    <w:rsid w:val="0029474B"/>
    <w:rsid w:val="002A54BD"/>
    <w:rsid w:val="002B3664"/>
    <w:rsid w:val="002B4294"/>
    <w:rsid w:val="002D4AA4"/>
    <w:rsid w:val="002E50B1"/>
    <w:rsid w:val="00317920"/>
    <w:rsid w:val="00324375"/>
    <w:rsid w:val="003244E4"/>
    <w:rsid w:val="00333D0D"/>
    <w:rsid w:val="003415D5"/>
    <w:rsid w:val="00342FC6"/>
    <w:rsid w:val="00346840"/>
    <w:rsid w:val="00361B03"/>
    <w:rsid w:val="003660F8"/>
    <w:rsid w:val="00377843"/>
    <w:rsid w:val="003A4593"/>
    <w:rsid w:val="003A5D3A"/>
    <w:rsid w:val="003B49BA"/>
    <w:rsid w:val="003C0048"/>
    <w:rsid w:val="003D77D5"/>
    <w:rsid w:val="004265AD"/>
    <w:rsid w:val="004272AC"/>
    <w:rsid w:val="00430C18"/>
    <w:rsid w:val="004343EE"/>
    <w:rsid w:val="00486589"/>
    <w:rsid w:val="00497E35"/>
    <w:rsid w:val="004A2B92"/>
    <w:rsid w:val="004B5E7E"/>
    <w:rsid w:val="004C049F"/>
    <w:rsid w:val="004C29F9"/>
    <w:rsid w:val="004C781C"/>
    <w:rsid w:val="004D5FF3"/>
    <w:rsid w:val="004D688C"/>
    <w:rsid w:val="004E6D84"/>
    <w:rsid w:val="005000E2"/>
    <w:rsid w:val="005246B2"/>
    <w:rsid w:val="005315A3"/>
    <w:rsid w:val="00533384"/>
    <w:rsid w:val="00542AD6"/>
    <w:rsid w:val="00547A3B"/>
    <w:rsid w:val="00577B13"/>
    <w:rsid w:val="005872B2"/>
    <w:rsid w:val="005C3F1C"/>
    <w:rsid w:val="005C77F9"/>
    <w:rsid w:val="005F6915"/>
    <w:rsid w:val="00622F3A"/>
    <w:rsid w:val="00646203"/>
    <w:rsid w:val="006516CD"/>
    <w:rsid w:val="00662555"/>
    <w:rsid w:val="00667F07"/>
    <w:rsid w:val="006768A7"/>
    <w:rsid w:val="00690934"/>
    <w:rsid w:val="00691CC2"/>
    <w:rsid w:val="006954EE"/>
    <w:rsid w:val="006A37D5"/>
    <w:rsid w:val="006A3CE7"/>
    <w:rsid w:val="006C4B05"/>
    <w:rsid w:val="006E2BEE"/>
    <w:rsid w:val="006E6AEF"/>
    <w:rsid w:val="006E7237"/>
    <w:rsid w:val="006F4256"/>
    <w:rsid w:val="00701B0A"/>
    <w:rsid w:val="00725643"/>
    <w:rsid w:val="007315B7"/>
    <w:rsid w:val="0073346D"/>
    <w:rsid w:val="007440F2"/>
    <w:rsid w:val="00747ECE"/>
    <w:rsid w:val="00751ADD"/>
    <w:rsid w:val="00754796"/>
    <w:rsid w:val="00771FE8"/>
    <w:rsid w:val="007A47FB"/>
    <w:rsid w:val="007B3CBE"/>
    <w:rsid w:val="007C5F62"/>
    <w:rsid w:val="007D653F"/>
    <w:rsid w:val="007E062F"/>
    <w:rsid w:val="007E33AF"/>
    <w:rsid w:val="00823E3F"/>
    <w:rsid w:val="00837939"/>
    <w:rsid w:val="00840D56"/>
    <w:rsid w:val="00843628"/>
    <w:rsid w:val="00847DAD"/>
    <w:rsid w:val="00864F53"/>
    <w:rsid w:val="00874262"/>
    <w:rsid w:val="0088585C"/>
    <w:rsid w:val="008C06D6"/>
    <w:rsid w:val="008C6E08"/>
    <w:rsid w:val="008C7C4F"/>
    <w:rsid w:val="008D610C"/>
    <w:rsid w:val="00902C23"/>
    <w:rsid w:val="009034A7"/>
    <w:rsid w:val="00910A0F"/>
    <w:rsid w:val="00916017"/>
    <w:rsid w:val="00933E9C"/>
    <w:rsid w:val="00953EC9"/>
    <w:rsid w:val="00957C52"/>
    <w:rsid w:val="009604BE"/>
    <w:rsid w:val="009668F6"/>
    <w:rsid w:val="009A2CCF"/>
    <w:rsid w:val="009A2F20"/>
    <w:rsid w:val="009A4448"/>
    <w:rsid w:val="009B1228"/>
    <w:rsid w:val="009C083A"/>
    <w:rsid w:val="009D1200"/>
    <w:rsid w:val="009D2784"/>
    <w:rsid w:val="009E4C06"/>
    <w:rsid w:val="00A0266C"/>
    <w:rsid w:val="00A36AB0"/>
    <w:rsid w:val="00A42A7E"/>
    <w:rsid w:val="00A53DF8"/>
    <w:rsid w:val="00A74858"/>
    <w:rsid w:val="00A755D5"/>
    <w:rsid w:val="00A7785B"/>
    <w:rsid w:val="00A8625D"/>
    <w:rsid w:val="00A94B94"/>
    <w:rsid w:val="00AB00A3"/>
    <w:rsid w:val="00AB2358"/>
    <w:rsid w:val="00AB37E9"/>
    <w:rsid w:val="00AB5669"/>
    <w:rsid w:val="00AC049C"/>
    <w:rsid w:val="00AC36CA"/>
    <w:rsid w:val="00AC568B"/>
    <w:rsid w:val="00AD0504"/>
    <w:rsid w:val="00AE0DAD"/>
    <w:rsid w:val="00AE10E1"/>
    <w:rsid w:val="00AF3D4A"/>
    <w:rsid w:val="00B01948"/>
    <w:rsid w:val="00B06893"/>
    <w:rsid w:val="00B11ED9"/>
    <w:rsid w:val="00B20855"/>
    <w:rsid w:val="00B20DC6"/>
    <w:rsid w:val="00B638B4"/>
    <w:rsid w:val="00B663DE"/>
    <w:rsid w:val="00B6646A"/>
    <w:rsid w:val="00B865FD"/>
    <w:rsid w:val="00BB1CFB"/>
    <w:rsid w:val="00BB5DB2"/>
    <w:rsid w:val="00BC720F"/>
    <w:rsid w:val="00BD3881"/>
    <w:rsid w:val="00BF5444"/>
    <w:rsid w:val="00C11196"/>
    <w:rsid w:val="00C27EF4"/>
    <w:rsid w:val="00C328CD"/>
    <w:rsid w:val="00C33A9F"/>
    <w:rsid w:val="00C4181D"/>
    <w:rsid w:val="00C47947"/>
    <w:rsid w:val="00C50551"/>
    <w:rsid w:val="00C50C62"/>
    <w:rsid w:val="00C5312D"/>
    <w:rsid w:val="00C6554A"/>
    <w:rsid w:val="00C66DEF"/>
    <w:rsid w:val="00C73839"/>
    <w:rsid w:val="00C73FB0"/>
    <w:rsid w:val="00C74843"/>
    <w:rsid w:val="00CB7350"/>
    <w:rsid w:val="00CC0FCB"/>
    <w:rsid w:val="00CC4BC5"/>
    <w:rsid w:val="00CE7043"/>
    <w:rsid w:val="00CF5637"/>
    <w:rsid w:val="00D10D2E"/>
    <w:rsid w:val="00D31011"/>
    <w:rsid w:val="00D32279"/>
    <w:rsid w:val="00D35FDF"/>
    <w:rsid w:val="00D408AC"/>
    <w:rsid w:val="00D50CBD"/>
    <w:rsid w:val="00D75589"/>
    <w:rsid w:val="00DB13AA"/>
    <w:rsid w:val="00DB446B"/>
    <w:rsid w:val="00DD7A7F"/>
    <w:rsid w:val="00DE50B7"/>
    <w:rsid w:val="00DE70D4"/>
    <w:rsid w:val="00DF38DC"/>
    <w:rsid w:val="00E02545"/>
    <w:rsid w:val="00E03948"/>
    <w:rsid w:val="00E04556"/>
    <w:rsid w:val="00E10EB4"/>
    <w:rsid w:val="00E11A8D"/>
    <w:rsid w:val="00E41740"/>
    <w:rsid w:val="00E417EE"/>
    <w:rsid w:val="00E42520"/>
    <w:rsid w:val="00E53217"/>
    <w:rsid w:val="00E6189F"/>
    <w:rsid w:val="00EA4DEB"/>
    <w:rsid w:val="00EA7512"/>
    <w:rsid w:val="00EC13D7"/>
    <w:rsid w:val="00EC5E39"/>
    <w:rsid w:val="00ED0961"/>
    <w:rsid w:val="00ED16AA"/>
    <w:rsid w:val="00ED25DE"/>
    <w:rsid w:val="00ED616C"/>
    <w:rsid w:val="00ED7C44"/>
    <w:rsid w:val="00EE13A9"/>
    <w:rsid w:val="00EE36E9"/>
    <w:rsid w:val="00EF2508"/>
    <w:rsid w:val="00F07059"/>
    <w:rsid w:val="00F16517"/>
    <w:rsid w:val="00F211D6"/>
    <w:rsid w:val="00F354A1"/>
    <w:rsid w:val="00F414AC"/>
    <w:rsid w:val="00F4349B"/>
    <w:rsid w:val="00F47520"/>
    <w:rsid w:val="00F53055"/>
    <w:rsid w:val="00F678F1"/>
    <w:rsid w:val="00F72348"/>
    <w:rsid w:val="00F75A46"/>
    <w:rsid w:val="00F827BA"/>
    <w:rsid w:val="00F96ADD"/>
    <w:rsid w:val="00FC726B"/>
    <w:rsid w:val="00FE010D"/>
    <w:rsid w:val="00FE053A"/>
    <w:rsid w:val="00FE7595"/>
    <w:rsid w:val="00FF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01196"/>
  <w15:docId w15:val="{78B8A6E2-21B5-4D0A-95E1-3EF47B0C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33A9F"/>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74858"/>
    <w:pPr>
      <w:ind w:left="720"/>
      <w:contextualSpacing/>
    </w:pPr>
  </w:style>
  <w:style w:type="character" w:customStyle="1" w:styleId="UnresolvedMention1">
    <w:name w:val="Unresolved Mention1"/>
    <w:basedOn w:val="DefaultParagraphFont"/>
    <w:uiPriority w:val="99"/>
    <w:semiHidden/>
    <w:unhideWhenUsed/>
    <w:rsid w:val="00902C23"/>
    <w:rPr>
      <w:color w:val="808080"/>
      <w:shd w:val="clear" w:color="auto" w:fill="E6E6E6"/>
    </w:rPr>
  </w:style>
  <w:style w:type="table" w:styleId="TableGrid">
    <w:name w:val="Table Grid"/>
    <w:basedOn w:val="TableNormal"/>
    <w:uiPriority w:val="39"/>
    <w:rsid w:val="00021E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61">
    <w:name w:val="List Table 4 - Accent 61"/>
    <w:basedOn w:val="TableNormal"/>
    <w:uiPriority w:val="49"/>
    <w:rsid w:val="00021EB7"/>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customStyle="1" w:styleId="GridTable1Light-Accent11">
    <w:name w:val="Grid Table 1 Light - Accent 11"/>
    <w:basedOn w:val="TableNormal"/>
    <w:uiPriority w:val="46"/>
    <w:rsid w:val="00021EB7"/>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B49B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3B49BA"/>
    <w:pPr>
      <w:spacing w:after="100"/>
    </w:pPr>
  </w:style>
  <w:style w:type="paragraph" w:styleId="TOC3">
    <w:name w:val="toc 3"/>
    <w:basedOn w:val="Normal"/>
    <w:next w:val="Normal"/>
    <w:autoRedefine/>
    <w:uiPriority w:val="39"/>
    <w:unhideWhenUsed/>
    <w:rsid w:val="003B49BA"/>
    <w:pPr>
      <w:spacing w:after="100"/>
      <w:ind w:left="440"/>
    </w:pPr>
  </w:style>
  <w:style w:type="paragraph" w:styleId="TOC2">
    <w:name w:val="toc 2"/>
    <w:basedOn w:val="Normal"/>
    <w:next w:val="Normal"/>
    <w:autoRedefine/>
    <w:uiPriority w:val="39"/>
    <w:unhideWhenUsed/>
    <w:rsid w:val="003B49BA"/>
    <w:pPr>
      <w:spacing w:after="100"/>
      <w:ind w:left="220"/>
    </w:pPr>
  </w:style>
  <w:style w:type="character" w:styleId="UnresolvedMention">
    <w:name w:val="Unresolved Mention"/>
    <w:basedOn w:val="DefaultParagraphFont"/>
    <w:uiPriority w:val="99"/>
    <w:semiHidden/>
    <w:unhideWhenUsed/>
    <w:rsid w:val="00F72348"/>
    <w:rPr>
      <w:color w:val="808080"/>
      <w:shd w:val="clear" w:color="auto" w:fill="E6E6E6"/>
    </w:rPr>
  </w:style>
  <w:style w:type="character" w:customStyle="1" w:styleId="Heading4Char">
    <w:name w:val="Heading 4 Char"/>
    <w:basedOn w:val="DefaultParagraphFont"/>
    <w:link w:val="Heading4"/>
    <w:uiPriority w:val="9"/>
    <w:rsid w:val="00C33A9F"/>
    <w:rPr>
      <w:rFonts w:asciiTheme="majorHAnsi" w:eastAsiaTheme="majorEastAsia" w:hAnsiTheme="majorHAnsi" w:cstheme="majorBidi"/>
      <w:i/>
      <w:iCs/>
      <w:color w:val="007789" w:themeColor="accent1" w:themeShade="BF"/>
    </w:rPr>
  </w:style>
  <w:style w:type="paragraph" w:customStyle="1" w:styleId="Title2">
    <w:name w:val="Title 2"/>
    <w:basedOn w:val="Normal"/>
    <w:uiPriority w:val="1"/>
    <w:rsid w:val="00143046"/>
    <w:pPr>
      <w:spacing w:before="0" w:after="160" w:line="256" w:lineRule="auto"/>
      <w:jc w:val="center"/>
    </w:pPr>
    <w:rPr>
      <w:rFonts w:eastAsiaTheme="minorEastAsia"/>
      <w:color w:va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4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3B901-FA9D-46FC-BD0C-65F3ADE1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354</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cp:lastModifiedBy>Pradeep Kumar</cp:lastModifiedBy>
  <cp:revision>67</cp:revision>
  <cp:lastPrinted>2018-04-01T12:48:00Z</cp:lastPrinted>
  <dcterms:created xsi:type="dcterms:W3CDTF">2018-04-01T12:50:00Z</dcterms:created>
  <dcterms:modified xsi:type="dcterms:W3CDTF">2018-05-12T06:46:00Z</dcterms:modified>
</cp:coreProperties>
</file>